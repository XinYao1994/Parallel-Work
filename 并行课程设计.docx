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074" w:rsidRDefault="00AA6270" w:rsidP="009318AB">
      <w:pPr>
        <w:jc w:val="center"/>
      </w:pPr>
      <w:r>
        <w:rPr>
          <w:noProof/>
          <w:szCs w:val="21"/>
        </w:rPr>
        <w:drawing>
          <wp:inline distT="0" distB="0" distL="0" distR="0">
            <wp:extent cx="2647950" cy="44767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C13074" w:rsidRDefault="00C13074" w:rsidP="009318AB"/>
    <w:p w:rsidR="00C13074" w:rsidRDefault="00C13074" w:rsidP="009318AB"/>
    <w:p w:rsidR="00C13074" w:rsidRDefault="00C32EE5" w:rsidP="009318AB">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C13074" w:rsidRDefault="00C13074" w:rsidP="009318AB"/>
    <w:p w:rsidR="00C13074" w:rsidRDefault="00C13074" w:rsidP="009318AB"/>
    <w:p w:rsidR="00C13074" w:rsidRDefault="00C13074" w:rsidP="009318AB">
      <w:pPr>
        <w:rPr>
          <w:b/>
          <w:sz w:val="36"/>
          <w:szCs w:val="36"/>
        </w:rPr>
      </w:pPr>
    </w:p>
    <w:p w:rsidR="00C13074" w:rsidRDefault="00C32EE5" w:rsidP="009318AB">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Pr>
          <w:b/>
          <w:sz w:val="48"/>
          <w:szCs w:val="48"/>
          <w:u w:val="single"/>
        </w:rPr>
        <w:t>并行编程原理与实践</w:t>
      </w:r>
      <w:r>
        <w:rPr>
          <w:rFonts w:hint="eastAsia"/>
          <w:b/>
          <w:sz w:val="36"/>
          <w:szCs w:val="36"/>
          <w:u w:val="single"/>
        </w:rPr>
        <w:t xml:space="preserve">        </w:t>
      </w:r>
    </w:p>
    <w:p w:rsidR="00C13074" w:rsidRDefault="00C13074" w:rsidP="009318AB">
      <w:pPr>
        <w:spacing w:beforeLines="50" w:before="156"/>
        <w:rPr>
          <w:b/>
          <w:sz w:val="36"/>
          <w:szCs w:val="36"/>
          <w:u w:val="single"/>
        </w:rPr>
      </w:pPr>
    </w:p>
    <w:p w:rsidR="00C13074" w:rsidRPr="0054544A" w:rsidRDefault="00C13074" w:rsidP="009318AB"/>
    <w:p w:rsidR="00C13074" w:rsidRDefault="00C13074" w:rsidP="009318AB"/>
    <w:p w:rsidR="00C13074" w:rsidRDefault="00C13074" w:rsidP="009318AB"/>
    <w:p w:rsidR="00C13074" w:rsidRDefault="00C13074" w:rsidP="009318AB"/>
    <w:p w:rsidR="00C13074" w:rsidRDefault="00C13074" w:rsidP="009318AB"/>
    <w:p w:rsidR="00C13074" w:rsidRDefault="00C13074" w:rsidP="009318AB"/>
    <w:p w:rsidR="00C13074" w:rsidRDefault="00C13074" w:rsidP="009318AB"/>
    <w:p w:rsidR="00C13074" w:rsidRDefault="00C13074" w:rsidP="009318AB"/>
    <w:p w:rsidR="00C13074" w:rsidRDefault="00C13074" w:rsidP="009318AB"/>
    <w:p w:rsidR="00C13074" w:rsidRDefault="00C13074" w:rsidP="009318AB">
      <w:pPr>
        <w:rPr>
          <w:b/>
          <w:sz w:val="28"/>
          <w:szCs w:val="28"/>
        </w:rPr>
      </w:pPr>
    </w:p>
    <w:p w:rsidR="00C13074" w:rsidRDefault="00C32EE5" w:rsidP="009318AB">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ACM2012</w:t>
      </w:r>
      <w:r>
        <w:rPr>
          <w:rFonts w:hint="eastAsia"/>
          <w:b/>
          <w:sz w:val="28"/>
          <w:szCs w:val="28"/>
          <w:u w:val="single"/>
        </w:rPr>
        <w:t xml:space="preserve">       </w:t>
      </w:r>
    </w:p>
    <w:p w:rsidR="00C13074" w:rsidRDefault="00C32EE5" w:rsidP="009318AB">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b/>
          <w:sz w:val="28"/>
          <w:szCs w:val="28"/>
          <w:u w:val="single"/>
        </w:rPr>
        <w:t>金海老师</w:t>
      </w:r>
      <w:r>
        <w:rPr>
          <w:rFonts w:hint="eastAsia"/>
          <w:b/>
          <w:sz w:val="28"/>
          <w:szCs w:val="28"/>
          <w:u w:val="single"/>
        </w:rPr>
        <w:t xml:space="preserve">        </w:t>
      </w:r>
    </w:p>
    <w:p w:rsidR="00C13074" w:rsidRDefault="00C32EE5" w:rsidP="009318AB">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2015/06/20</w:t>
      </w:r>
      <w:r>
        <w:rPr>
          <w:rFonts w:hint="eastAsia"/>
          <w:b/>
          <w:sz w:val="28"/>
          <w:szCs w:val="28"/>
          <w:u w:val="single"/>
        </w:rPr>
        <w:t xml:space="preserve">       </w:t>
      </w:r>
    </w:p>
    <w:p w:rsidR="00C13074" w:rsidRDefault="00C13074" w:rsidP="009318AB"/>
    <w:p w:rsidR="00C13074" w:rsidRDefault="00C13074" w:rsidP="009318AB"/>
    <w:p w:rsidR="00C13074" w:rsidRDefault="00C13074" w:rsidP="009318AB"/>
    <w:p w:rsidR="00C13074" w:rsidRDefault="00C32EE5" w:rsidP="009318AB">
      <w:pPr>
        <w:jc w:val="center"/>
        <w:rPr>
          <w:b/>
          <w:sz w:val="28"/>
          <w:szCs w:val="28"/>
        </w:rPr>
      </w:pPr>
      <w:r>
        <w:rPr>
          <w:rFonts w:hint="eastAsia"/>
          <w:b/>
          <w:sz w:val="28"/>
          <w:szCs w:val="28"/>
        </w:rPr>
        <w:t>计算机科学与技术学院</w:t>
      </w:r>
    </w:p>
    <w:p w:rsidR="00BF2AC0" w:rsidRDefault="00BF2AC0" w:rsidP="009318AB">
      <w:pPr>
        <w:jc w:val="center"/>
        <w:rPr>
          <w:b/>
          <w:sz w:val="28"/>
          <w:szCs w:val="28"/>
        </w:rPr>
      </w:pPr>
    </w:p>
    <w:p w:rsidR="00BF2AC0" w:rsidRDefault="00BF2AC0" w:rsidP="009318AB">
      <w:pPr>
        <w:jc w:val="center"/>
        <w:rPr>
          <w:rFonts w:hint="eastAsia"/>
          <w:b/>
          <w:sz w:val="28"/>
          <w:szCs w:val="28"/>
        </w:rPr>
      </w:pPr>
      <w:bookmarkStart w:id="0" w:name="_GoBack"/>
      <w:bookmarkEnd w:id="0"/>
    </w:p>
    <w:p w:rsidR="00C13074" w:rsidRDefault="00C13074" w:rsidP="009318AB"/>
    <w:p w:rsidR="00471102" w:rsidRPr="00437590" w:rsidRDefault="00471102" w:rsidP="00437590">
      <w:pPr>
        <w:pStyle w:val="11"/>
        <w:tabs>
          <w:tab w:val="right" w:leader="dot" w:pos="8296"/>
        </w:tabs>
        <w:jc w:val="center"/>
        <w:rPr>
          <w:b/>
          <w:sz w:val="36"/>
          <w:szCs w:val="36"/>
        </w:rPr>
      </w:pPr>
      <w:r w:rsidRPr="00437590">
        <w:rPr>
          <w:rFonts w:hint="eastAsia"/>
          <w:b/>
          <w:sz w:val="36"/>
          <w:szCs w:val="36"/>
        </w:rPr>
        <w:lastRenderedPageBreak/>
        <w:t>目录</w:t>
      </w:r>
    </w:p>
    <w:p w:rsidR="00471102" w:rsidRDefault="00471102">
      <w:pPr>
        <w:pStyle w:val="11"/>
        <w:tabs>
          <w:tab w:val="right" w:leader="dot" w:pos="8296"/>
        </w:tabs>
      </w:pPr>
    </w:p>
    <w:p w:rsidR="003F2132" w:rsidRDefault="000E468E">
      <w:pPr>
        <w:pStyle w:val="11"/>
        <w:tabs>
          <w:tab w:val="right" w:leader="dot" w:pos="8296"/>
        </w:tabs>
        <w:rPr>
          <w:rFonts w:asciiTheme="minorHAnsi" w:eastAsiaTheme="minorEastAsia" w:hAnsiTheme="minorHAnsi" w:cstheme="minorBidi"/>
          <w:noProof/>
          <w:szCs w:val="22"/>
        </w:rPr>
      </w:pPr>
      <w:r w:rsidRPr="00437590">
        <w:rPr>
          <w:sz w:val="24"/>
          <w:szCs w:val="24"/>
        </w:rPr>
        <w:fldChar w:fldCharType="begin"/>
      </w:r>
      <w:r w:rsidRPr="00437590">
        <w:rPr>
          <w:sz w:val="24"/>
          <w:szCs w:val="24"/>
        </w:rPr>
        <w:instrText xml:space="preserve"> TOC \o "1-2" \h \z \u </w:instrText>
      </w:r>
      <w:r w:rsidRPr="00437590">
        <w:rPr>
          <w:sz w:val="24"/>
          <w:szCs w:val="24"/>
        </w:rPr>
        <w:fldChar w:fldCharType="separate"/>
      </w:r>
      <w:hyperlink w:anchor="_Toc423344240" w:history="1">
        <w:r w:rsidR="003F2132" w:rsidRPr="003A74B4">
          <w:rPr>
            <w:rStyle w:val="a4"/>
            <w:rFonts w:hint="eastAsia"/>
            <w:noProof/>
          </w:rPr>
          <w:t>实验一、熟悉并行环境</w:t>
        </w:r>
        <w:r w:rsidR="003F2132">
          <w:rPr>
            <w:noProof/>
            <w:webHidden/>
          </w:rPr>
          <w:tab/>
        </w:r>
        <w:r w:rsidR="003F2132">
          <w:rPr>
            <w:noProof/>
            <w:webHidden/>
          </w:rPr>
          <w:fldChar w:fldCharType="begin"/>
        </w:r>
        <w:r w:rsidR="003F2132">
          <w:rPr>
            <w:noProof/>
            <w:webHidden/>
          </w:rPr>
          <w:instrText xml:space="preserve"> PAGEREF _Toc423344240 \h </w:instrText>
        </w:r>
        <w:r w:rsidR="003F2132">
          <w:rPr>
            <w:noProof/>
            <w:webHidden/>
          </w:rPr>
        </w:r>
        <w:r w:rsidR="003F2132">
          <w:rPr>
            <w:noProof/>
            <w:webHidden/>
          </w:rPr>
          <w:fldChar w:fldCharType="separate"/>
        </w:r>
        <w:r w:rsidR="003777A9">
          <w:rPr>
            <w:noProof/>
            <w:webHidden/>
          </w:rPr>
          <w:t>3</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41" w:history="1">
        <w:r w:rsidR="003F2132" w:rsidRPr="003A74B4">
          <w:rPr>
            <w:rStyle w:val="a4"/>
            <w:noProof/>
          </w:rPr>
          <w:t>1.1</w:t>
        </w:r>
        <w:r w:rsidR="003F2132" w:rsidRPr="003A74B4">
          <w:rPr>
            <w:rStyle w:val="a4"/>
            <w:rFonts w:hint="eastAsia"/>
            <w:noProof/>
          </w:rPr>
          <w:t>实验目的与要求</w:t>
        </w:r>
        <w:r w:rsidR="003F2132">
          <w:rPr>
            <w:noProof/>
            <w:webHidden/>
          </w:rPr>
          <w:tab/>
        </w:r>
        <w:r w:rsidR="003F2132">
          <w:rPr>
            <w:noProof/>
            <w:webHidden/>
          </w:rPr>
          <w:fldChar w:fldCharType="begin"/>
        </w:r>
        <w:r w:rsidR="003F2132">
          <w:rPr>
            <w:noProof/>
            <w:webHidden/>
          </w:rPr>
          <w:instrText xml:space="preserve"> PAGEREF _Toc423344241 \h </w:instrText>
        </w:r>
        <w:r w:rsidR="003F2132">
          <w:rPr>
            <w:noProof/>
            <w:webHidden/>
          </w:rPr>
        </w:r>
        <w:r w:rsidR="003F2132">
          <w:rPr>
            <w:noProof/>
            <w:webHidden/>
          </w:rPr>
          <w:fldChar w:fldCharType="separate"/>
        </w:r>
        <w:r w:rsidR="003777A9">
          <w:rPr>
            <w:noProof/>
            <w:webHidden/>
          </w:rPr>
          <w:t>3</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42" w:history="1">
        <w:r w:rsidR="003F2132" w:rsidRPr="003A74B4">
          <w:rPr>
            <w:rStyle w:val="a4"/>
            <w:noProof/>
          </w:rPr>
          <w:t>1.2</w:t>
        </w:r>
        <w:r w:rsidR="003F2132" w:rsidRPr="003A74B4">
          <w:rPr>
            <w:rStyle w:val="a4"/>
            <w:rFonts w:hint="eastAsia"/>
            <w:noProof/>
          </w:rPr>
          <w:t>实验内容</w:t>
        </w:r>
        <w:r w:rsidR="003F2132">
          <w:rPr>
            <w:noProof/>
            <w:webHidden/>
          </w:rPr>
          <w:tab/>
        </w:r>
        <w:r w:rsidR="003F2132">
          <w:rPr>
            <w:noProof/>
            <w:webHidden/>
          </w:rPr>
          <w:fldChar w:fldCharType="begin"/>
        </w:r>
        <w:r w:rsidR="003F2132">
          <w:rPr>
            <w:noProof/>
            <w:webHidden/>
          </w:rPr>
          <w:instrText xml:space="preserve"> PAGEREF _Toc423344242 \h </w:instrText>
        </w:r>
        <w:r w:rsidR="003F2132">
          <w:rPr>
            <w:noProof/>
            <w:webHidden/>
          </w:rPr>
        </w:r>
        <w:r w:rsidR="003F2132">
          <w:rPr>
            <w:noProof/>
            <w:webHidden/>
          </w:rPr>
          <w:fldChar w:fldCharType="separate"/>
        </w:r>
        <w:r w:rsidR="003777A9">
          <w:rPr>
            <w:noProof/>
            <w:webHidden/>
          </w:rPr>
          <w:t>3</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43" w:history="1">
        <w:r w:rsidR="003F2132" w:rsidRPr="003A74B4">
          <w:rPr>
            <w:rStyle w:val="a4"/>
            <w:noProof/>
          </w:rPr>
          <w:t>1.3</w:t>
        </w:r>
        <w:r w:rsidR="003F2132" w:rsidRPr="003A74B4">
          <w:rPr>
            <w:rStyle w:val="a4"/>
            <w:rFonts w:hint="eastAsia"/>
            <w:noProof/>
          </w:rPr>
          <w:t>实验结果</w:t>
        </w:r>
        <w:r w:rsidR="003F2132">
          <w:rPr>
            <w:noProof/>
            <w:webHidden/>
          </w:rPr>
          <w:tab/>
        </w:r>
        <w:r w:rsidR="003F2132">
          <w:rPr>
            <w:noProof/>
            <w:webHidden/>
          </w:rPr>
          <w:fldChar w:fldCharType="begin"/>
        </w:r>
        <w:r w:rsidR="003F2132">
          <w:rPr>
            <w:noProof/>
            <w:webHidden/>
          </w:rPr>
          <w:instrText xml:space="preserve"> PAGEREF _Toc423344243 \h </w:instrText>
        </w:r>
        <w:r w:rsidR="003F2132">
          <w:rPr>
            <w:noProof/>
            <w:webHidden/>
          </w:rPr>
        </w:r>
        <w:r w:rsidR="003F2132">
          <w:rPr>
            <w:noProof/>
            <w:webHidden/>
          </w:rPr>
          <w:fldChar w:fldCharType="separate"/>
        </w:r>
        <w:r w:rsidR="003777A9">
          <w:rPr>
            <w:noProof/>
            <w:webHidden/>
          </w:rPr>
          <w:t>3</w:t>
        </w:r>
        <w:r w:rsidR="003F2132">
          <w:rPr>
            <w:noProof/>
            <w:webHidden/>
          </w:rPr>
          <w:fldChar w:fldCharType="end"/>
        </w:r>
      </w:hyperlink>
    </w:p>
    <w:p w:rsidR="003F2132" w:rsidRDefault="00BF2AC0">
      <w:pPr>
        <w:pStyle w:val="11"/>
        <w:tabs>
          <w:tab w:val="right" w:leader="dot" w:pos="8296"/>
        </w:tabs>
        <w:rPr>
          <w:rFonts w:asciiTheme="minorHAnsi" w:eastAsiaTheme="minorEastAsia" w:hAnsiTheme="minorHAnsi" w:cstheme="minorBidi"/>
          <w:noProof/>
          <w:szCs w:val="22"/>
        </w:rPr>
      </w:pPr>
      <w:hyperlink w:anchor="_Toc423344244" w:history="1">
        <w:r w:rsidR="003F2132" w:rsidRPr="003A74B4">
          <w:rPr>
            <w:rStyle w:val="a4"/>
            <w:rFonts w:hint="eastAsia"/>
            <w:noProof/>
          </w:rPr>
          <w:t>实验二、</w:t>
        </w:r>
        <w:r w:rsidR="003F2132" w:rsidRPr="003A74B4">
          <w:rPr>
            <w:rStyle w:val="a4"/>
            <w:noProof/>
          </w:rPr>
          <w:t>pthread</w:t>
        </w:r>
        <w:r w:rsidR="003F2132" w:rsidRPr="003A74B4">
          <w:rPr>
            <w:rStyle w:val="a4"/>
            <w:rFonts w:hint="eastAsia"/>
            <w:noProof/>
          </w:rPr>
          <w:t>实现矩阵乘法</w:t>
        </w:r>
        <w:r w:rsidR="003F2132">
          <w:rPr>
            <w:noProof/>
            <w:webHidden/>
          </w:rPr>
          <w:tab/>
        </w:r>
        <w:r w:rsidR="003F2132">
          <w:rPr>
            <w:noProof/>
            <w:webHidden/>
          </w:rPr>
          <w:fldChar w:fldCharType="begin"/>
        </w:r>
        <w:r w:rsidR="003F2132">
          <w:rPr>
            <w:noProof/>
            <w:webHidden/>
          </w:rPr>
          <w:instrText xml:space="preserve"> PAGEREF _Toc423344244 \h </w:instrText>
        </w:r>
        <w:r w:rsidR="003F2132">
          <w:rPr>
            <w:noProof/>
            <w:webHidden/>
          </w:rPr>
        </w:r>
        <w:r w:rsidR="003F2132">
          <w:rPr>
            <w:noProof/>
            <w:webHidden/>
          </w:rPr>
          <w:fldChar w:fldCharType="separate"/>
        </w:r>
        <w:r w:rsidR="003777A9">
          <w:rPr>
            <w:noProof/>
            <w:webHidden/>
          </w:rPr>
          <w:t>7</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45" w:history="1">
        <w:r w:rsidR="003F2132" w:rsidRPr="003A74B4">
          <w:rPr>
            <w:rStyle w:val="a4"/>
            <w:noProof/>
          </w:rPr>
          <w:t>2.1</w:t>
        </w:r>
        <w:r w:rsidR="003F2132" w:rsidRPr="003A74B4">
          <w:rPr>
            <w:rStyle w:val="a4"/>
            <w:rFonts w:hint="eastAsia"/>
            <w:noProof/>
          </w:rPr>
          <w:t>实验目的与要求</w:t>
        </w:r>
        <w:r w:rsidR="003F2132">
          <w:rPr>
            <w:noProof/>
            <w:webHidden/>
          </w:rPr>
          <w:tab/>
        </w:r>
        <w:r w:rsidR="003F2132">
          <w:rPr>
            <w:noProof/>
            <w:webHidden/>
          </w:rPr>
          <w:fldChar w:fldCharType="begin"/>
        </w:r>
        <w:r w:rsidR="003F2132">
          <w:rPr>
            <w:noProof/>
            <w:webHidden/>
          </w:rPr>
          <w:instrText xml:space="preserve"> PAGEREF _Toc423344245 \h </w:instrText>
        </w:r>
        <w:r w:rsidR="003F2132">
          <w:rPr>
            <w:noProof/>
            <w:webHidden/>
          </w:rPr>
        </w:r>
        <w:r w:rsidR="003F2132">
          <w:rPr>
            <w:noProof/>
            <w:webHidden/>
          </w:rPr>
          <w:fldChar w:fldCharType="separate"/>
        </w:r>
        <w:r w:rsidR="003777A9">
          <w:rPr>
            <w:noProof/>
            <w:webHidden/>
          </w:rPr>
          <w:t>7</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46" w:history="1">
        <w:r w:rsidR="003F2132" w:rsidRPr="003A74B4">
          <w:rPr>
            <w:rStyle w:val="a4"/>
            <w:noProof/>
          </w:rPr>
          <w:t>2.2</w:t>
        </w:r>
        <w:r w:rsidR="003F2132" w:rsidRPr="003A74B4">
          <w:rPr>
            <w:rStyle w:val="a4"/>
            <w:rFonts w:hint="eastAsia"/>
            <w:noProof/>
          </w:rPr>
          <w:t>实验内容</w:t>
        </w:r>
        <w:r w:rsidR="003F2132">
          <w:rPr>
            <w:noProof/>
            <w:webHidden/>
          </w:rPr>
          <w:tab/>
        </w:r>
        <w:r w:rsidR="003F2132">
          <w:rPr>
            <w:noProof/>
            <w:webHidden/>
          </w:rPr>
          <w:fldChar w:fldCharType="begin"/>
        </w:r>
        <w:r w:rsidR="003F2132">
          <w:rPr>
            <w:noProof/>
            <w:webHidden/>
          </w:rPr>
          <w:instrText xml:space="preserve"> PAGEREF _Toc423344246 \h </w:instrText>
        </w:r>
        <w:r w:rsidR="003F2132">
          <w:rPr>
            <w:noProof/>
            <w:webHidden/>
          </w:rPr>
        </w:r>
        <w:r w:rsidR="003F2132">
          <w:rPr>
            <w:noProof/>
            <w:webHidden/>
          </w:rPr>
          <w:fldChar w:fldCharType="separate"/>
        </w:r>
        <w:r w:rsidR="003777A9">
          <w:rPr>
            <w:noProof/>
            <w:webHidden/>
          </w:rPr>
          <w:t>7</w:t>
        </w:r>
        <w:r w:rsidR="003F2132">
          <w:rPr>
            <w:noProof/>
            <w:webHidden/>
          </w:rPr>
          <w:fldChar w:fldCharType="end"/>
        </w:r>
      </w:hyperlink>
    </w:p>
    <w:p w:rsidR="003F2132" w:rsidRDefault="00BF2AC0">
      <w:pPr>
        <w:pStyle w:val="11"/>
        <w:tabs>
          <w:tab w:val="right" w:leader="dot" w:pos="8296"/>
        </w:tabs>
        <w:rPr>
          <w:rFonts w:asciiTheme="minorHAnsi" w:eastAsiaTheme="minorEastAsia" w:hAnsiTheme="minorHAnsi" w:cstheme="minorBidi"/>
          <w:noProof/>
          <w:szCs w:val="22"/>
        </w:rPr>
      </w:pPr>
      <w:hyperlink w:anchor="_Toc423344247" w:history="1">
        <w:r w:rsidR="003F2132" w:rsidRPr="003A74B4">
          <w:rPr>
            <w:rStyle w:val="a4"/>
            <w:rFonts w:hint="eastAsia"/>
            <w:noProof/>
          </w:rPr>
          <w:t>实验三、</w:t>
        </w:r>
        <w:r w:rsidR="003F2132" w:rsidRPr="003A74B4">
          <w:rPr>
            <w:rStyle w:val="a4"/>
            <w:noProof/>
          </w:rPr>
          <w:t>OpenMp</w:t>
        </w:r>
        <w:r w:rsidR="003F2132" w:rsidRPr="003A74B4">
          <w:rPr>
            <w:rStyle w:val="a4"/>
            <w:rFonts w:hint="eastAsia"/>
            <w:noProof/>
          </w:rPr>
          <w:t>实现矩阵乘法</w:t>
        </w:r>
        <w:r w:rsidR="003F2132">
          <w:rPr>
            <w:noProof/>
            <w:webHidden/>
          </w:rPr>
          <w:tab/>
        </w:r>
        <w:r w:rsidR="003F2132">
          <w:rPr>
            <w:noProof/>
            <w:webHidden/>
          </w:rPr>
          <w:fldChar w:fldCharType="begin"/>
        </w:r>
        <w:r w:rsidR="003F2132">
          <w:rPr>
            <w:noProof/>
            <w:webHidden/>
          </w:rPr>
          <w:instrText xml:space="preserve"> PAGEREF _Toc423344247 \h </w:instrText>
        </w:r>
        <w:r w:rsidR="003F2132">
          <w:rPr>
            <w:noProof/>
            <w:webHidden/>
          </w:rPr>
        </w:r>
        <w:r w:rsidR="003F2132">
          <w:rPr>
            <w:noProof/>
            <w:webHidden/>
          </w:rPr>
          <w:fldChar w:fldCharType="separate"/>
        </w:r>
        <w:r w:rsidR="003777A9">
          <w:rPr>
            <w:noProof/>
            <w:webHidden/>
          </w:rPr>
          <w:t>9</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48" w:history="1">
        <w:r w:rsidR="003F2132" w:rsidRPr="003A74B4">
          <w:rPr>
            <w:rStyle w:val="a4"/>
            <w:noProof/>
          </w:rPr>
          <w:t>3.1</w:t>
        </w:r>
        <w:r w:rsidR="003F2132" w:rsidRPr="003A74B4">
          <w:rPr>
            <w:rStyle w:val="a4"/>
            <w:rFonts w:hint="eastAsia"/>
            <w:noProof/>
          </w:rPr>
          <w:t>实验目的与要求</w:t>
        </w:r>
        <w:r w:rsidR="003F2132">
          <w:rPr>
            <w:noProof/>
            <w:webHidden/>
          </w:rPr>
          <w:tab/>
        </w:r>
        <w:r w:rsidR="003F2132">
          <w:rPr>
            <w:noProof/>
            <w:webHidden/>
          </w:rPr>
          <w:fldChar w:fldCharType="begin"/>
        </w:r>
        <w:r w:rsidR="003F2132">
          <w:rPr>
            <w:noProof/>
            <w:webHidden/>
          </w:rPr>
          <w:instrText xml:space="preserve"> PAGEREF _Toc423344248 \h </w:instrText>
        </w:r>
        <w:r w:rsidR="003F2132">
          <w:rPr>
            <w:noProof/>
            <w:webHidden/>
          </w:rPr>
        </w:r>
        <w:r w:rsidR="003F2132">
          <w:rPr>
            <w:noProof/>
            <w:webHidden/>
          </w:rPr>
          <w:fldChar w:fldCharType="separate"/>
        </w:r>
        <w:r w:rsidR="003777A9">
          <w:rPr>
            <w:noProof/>
            <w:webHidden/>
          </w:rPr>
          <w:t>9</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49" w:history="1">
        <w:r w:rsidR="003F2132" w:rsidRPr="003A74B4">
          <w:rPr>
            <w:rStyle w:val="a4"/>
            <w:noProof/>
          </w:rPr>
          <w:t>3.2</w:t>
        </w:r>
        <w:r w:rsidR="003F2132" w:rsidRPr="003A74B4">
          <w:rPr>
            <w:rStyle w:val="a4"/>
            <w:rFonts w:hint="eastAsia"/>
            <w:noProof/>
          </w:rPr>
          <w:t>实验内容</w:t>
        </w:r>
        <w:r w:rsidR="003F2132">
          <w:rPr>
            <w:noProof/>
            <w:webHidden/>
          </w:rPr>
          <w:tab/>
        </w:r>
        <w:r w:rsidR="003F2132">
          <w:rPr>
            <w:noProof/>
            <w:webHidden/>
          </w:rPr>
          <w:fldChar w:fldCharType="begin"/>
        </w:r>
        <w:r w:rsidR="003F2132">
          <w:rPr>
            <w:noProof/>
            <w:webHidden/>
          </w:rPr>
          <w:instrText xml:space="preserve"> PAGEREF _Toc423344249 \h </w:instrText>
        </w:r>
        <w:r w:rsidR="003F2132">
          <w:rPr>
            <w:noProof/>
            <w:webHidden/>
          </w:rPr>
        </w:r>
        <w:r w:rsidR="003F2132">
          <w:rPr>
            <w:noProof/>
            <w:webHidden/>
          </w:rPr>
          <w:fldChar w:fldCharType="separate"/>
        </w:r>
        <w:r w:rsidR="003777A9">
          <w:rPr>
            <w:noProof/>
            <w:webHidden/>
          </w:rPr>
          <w:t>9</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50" w:history="1">
        <w:r w:rsidR="003F2132" w:rsidRPr="003A74B4">
          <w:rPr>
            <w:rStyle w:val="a4"/>
            <w:noProof/>
          </w:rPr>
          <w:t>3.3</w:t>
        </w:r>
        <w:r w:rsidR="003F2132" w:rsidRPr="003A74B4">
          <w:rPr>
            <w:rStyle w:val="a4"/>
            <w:rFonts w:hint="eastAsia"/>
            <w:noProof/>
          </w:rPr>
          <w:t>实验结果</w:t>
        </w:r>
        <w:r w:rsidR="003F2132">
          <w:rPr>
            <w:noProof/>
            <w:webHidden/>
          </w:rPr>
          <w:tab/>
        </w:r>
        <w:r w:rsidR="003F2132">
          <w:rPr>
            <w:noProof/>
            <w:webHidden/>
          </w:rPr>
          <w:fldChar w:fldCharType="begin"/>
        </w:r>
        <w:r w:rsidR="003F2132">
          <w:rPr>
            <w:noProof/>
            <w:webHidden/>
          </w:rPr>
          <w:instrText xml:space="preserve"> PAGEREF _Toc423344250 \h </w:instrText>
        </w:r>
        <w:r w:rsidR="003F2132">
          <w:rPr>
            <w:noProof/>
            <w:webHidden/>
          </w:rPr>
        </w:r>
        <w:r w:rsidR="003F2132">
          <w:rPr>
            <w:noProof/>
            <w:webHidden/>
          </w:rPr>
          <w:fldChar w:fldCharType="separate"/>
        </w:r>
        <w:r w:rsidR="003777A9">
          <w:rPr>
            <w:noProof/>
            <w:webHidden/>
          </w:rPr>
          <w:t>9</w:t>
        </w:r>
        <w:r w:rsidR="003F2132">
          <w:rPr>
            <w:noProof/>
            <w:webHidden/>
          </w:rPr>
          <w:fldChar w:fldCharType="end"/>
        </w:r>
      </w:hyperlink>
    </w:p>
    <w:p w:rsidR="003F2132" w:rsidRDefault="00BF2AC0">
      <w:pPr>
        <w:pStyle w:val="11"/>
        <w:tabs>
          <w:tab w:val="right" w:leader="dot" w:pos="8296"/>
        </w:tabs>
        <w:rPr>
          <w:rFonts w:asciiTheme="minorHAnsi" w:eastAsiaTheme="minorEastAsia" w:hAnsiTheme="minorHAnsi" w:cstheme="minorBidi"/>
          <w:noProof/>
          <w:szCs w:val="22"/>
        </w:rPr>
      </w:pPr>
      <w:hyperlink w:anchor="_Toc423344251" w:history="1">
        <w:r w:rsidR="003F2132" w:rsidRPr="003A74B4">
          <w:rPr>
            <w:rStyle w:val="a4"/>
            <w:rFonts w:hint="eastAsia"/>
            <w:noProof/>
          </w:rPr>
          <w:t>实验四、</w:t>
        </w:r>
        <w:r w:rsidR="003F2132" w:rsidRPr="003A74B4">
          <w:rPr>
            <w:rStyle w:val="a4"/>
            <w:noProof/>
          </w:rPr>
          <w:t>MPI</w:t>
        </w:r>
        <w:r w:rsidR="003F2132" w:rsidRPr="003A74B4">
          <w:rPr>
            <w:rStyle w:val="a4"/>
            <w:rFonts w:hint="eastAsia"/>
            <w:noProof/>
          </w:rPr>
          <w:t>实现矩阵乘法</w:t>
        </w:r>
        <w:r w:rsidR="003F2132">
          <w:rPr>
            <w:noProof/>
            <w:webHidden/>
          </w:rPr>
          <w:tab/>
        </w:r>
        <w:r w:rsidR="003F2132">
          <w:rPr>
            <w:noProof/>
            <w:webHidden/>
          </w:rPr>
          <w:fldChar w:fldCharType="begin"/>
        </w:r>
        <w:r w:rsidR="003F2132">
          <w:rPr>
            <w:noProof/>
            <w:webHidden/>
          </w:rPr>
          <w:instrText xml:space="preserve"> PAGEREF _Toc423344251 \h </w:instrText>
        </w:r>
        <w:r w:rsidR="003F2132">
          <w:rPr>
            <w:noProof/>
            <w:webHidden/>
          </w:rPr>
        </w:r>
        <w:r w:rsidR="003F2132">
          <w:rPr>
            <w:noProof/>
            <w:webHidden/>
          </w:rPr>
          <w:fldChar w:fldCharType="separate"/>
        </w:r>
        <w:r w:rsidR="003777A9">
          <w:rPr>
            <w:noProof/>
            <w:webHidden/>
          </w:rPr>
          <w:t>10</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52" w:history="1">
        <w:r w:rsidR="003F2132" w:rsidRPr="003A74B4">
          <w:rPr>
            <w:rStyle w:val="a4"/>
            <w:noProof/>
          </w:rPr>
          <w:t>4.1</w:t>
        </w:r>
        <w:r w:rsidR="003F2132" w:rsidRPr="003A74B4">
          <w:rPr>
            <w:rStyle w:val="a4"/>
            <w:rFonts w:hint="eastAsia"/>
            <w:noProof/>
          </w:rPr>
          <w:t>实验目的与要求</w:t>
        </w:r>
        <w:r w:rsidR="003F2132">
          <w:rPr>
            <w:noProof/>
            <w:webHidden/>
          </w:rPr>
          <w:tab/>
        </w:r>
        <w:r w:rsidR="003F2132">
          <w:rPr>
            <w:noProof/>
            <w:webHidden/>
          </w:rPr>
          <w:fldChar w:fldCharType="begin"/>
        </w:r>
        <w:r w:rsidR="003F2132">
          <w:rPr>
            <w:noProof/>
            <w:webHidden/>
          </w:rPr>
          <w:instrText xml:space="preserve"> PAGEREF _Toc423344252 \h </w:instrText>
        </w:r>
        <w:r w:rsidR="003F2132">
          <w:rPr>
            <w:noProof/>
            <w:webHidden/>
          </w:rPr>
        </w:r>
        <w:r w:rsidR="003F2132">
          <w:rPr>
            <w:noProof/>
            <w:webHidden/>
          </w:rPr>
          <w:fldChar w:fldCharType="separate"/>
        </w:r>
        <w:r w:rsidR="003777A9">
          <w:rPr>
            <w:noProof/>
            <w:webHidden/>
          </w:rPr>
          <w:t>10</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53" w:history="1">
        <w:r w:rsidR="003F2132" w:rsidRPr="003A74B4">
          <w:rPr>
            <w:rStyle w:val="a4"/>
            <w:noProof/>
          </w:rPr>
          <w:t>4.2</w:t>
        </w:r>
        <w:r w:rsidR="003F2132" w:rsidRPr="003A74B4">
          <w:rPr>
            <w:rStyle w:val="a4"/>
            <w:rFonts w:hint="eastAsia"/>
            <w:noProof/>
          </w:rPr>
          <w:t>实验内容</w:t>
        </w:r>
        <w:r w:rsidR="003F2132">
          <w:rPr>
            <w:noProof/>
            <w:webHidden/>
          </w:rPr>
          <w:tab/>
        </w:r>
        <w:r w:rsidR="003F2132">
          <w:rPr>
            <w:noProof/>
            <w:webHidden/>
          </w:rPr>
          <w:fldChar w:fldCharType="begin"/>
        </w:r>
        <w:r w:rsidR="003F2132">
          <w:rPr>
            <w:noProof/>
            <w:webHidden/>
          </w:rPr>
          <w:instrText xml:space="preserve"> PAGEREF _Toc423344253 \h </w:instrText>
        </w:r>
        <w:r w:rsidR="003F2132">
          <w:rPr>
            <w:noProof/>
            <w:webHidden/>
          </w:rPr>
        </w:r>
        <w:r w:rsidR="003F2132">
          <w:rPr>
            <w:noProof/>
            <w:webHidden/>
          </w:rPr>
          <w:fldChar w:fldCharType="separate"/>
        </w:r>
        <w:r w:rsidR="003777A9">
          <w:rPr>
            <w:noProof/>
            <w:webHidden/>
          </w:rPr>
          <w:t>10</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54" w:history="1">
        <w:r w:rsidR="003F2132" w:rsidRPr="003A74B4">
          <w:rPr>
            <w:rStyle w:val="a4"/>
            <w:noProof/>
          </w:rPr>
          <w:t>4.3</w:t>
        </w:r>
        <w:r w:rsidR="003F2132" w:rsidRPr="003A74B4">
          <w:rPr>
            <w:rStyle w:val="a4"/>
            <w:rFonts w:hint="eastAsia"/>
            <w:noProof/>
          </w:rPr>
          <w:t>实验结果</w:t>
        </w:r>
        <w:r w:rsidR="003F2132">
          <w:rPr>
            <w:noProof/>
            <w:webHidden/>
          </w:rPr>
          <w:tab/>
        </w:r>
        <w:r w:rsidR="003F2132">
          <w:rPr>
            <w:noProof/>
            <w:webHidden/>
          </w:rPr>
          <w:fldChar w:fldCharType="begin"/>
        </w:r>
        <w:r w:rsidR="003F2132">
          <w:rPr>
            <w:noProof/>
            <w:webHidden/>
          </w:rPr>
          <w:instrText xml:space="preserve"> PAGEREF _Toc423344254 \h </w:instrText>
        </w:r>
        <w:r w:rsidR="003F2132">
          <w:rPr>
            <w:noProof/>
            <w:webHidden/>
          </w:rPr>
        </w:r>
        <w:r w:rsidR="003F2132">
          <w:rPr>
            <w:noProof/>
            <w:webHidden/>
          </w:rPr>
          <w:fldChar w:fldCharType="separate"/>
        </w:r>
        <w:r w:rsidR="003777A9">
          <w:rPr>
            <w:noProof/>
            <w:webHidden/>
          </w:rPr>
          <w:t>11</w:t>
        </w:r>
        <w:r w:rsidR="003F2132">
          <w:rPr>
            <w:noProof/>
            <w:webHidden/>
          </w:rPr>
          <w:fldChar w:fldCharType="end"/>
        </w:r>
      </w:hyperlink>
    </w:p>
    <w:p w:rsidR="003F2132" w:rsidRDefault="00BF2AC0">
      <w:pPr>
        <w:pStyle w:val="11"/>
        <w:tabs>
          <w:tab w:val="right" w:leader="dot" w:pos="8296"/>
        </w:tabs>
        <w:rPr>
          <w:rFonts w:asciiTheme="minorHAnsi" w:eastAsiaTheme="minorEastAsia" w:hAnsiTheme="minorHAnsi" w:cstheme="minorBidi"/>
          <w:noProof/>
          <w:szCs w:val="22"/>
        </w:rPr>
      </w:pPr>
      <w:hyperlink w:anchor="_Toc423344255" w:history="1">
        <w:r w:rsidR="003F2132" w:rsidRPr="003A74B4">
          <w:rPr>
            <w:rStyle w:val="a4"/>
            <w:rFonts w:hint="eastAsia"/>
            <w:noProof/>
          </w:rPr>
          <w:t>实验五、</w:t>
        </w:r>
        <w:r w:rsidR="003F2132" w:rsidRPr="003A74B4">
          <w:rPr>
            <w:rStyle w:val="a4"/>
            <w:noProof/>
          </w:rPr>
          <w:t>CUDA</w:t>
        </w:r>
        <w:r w:rsidR="003F2132" w:rsidRPr="003A74B4">
          <w:rPr>
            <w:rStyle w:val="a4"/>
            <w:rFonts w:hint="eastAsia"/>
            <w:noProof/>
          </w:rPr>
          <w:t>实现矩阵乘法</w:t>
        </w:r>
        <w:r w:rsidR="003F2132">
          <w:rPr>
            <w:noProof/>
            <w:webHidden/>
          </w:rPr>
          <w:tab/>
        </w:r>
        <w:r w:rsidR="003F2132">
          <w:rPr>
            <w:noProof/>
            <w:webHidden/>
          </w:rPr>
          <w:fldChar w:fldCharType="begin"/>
        </w:r>
        <w:r w:rsidR="003F2132">
          <w:rPr>
            <w:noProof/>
            <w:webHidden/>
          </w:rPr>
          <w:instrText xml:space="preserve"> PAGEREF _Toc423344255 \h </w:instrText>
        </w:r>
        <w:r w:rsidR="003F2132">
          <w:rPr>
            <w:noProof/>
            <w:webHidden/>
          </w:rPr>
        </w:r>
        <w:r w:rsidR="003F2132">
          <w:rPr>
            <w:noProof/>
            <w:webHidden/>
          </w:rPr>
          <w:fldChar w:fldCharType="separate"/>
        </w:r>
        <w:r w:rsidR="003777A9">
          <w:rPr>
            <w:noProof/>
            <w:webHidden/>
          </w:rPr>
          <w:t>13</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56" w:history="1">
        <w:r w:rsidR="003F2132" w:rsidRPr="003A74B4">
          <w:rPr>
            <w:rStyle w:val="a4"/>
            <w:noProof/>
          </w:rPr>
          <w:t>5.1</w:t>
        </w:r>
        <w:r w:rsidR="003F2132" w:rsidRPr="003A74B4">
          <w:rPr>
            <w:rStyle w:val="a4"/>
            <w:rFonts w:hint="eastAsia"/>
            <w:noProof/>
          </w:rPr>
          <w:t>实验目的与要求</w:t>
        </w:r>
        <w:r w:rsidR="003F2132">
          <w:rPr>
            <w:noProof/>
            <w:webHidden/>
          </w:rPr>
          <w:tab/>
        </w:r>
        <w:r w:rsidR="003F2132">
          <w:rPr>
            <w:noProof/>
            <w:webHidden/>
          </w:rPr>
          <w:fldChar w:fldCharType="begin"/>
        </w:r>
        <w:r w:rsidR="003F2132">
          <w:rPr>
            <w:noProof/>
            <w:webHidden/>
          </w:rPr>
          <w:instrText xml:space="preserve"> PAGEREF _Toc423344256 \h </w:instrText>
        </w:r>
        <w:r w:rsidR="003F2132">
          <w:rPr>
            <w:noProof/>
            <w:webHidden/>
          </w:rPr>
        </w:r>
        <w:r w:rsidR="003F2132">
          <w:rPr>
            <w:noProof/>
            <w:webHidden/>
          </w:rPr>
          <w:fldChar w:fldCharType="separate"/>
        </w:r>
        <w:r w:rsidR="003777A9">
          <w:rPr>
            <w:noProof/>
            <w:webHidden/>
          </w:rPr>
          <w:t>13</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57" w:history="1">
        <w:r w:rsidR="003F2132" w:rsidRPr="003A74B4">
          <w:rPr>
            <w:rStyle w:val="a4"/>
            <w:noProof/>
          </w:rPr>
          <w:t>5.2</w:t>
        </w:r>
        <w:r w:rsidR="003F2132" w:rsidRPr="003A74B4">
          <w:rPr>
            <w:rStyle w:val="a4"/>
            <w:rFonts w:hint="eastAsia"/>
            <w:noProof/>
          </w:rPr>
          <w:t>实验内容</w:t>
        </w:r>
        <w:r w:rsidR="003F2132">
          <w:rPr>
            <w:noProof/>
            <w:webHidden/>
          </w:rPr>
          <w:tab/>
        </w:r>
        <w:r w:rsidR="003F2132">
          <w:rPr>
            <w:noProof/>
            <w:webHidden/>
          </w:rPr>
          <w:fldChar w:fldCharType="begin"/>
        </w:r>
        <w:r w:rsidR="003F2132">
          <w:rPr>
            <w:noProof/>
            <w:webHidden/>
          </w:rPr>
          <w:instrText xml:space="preserve"> PAGEREF _Toc423344257 \h </w:instrText>
        </w:r>
        <w:r w:rsidR="003F2132">
          <w:rPr>
            <w:noProof/>
            <w:webHidden/>
          </w:rPr>
        </w:r>
        <w:r w:rsidR="003F2132">
          <w:rPr>
            <w:noProof/>
            <w:webHidden/>
          </w:rPr>
          <w:fldChar w:fldCharType="separate"/>
        </w:r>
        <w:r w:rsidR="003777A9">
          <w:rPr>
            <w:noProof/>
            <w:webHidden/>
          </w:rPr>
          <w:t>13</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58" w:history="1">
        <w:r w:rsidR="003F2132" w:rsidRPr="003A74B4">
          <w:rPr>
            <w:rStyle w:val="a4"/>
            <w:noProof/>
          </w:rPr>
          <w:t>5.3</w:t>
        </w:r>
        <w:r w:rsidR="003F2132" w:rsidRPr="003A74B4">
          <w:rPr>
            <w:rStyle w:val="a4"/>
            <w:rFonts w:hint="eastAsia"/>
            <w:noProof/>
          </w:rPr>
          <w:t>实验结果</w:t>
        </w:r>
        <w:r w:rsidR="003F2132">
          <w:rPr>
            <w:noProof/>
            <w:webHidden/>
          </w:rPr>
          <w:tab/>
        </w:r>
        <w:r w:rsidR="003F2132">
          <w:rPr>
            <w:noProof/>
            <w:webHidden/>
          </w:rPr>
          <w:fldChar w:fldCharType="begin"/>
        </w:r>
        <w:r w:rsidR="003F2132">
          <w:rPr>
            <w:noProof/>
            <w:webHidden/>
          </w:rPr>
          <w:instrText xml:space="preserve"> PAGEREF _Toc423344258 \h </w:instrText>
        </w:r>
        <w:r w:rsidR="003F2132">
          <w:rPr>
            <w:noProof/>
            <w:webHidden/>
          </w:rPr>
        </w:r>
        <w:r w:rsidR="003F2132">
          <w:rPr>
            <w:noProof/>
            <w:webHidden/>
          </w:rPr>
          <w:fldChar w:fldCharType="separate"/>
        </w:r>
        <w:r w:rsidR="003777A9">
          <w:rPr>
            <w:noProof/>
            <w:webHidden/>
          </w:rPr>
          <w:t>14</w:t>
        </w:r>
        <w:r w:rsidR="003F2132">
          <w:rPr>
            <w:noProof/>
            <w:webHidden/>
          </w:rPr>
          <w:fldChar w:fldCharType="end"/>
        </w:r>
      </w:hyperlink>
    </w:p>
    <w:p w:rsidR="003F2132" w:rsidRDefault="00BF2AC0">
      <w:pPr>
        <w:pStyle w:val="11"/>
        <w:tabs>
          <w:tab w:val="right" w:leader="dot" w:pos="8296"/>
        </w:tabs>
        <w:rPr>
          <w:rFonts w:asciiTheme="minorHAnsi" w:eastAsiaTheme="minorEastAsia" w:hAnsiTheme="minorHAnsi" w:cstheme="minorBidi"/>
          <w:noProof/>
          <w:szCs w:val="22"/>
        </w:rPr>
      </w:pPr>
      <w:hyperlink w:anchor="_Toc423344259" w:history="1">
        <w:r w:rsidR="003F2132" w:rsidRPr="003A74B4">
          <w:rPr>
            <w:rStyle w:val="a4"/>
            <w:rFonts w:hint="eastAsia"/>
            <w:noProof/>
          </w:rPr>
          <w:t>实验小结</w:t>
        </w:r>
        <w:r w:rsidR="003F2132">
          <w:rPr>
            <w:noProof/>
            <w:webHidden/>
          </w:rPr>
          <w:tab/>
        </w:r>
        <w:r w:rsidR="003F2132">
          <w:rPr>
            <w:noProof/>
            <w:webHidden/>
          </w:rPr>
          <w:fldChar w:fldCharType="begin"/>
        </w:r>
        <w:r w:rsidR="003F2132">
          <w:rPr>
            <w:noProof/>
            <w:webHidden/>
          </w:rPr>
          <w:instrText xml:space="preserve"> PAGEREF _Toc423344259 \h </w:instrText>
        </w:r>
        <w:r w:rsidR="003F2132">
          <w:rPr>
            <w:noProof/>
            <w:webHidden/>
          </w:rPr>
        </w:r>
        <w:r w:rsidR="003F2132">
          <w:rPr>
            <w:noProof/>
            <w:webHidden/>
          </w:rPr>
          <w:fldChar w:fldCharType="separate"/>
        </w:r>
        <w:r w:rsidR="003777A9">
          <w:rPr>
            <w:noProof/>
            <w:webHidden/>
          </w:rPr>
          <w:t>15</w:t>
        </w:r>
        <w:r w:rsidR="003F2132">
          <w:rPr>
            <w:noProof/>
            <w:webHidden/>
          </w:rPr>
          <w:fldChar w:fldCharType="end"/>
        </w:r>
      </w:hyperlink>
    </w:p>
    <w:p w:rsidR="003F2132" w:rsidRDefault="00BF2AC0">
      <w:pPr>
        <w:pStyle w:val="11"/>
        <w:tabs>
          <w:tab w:val="right" w:leader="dot" w:pos="8296"/>
        </w:tabs>
        <w:rPr>
          <w:rFonts w:asciiTheme="minorHAnsi" w:eastAsiaTheme="minorEastAsia" w:hAnsiTheme="minorHAnsi" w:cstheme="minorBidi"/>
          <w:noProof/>
          <w:szCs w:val="22"/>
        </w:rPr>
      </w:pPr>
      <w:hyperlink w:anchor="_Toc423344260" w:history="1">
        <w:r w:rsidR="003F2132" w:rsidRPr="003A74B4">
          <w:rPr>
            <w:rStyle w:val="a4"/>
            <w:noProof/>
          </w:rPr>
          <w:t>Project name</w:t>
        </w:r>
        <w:r w:rsidR="003F2132" w:rsidRPr="003A74B4">
          <w:rPr>
            <w:rStyle w:val="a4"/>
            <w:rFonts w:hint="eastAsia"/>
            <w:noProof/>
          </w:rPr>
          <w:t>：基于蒙特卡罗方法实现的积分求法</w:t>
        </w:r>
        <w:r w:rsidR="003F2132">
          <w:rPr>
            <w:noProof/>
            <w:webHidden/>
          </w:rPr>
          <w:tab/>
        </w:r>
        <w:r w:rsidR="003F2132">
          <w:rPr>
            <w:noProof/>
            <w:webHidden/>
          </w:rPr>
          <w:fldChar w:fldCharType="begin"/>
        </w:r>
        <w:r w:rsidR="003F2132">
          <w:rPr>
            <w:noProof/>
            <w:webHidden/>
          </w:rPr>
          <w:instrText xml:space="preserve"> PAGEREF _Toc423344260 \h </w:instrText>
        </w:r>
        <w:r w:rsidR="003F2132">
          <w:rPr>
            <w:noProof/>
            <w:webHidden/>
          </w:rPr>
        </w:r>
        <w:r w:rsidR="003F2132">
          <w:rPr>
            <w:noProof/>
            <w:webHidden/>
          </w:rPr>
          <w:fldChar w:fldCharType="separate"/>
        </w:r>
        <w:r w:rsidR="003777A9">
          <w:rPr>
            <w:noProof/>
            <w:webHidden/>
          </w:rPr>
          <w:t>16</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61" w:history="1">
        <w:r w:rsidR="003F2132" w:rsidRPr="003A74B4">
          <w:rPr>
            <w:rStyle w:val="a4"/>
            <w:noProof/>
          </w:rPr>
          <w:t>AIM</w:t>
        </w:r>
        <w:r w:rsidR="003F2132">
          <w:rPr>
            <w:noProof/>
            <w:webHidden/>
          </w:rPr>
          <w:tab/>
        </w:r>
        <w:r w:rsidR="003F2132">
          <w:rPr>
            <w:noProof/>
            <w:webHidden/>
          </w:rPr>
          <w:fldChar w:fldCharType="begin"/>
        </w:r>
        <w:r w:rsidR="003F2132">
          <w:rPr>
            <w:noProof/>
            <w:webHidden/>
          </w:rPr>
          <w:instrText xml:space="preserve"> PAGEREF _Toc423344261 \h </w:instrText>
        </w:r>
        <w:r w:rsidR="003F2132">
          <w:rPr>
            <w:noProof/>
            <w:webHidden/>
          </w:rPr>
        </w:r>
        <w:r w:rsidR="003F2132">
          <w:rPr>
            <w:noProof/>
            <w:webHidden/>
          </w:rPr>
          <w:fldChar w:fldCharType="separate"/>
        </w:r>
        <w:r w:rsidR="003777A9">
          <w:rPr>
            <w:noProof/>
            <w:webHidden/>
          </w:rPr>
          <w:t>16</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62" w:history="1">
        <w:r w:rsidR="003F2132" w:rsidRPr="003A74B4">
          <w:rPr>
            <w:rStyle w:val="a4"/>
            <w:noProof/>
          </w:rPr>
          <w:t>HYPOTHESIS</w:t>
        </w:r>
        <w:r w:rsidR="003F2132">
          <w:rPr>
            <w:noProof/>
            <w:webHidden/>
          </w:rPr>
          <w:tab/>
        </w:r>
        <w:r w:rsidR="003F2132">
          <w:rPr>
            <w:noProof/>
            <w:webHidden/>
          </w:rPr>
          <w:fldChar w:fldCharType="begin"/>
        </w:r>
        <w:r w:rsidR="003F2132">
          <w:rPr>
            <w:noProof/>
            <w:webHidden/>
          </w:rPr>
          <w:instrText xml:space="preserve"> PAGEREF _Toc423344262 \h </w:instrText>
        </w:r>
        <w:r w:rsidR="003F2132">
          <w:rPr>
            <w:noProof/>
            <w:webHidden/>
          </w:rPr>
        </w:r>
        <w:r w:rsidR="003F2132">
          <w:rPr>
            <w:noProof/>
            <w:webHidden/>
          </w:rPr>
          <w:fldChar w:fldCharType="separate"/>
        </w:r>
        <w:r w:rsidR="003777A9">
          <w:rPr>
            <w:noProof/>
            <w:webHidden/>
          </w:rPr>
          <w:t>16</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63" w:history="1">
        <w:r w:rsidR="003F2132" w:rsidRPr="003A74B4">
          <w:rPr>
            <w:rStyle w:val="a4"/>
            <w:noProof/>
          </w:rPr>
          <w:t>METHODS</w:t>
        </w:r>
        <w:r w:rsidR="003F2132">
          <w:rPr>
            <w:noProof/>
            <w:webHidden/>
          </w:rPr>
          <w:tab/>
        </w:r>
        <w:r w:rsidR="003F2132">
          <w:rPr>
            <w:noProof/>
            <w:webHidden/>
          </w:rPr>
          <w:fldChar w:fldCharType="begin"/>
        </w:r>
        <w:r w:rsidR="003F2132">
          <w:rPr>
            <w:noProof/>
            <w:webHidden/>
          </w:rPr>
          <w:instrText xml:space="preserve"> PAGEREF _Toc423344263 \h </w:instrText>
        </w:r>
        <w:r w:rsidR="003F2132">
          <w:rPr>
            <w:noProof/>
            <w:webHidden/>
          </w:rPr>
        </w:r>
        <w:r w:rsidR="003F2132">
          <w:rPr>
            <w:noProof/>
            <w:webHidden/>
          </w:rPr>
          <w:fldChar w:fldCharType="separate"/>
        </w:r>
        <w:r w:rsidR="003777A9">
          <w:rPr>
            <w:noProof/>
            <w:webHidden/>
          </w:rPr>
          <w:t>17</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64" w:history="1">
        <w:r w:rsidR="003F2132" w:rsidRPr="003A74B4">
          <w:rPr>
            <w:rStyle w:val="a4"/>
            <w:noProof/>
          </w:rPr>
          <w:t>RESULTS</w:t>
        </w:r>
        <w:r w:rsidR="003F2132">
          <w:rPr>
            <w:noProof/>
            <w:webHidden/>
          </w:rPr>
          <w:tab/>
        </w:r>
        <w:r w:rsidR="003F2132">
          <w:rPr>
            <w:noProof/>
            <w:webHidden/>
          </w:rPr>
          <w:fldChar w:fldCharType="begin"/>
        </w:r>
        <w:r w:rsidR="003F2132">
          <w:rPr>
            <w:noProof/>
            <w:webHidden/>
          </w:rPr>
          <w:instrText xml:space="preserve"> PAGEREF _Toc423344264 \h </w:instrText>
        </w:r>
        <w:r w:rsidR="003F2132">
          <w:rPr>
            <w:noProof/>
            <w:webHidden/>
          </w:rPr>
        </w:r>
        <w:r w:rsidR="003F2132">
          <w:rPr>
            <w:noProof/>
            <w:webHidden/>
          </w:rPr>
          <w:fldChar w:fldCharType="separate"/>
        </w:r>
        <w:r w:rsidR="003777A9">
          <w:rPr>
            <w:noProof/>
            <w:webHidden/>
          </w:rPr>
          <w:t>17</w:t>
        </w:r>
        <w:r w:rsidR="003F2132">
          <w:rPr>
            <w:noProof/>
            <w:webHidden/>
          </w:rPr>
          <w:fldChar w:fldCharType="end"/>
        </w:r>
      </w:hyperlink>
    </w:p>
    <w:p w:rsidR="003F2132" w:rsidRDefault="00BF2AC0">
      <w:pPr>
        <w:pStyle w:val="20"/>
        <w:tabs>
          <w:tab w:val="right" w:leader="dot" w:pos="8296"/>
        </w:tabs>
        <w:rPr>
          <w:rFonts w:asciiTheme="minorHAnsi" w:eastAsiaTheme="minorEastAsia" w:hAnsiTheme="minorHAnsi" w:cstheme="minorBidi"/>
          <w:noProof/>
          <w:szCs w:val="22"/>
        </w:rPr>
      </w:pPr>
      <w:hyperlink w:anchor="_Toc423344265" w:history="1">
        <w:r w:rsidR="003F2132" w:rsidRPr="003A74B4">
          <w:rPr>
            <w:rStyle w:val="a4"/>
            <w:noProof/>
          </w:rPr>
          <w:t>DISCUSSION &amp; CONCLUSION</w:t>
        </w:r>
        <w:r w:rsidR="003F2132">
          <w:rPr>
            <w:noProof/>
            <w:webHidden/>
          </w:rPr>
          <w:tab/>
        </w:r>
        <w:r w:rsidR="003F2132">
          <w:rPr>
            <w:noProof/>
            <w:webHidden/>
          </w:rPr>
          <w:fldChar w:fldCharType="begin"/>
        </w:r>
        <w:r w:rsidR="003F2132">
          <w:rPr>
            <w:noProof/>
            <w:webHidden/>
          </w:rPr>
          <w:instrText xml:space="preserve"> PAGEREF _Toc423344265 \h </w:instrText>
        </w:r>
        <w:r w:rsidR="003F2132">
          <w:rPr>
            <w:noProof/>
            <w:webHidden/>
          </w:rPr>
        </w:r>
        <w:r w:rsidR="003F2132">
          <w:rPr>
            <w:noProof/>
            <w:webHidden/>
          </w:rPr>
          <w:fldChar w:fldCharType="separate"/>
        </w:r>
        <w:r w:rsidR="003777A9">
          <w:rPr>
            <w:noProof/>
            <w:webHidden/>
          </w:rPr>
          <w:t>18</w:t>
        </w:r>
        <w:r w:rsidR="003F2132">
          <w:rPr>
            <w:noProof/>
            <w:webHidden/>
          </w:rPr>
          <w:fldChar w:fldCharType="end"/>
        </w:r>
      </w:hyperlink>
    </w:p>
    <w:p w:rsidR="003F2132" w:rsidRDefault="00BF2AC0">
      <w:pPr>
        <w:pStyle w:val="11"/>
        <w:tabs>
          <w:tab w:val="right" w:leader="dot" w:pos="8296"/>
        </w:tabs>
        <w:rPr>
          <w:rFonts w:asciiTheme="minorHAnsi" w:eastAsiaTheme="minorEastAsia" w:hAnsiTheme="minorHAnsi" w:cstheme="minorBidi"/>
          <w:noProof/>
          <w:szCs w:val="22"/>
        </w:rPr>
      </w:pPr>
      <w:hyperlink w:anchor="_Toc423344266" w:history="1">
        <w:r w:rsidR="003F2132" w:rsidRPr="003A74B4">
          <w:rPr>
            <w:rStyle w:val="a4"/>
            <w:rFonts w:hint="eastAsia"/>
            <w:noProof/>
          </w:rPr>
          <w:t>附录</w:t>
        </w:r>
        <w:r w:rsidR="003F2132">
          <w:rPr>
            <w:noProof/>
            <w:webHidden/>
          </w:rPr>
          <w:tab/>
        </w:r>
        <w:r w:rsidR="003F2132">
          <w:rPr>
            <w:noProof/>
            <w:webHidden/>
          </w:rPr>
          <w:fldChar w:fldCharType="begin"/>
        </w:r>
        <w:r w:rsidR="003F2132">
          <w:rPr>
            <w:noProof/>
            <w:webHidden/>
          </w:rPr>
          <w:instrText xml:space="preserve"> PAGEREF _Toc423344266 \h </w:instrText>
        </w:r>
        <w:r w:rsidR="003F2132">
          <w:rPr>
            <w:noProof/>
            <w:webHidden/>
          </w:rPr>
        </w:r>
        <w:r w:rsidR="003F2132">
          <w:rPr>
            <w:noProof/>
            <w:webHidden/>
          </w:rPr>
          <w:fldChar w:fldCharType="separate"/>
        </w:r>
        <w:r w:rsidR="003777A9">
          <w:rPr>
            <w:noProof/>
            <w:webHidden/>
          </w:rPr>
          <w:t>19</w:t>
        </w:r>
        <w:r w:rsidR="003F2132">
          <w:rPr>
            <w:noProof/>
            <w:webHidden/>
          </w:rPr>
          <w:fldChar w:fldCharType="end"/>
        </w:r>
      </w:hyperlink>
    </w:p>
    <w:p w:rsidR="00C13074" w:rsidRPr="00437590" w:rsidRDefault="000E468E" w:rsidP="0037120A">
      <w:pPr>
        <w:spacing w:line="0" w:lineRule="atLeast"/>
        <w:rPr>
          <w:sz w:val="24"/>
          <w:szCs w:val="24"/>
        </w:rPr>
      </w:pPr>
      <w:r w:rsidRPr="00437590">
        <w:rPr>
          <w:sz w:val="24"/>
          <w:szCs w:val="24"/>
        </w:rPr>
        <w:fldChar w:fldCharType="end"/>
      </w: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C13074" w:rsidRDefault="00C13074" w:rsidP="0037120A">
      <w:pPr>
        <w:spacing w:line="0" w:lineRule="atLeast"/>
      </w:pPr>
    </w:p>
    <w:p w:rsidR="00056EDC" w:rsidRDefault="00056EDC" w:rsidP="0037120A">
      <w:pPr>
        <w:spacing w:line="0" w:lineRule="atLeast"/>
      </w:pPr>
    </w:p>
    <w:p w:rsidR="00C13074" w:rsidRDefault="00C32EE5" w:rsidP="0037120A">
      <w:pPr>
        <w:pStyle w:val="1"/>
        <w:spacing w:line="0" w:lineRule="atLeast"/>
        <w:jc w:val="center"/>
        <w:rPr>
          <w:b w:val="0"/>
          <w:bCs w:val="0"/>
          <w:sz w:val="30"/>
          <w:szCs w:val="30"/>
        </w:rPr>
      </w:pPr>
      <w:bookmarkStart w:id="1" w:name="_Toc423344240"/>
      <w:r>
        <w:rPr>
          <w:sz w:val="30"/>
          <w:szCs w:val="30"/>
        </w:rPr>
        <w:lastRenderedPageBreak/>
        <w:t>实验一、熟悉并行环境</w:t>
      </w:r>
      <w:bookmarkEnd w:id="1"/>
    </w:p>
    <w:p w:rsidR="00C13074" w:rsidRDefault="00C32EE5" w:rsidP="0037120A">
      <w:pPr>
        <w:pStyle w:val="2"/>
        <w:spacing w:line="0" w:lineRule="atLeast"/>
        <w:rPr>
          <w:sz w:val="24"/>
          <w:szCs w:val="24"/>
        </w:rPr>
      </w:pPr>
      <w:bookmarkStart w:id="2" w:name="_Toc423344241"/>
      <w:r>
        <w:rPr>
          <w:sz w:val="24"/>
          <w:szCs w:val="24"/>
        </w:rPr>
        <w:t>1.1</w:t>
      </w:r>
      <w:r>
        <w:rPr>
          <w:sz w:val="24"/>
          <w:szCs w:val="24"/>
        </w:rPr>
        <w:t>实验目的与要求</w:t>
      </w:r>
      <w:bookmarkEnd w:id="2"/>
    </w:p>
    <w:p w:rsidR="00C13074" w:rsidRDefault="00C32EE5" w:rsidP="00912BA7">
      <w:pPr>
        <w:snapToGrid w:val="0"/>
        <w:spacing w:line="0" w:lineRule="atLeast"/>
        <w:ind w:rightChars="28" w:right="59" w:firstLine="480"/>
        <w:rPr>
          <w:sz w:val="24"/>
          <w:szCs w:val="24"/>
        </w:rPr>
      </w:pPr>
      <w:r>
        <w:rPr>
          <w:sz w:val="24"/>
          <w:szCs w:val="24"/>
        </w:rPr>
        <w:t>熟悉和配置各种并行环境</w:t>
      </w:r>
      <w:r w:rsidR="000D2C03">
        <w:rPr>
          <w:rFonts w:hint="eastAsia"/>
          <w:sz w:val="24"/>
          <w:szCs w:val="24"/>
        </w:rPr>
        <w:t>，</w:t>
      </w:r>
      <w:r w:rsidR="000D2C03">
        <w:rPr>
          <w:sz w:val="24"/>
          <w:szCs w:val="24"/>
        </w:rPr>
        <w:t>熟悉并行编程基本原则和并行编程方法，如何有效使用工具进行优化处理。</w:t>
      </w:r>
    </w:p>
    <w:p w:rsidR="000D2C03" w:rsidRPr="000D2C03" w:rsidRDefault="000D2C03" w:rsidP="00912BA7">
      <w:pPr>
        <w:snapToGrid w:val="0"/>
        <w:spacing w:line="0" w:lineRule="atLeast"/>
        <w:ind w:rightChars="28" w:right="59" w:firstLine="480"/>
        <w:rPr>
          <w:sz w:val="24"/>
          <w:szCs w:val="24"/>
        </w:rPr>
      </w:pPr>
      <w:r>
        <w:rPr>
          <w:rFonts w:hint="eastAsia"/>
          <w:sz w:val="24"/>
          <w:szCs w:val="24"/>
        </w:rPr>
        <w:t>本次</w:t>
      </w:r>
      <w:r>
        <w:rPr>
          <w:sz w:val="24"/>
          <w:szCs w:val="24"/>
        </w:rPr>
        <w:t>实验主要熟悉</w:t>
      </w:r>
      <w:r>
        <w:rPr>
          <w:rFonts w:hint="eastAsia"/>
          <w:sz w:val="24"/>
          <w:szCs w:val="24"/>
        </w:rPr>
        <w:t>如何</w:t>
      </w:r>
      <w:r>
        <w:rPr>
          <w:sz w:val="24"/>
          <w:szCs w:val="24"/>
        </w:rPr>
        <w:t>在</w:t>
      </w:r>
      <w:r>
        <w:rPr>
          <w:sz w:val="24"/>
          <w:szCs w:val="24"/>
        </w:rPr>
        <w:t>linux</w:t>
      </w:r>
      <w:r>
        <w:rPr>
          <w:sz w:val="24"/>
          <w:szCs w:val="24"/>
        </w:rPr>
        <w:t>系统下使用</w:t>
      </w:r>
      <w:r>
        <w:rPr>
          <w:sz w:val="24"/>
          <w:szCs w:val="24"/>
        </w:rPr>
        <w:t>pthread</w:t>
      </w:r>
      <w:r>
        <w:rPr>
          <w:sz w:val="24"/>
          <w:szCs w:val="24"/>
        </w:rPr>
        <w:t>、</w:t>
      </w:r>
      <w:r>
        <w:rPr>
          <w:sz w:val="24"/>
          <w:szCs w:val="24"/>
        </w:rPr>
        <w:t>OpenMp</w:t>
      </w:r>
      <w:r>
        <w:rPr>
          <w:sz w:val="24"/>
          <w:szCs w:val="24"/>
        </w:rPr>
        <w:t>、</w:t>
      </w:r>
      <w:r>
        <w:rPr>
          <w:sz w:val="24"/>
          <w:szCs w:val="24"/>
        </w:rPr>
        <w:t>MPI</w:t>
      </w:r>
      <w:r>
        <w:rPr>
          <w:rFonts w:hint="eastAsia"/>
          <w:sz w:val="24"/>
          <w:szCs w:val="24"/>
        </w:rPr>
        <w:t>、</w:t>
      </w:r>
      <w:r>
        <w:rPr>
          <w:sz w:val="24"/>
          <w:szCs w:val="24"/>
        </w:rPr>
        <w:t>CUDA</w:t>
      </w:r>
      <w:r>
        <w:rPr>
          <w:rFonts w:hint="eastAsia"/>
          <w:sz w:val="24"/>
          <w:szCs w:val="24"/>
        </w:rPr>
        <w:t>进行</w:t>
      </w:r>
      <w:r>
        <w:rPr>
          <w:sz w:val="24"/>
          <w:szCs w:val="24"/>
        </w:rPr>
        <w:t>编程处理。</w:t>
      </w:r>
    </w:p>
    <w:p w:rsidR="00912BA7" w:rsidRDefault="00912BA7" w:rsidP="00912BA7">
      <w:pPr>
        <w:snapToGrid w:val="0"/>
        <w:spacing w:line="0" w:lineRule="atLeast"/>
        <w:ind w:rightChars="28" w:right="59" w:firstLine="480"/>
        <w:rPr>
          <w:sz w:val="24"/>
          <w:szCs w:val="24"/>
        </w:rPr>
      </w:pPr>
      <w:r>
        <w:rPr>
          <w:rFonts w:hint="eastAsia"/>
          <w:sz w:val="24"/>
          <w:szCs w:val="24"/>
        </w:rPr>
        <w:t>本次</w:t>
      </w:r>
      <w:r>
        <w:rPr>
          <w:sz w:val="24"/>
          <w:szCs w:val="24"/>
        </w:rPr>
        <w:t>的实验环境有</w:t>
      </w:r>
      <w:r>
        <w:rPr>
          <w:sz w:val="24"/>
          <w:szCs w:val="24"/>
        </w:rPr>
        <w:t>pthread</w:t>
      </w:r>
      <w:r>
        <w:rPr>
          <w:sz w:val="24"/>
          <w:szCs w:val="24"/>
        </w:rPr>
        <w:t>、</w:t>
      </w:r>
      <w:r>
        <w:rPr>
          <w:sz w:val="24"/>
          <w:szCs w:val="24"/>
        </w:rPr>
        <w:t>OpenMp</w:t>
      </w:r>
      <w:r>
        <w:rPr>
          <w:sz w:val="24"/>
          <w:szCs w:val="24"/>
        </w:rPr>
        <w:t>、</w:t>
      </w:r>
      <w:r>
        <w:rPr>
          <w:sz w:val="24"/>
          <w:szCs w:val="24"/>
        </w:rPr>
        <w:t>MPI</w:t>
      </w:r>
      <w:r>
        <w:rPr>
          <w:sz w:val="24"/>
          <w:szCs w:val="24"/>
        </w:rPr>
        <w:t>、</w:t>
      </w:r>
      <w:r>
        <w:rPr>
          <w:sz w:val="24"/>
          <w:szCs w:val="24"/>
        </w:rPr>
        <w:t>CUDA</w:t>
      </w:r>
      <w:r>
        <w:rPr>
          <w:sz w:val="24"/>
          <w:szCs w:val="24"/>
        </w:rPr>
        <w:t>这四个平台</w:t>
      </w:r>
    </w:p>
    <w:p w:rsidR="00912BA7" w:rsidRDefault="00966E46" w:rsidP="00912BA7">
      <w:pPr>
        <w:snapToGrid w:val="0"/>
        <w:spacing w:line="0" w:lineRule="atLeast"/>
        <w:ind w:rightChars="28" w:right="59" w:firstLine="480"/>
        <w:rPr>
          <w:sz w:val="24"/>
          <w:szCs w:val="24"/>
        </w:rPr>
      </w:pPr>
      <w:r>
        <w:rPr>
          <w:sz w:val="24"/>
          <w:szCs w:val="24"/>
        </w:rPr>
        <w:t>p</w:t>
      </w:r>
      <w:r>
        <w:rPr>
          <w:rFonts w:hint="eastAsia"/>
          <w:sz w:val="24"/>
          <w:szCs w:val="24"/>
        </w:rPr>
        <w:t>thread</w:t>
      </w:r>
      <w:r>
        <w:rPr>
          <w:rFonts w:hint="eastAsia"/>
          <w:sz w:val="24"/>
          <w:szCs w:val="24"/>
        </w:rPr>
        <w:t>、</w:t>
      </w:r>
      <w:r>
        <w:rPr>
          <w:sz w:val="24"/>
          <w:szCs w:val="24"/>
        </w:rPr>
        <w:t>openmp</w:t>
      </w:r>
      <w:r>
        <w:rPr>
          <w:sz w:val="24"/>
          <w:szCs w:val="24"/>
        </w:rPr>
        <w:t>使用</w:t>
      </w:r>
      <w:r>
        <w:rPr>
          <w:sz w:val="24"/>
          <w:szCs w:val="24"/>
        </w:rPr>
        <w:t>gcc</w:t>
      </w:r>
      <w:r>
        <w:rPr>
          <w:sz w:val="24"/>
          <w:szCs w:val="24"/>
        </w:rPr>
        <w:t>直接编译即可</w:t>
      </w:r>
    </w:p>
    <w:p w:rsidR="00966E46" w:rsidRDefault="00966E46" w:rsidP="00912BA7">
      <w:pPr>
        <w:snapToGrid w:val="0"/>
        <w:spacing w:line="0" w:lineRule="atLeast"/>
        <w:ind w:rightChars="28" w:right="59" w:firstLine="480"/>
        <w:rPr>
          <w:sz w:val="24"/>
          <w:szCs w:val="24"/>
        </w:rPr>
      </w:pPr>
      <w:r>
        <w:rPr>
          <w:sz w:val="24"/>
          <w:szCs w:val="24"/>
        </w:rPr>
        <w:t>mpi</w:t>
      </w:r>
      <w:r>
        <w:rPr>
          <w:sz w:val="24"/>
          <w:szCs w:val="24"/>
        </w:rPr>
        <w:t>需要安装</w:t>
      </w:r>
      <w:r>
        <w:rPr>
          <w:rFonts w:hint="eastAsia"/>
          <w:sz w:val="24"/>
          <w:szCs w:val="24"/>
        </w:rPr>
        <w:t>mpich2</w:t>
      </w:r>
      <w:r>
        <w:rPr>
          <w:rFonts w:hint="eastAsia"/>
          <w:sz w:val="24"/>
          <w:szCs w:val="24"/>
        </w:rPr>
        <w:t>即可</w:t>
      </w:r>
      <w:r>
        <w:rPr>
          <w:sz w:val="24"/>
          <w:szCs w:val="24"/>
        </w:rPr>
        <w:t>使用</w:t>
      </w:r>
      <w:r>
        <w:rPr>
          <w:sz w:val="24"/>
          <w:szCs w:val="24"/>
        </w:rPr>
        <w:t>mpicc</w:t>
      </w:r>
      <w:r>
        <w:rPr>
          <w:sz w:val="24"/>
          <w:szCs w:val="24"/>
        </w:rPr>
        <w:t>进行编译</w:t>
      </w:r>
    </w:p>
    <w:p w:rsidR="00966E46" w:rsidRDefault="00966E46" w:rsidP="00912BA7">
      <w:pPr>
        <w:snapToGrid w:val="0"/>
        <w:spacing w:line="0" w:lineRule="atLeast"/>
        <w:ind w:rightChars="28" w:right="59" w:firstLine="480"/>
        <w:rPr>
          <w:sz w:val="24"/>
          <w:szCs w:val="24"/>
        </w:rPr>
      </w:pPr>
      <w:r>
        <w:rPr>
          <w:rFonts w:hint="eastAsia"/>
          <w:sz w:val="24"/>
          <w:szCs w:val="24"/>
        </w:rPr>
        <w:t>cuda</w:t>
      </w:r>
      <w:r>
        <w:rPr>
          <w:sz w:val="24"/>
          <w:szCs w:val="24"/>
        </w:rPr>
        <w:t>需要</w:t>
      </w:r>
      <w:r>
        <w:rPr>
          <w:sz w:val="24"/>
          <w:szCs w:val="24"/>
        </w:rPr>
        <w:t>N</w:t>
      </w:r>
      <w:r>
        <w:rPr>
          <w:sz w:val="24"/>
          <w:szCs w:val="24"/>
        </w:rPr>
        <w:t>卡，先安装驱动，再安装</w:t>
      </w:r>
      <w:r>
        <w:rPr>
          <w:sz w:val="24"/>
          <w:szCs w:val="24"/>
        </w:rPr>
        <w:t>cuda</w:t>
      </w:r>
      <w:r>
        <w:rPr>
          <w:sz w:val="24"/>
          <w:szCs w:val="24"/>
        </w:rPr>
        <w:t>套件和</w:t>
      </w:r>
      <w:r>
        <w:rPr>
          <w:sz w:val="24"/>
          <w:szCs w:val="24"/>
        </w:rPr>
        <w:t>sdk</w:t>
      </w:r>
      <w:r>
        <w:rPr>
          <w:sz w:val="24"/>
          <w:szCs w:val="24"/>
        </w:rPr>
        <w:t>即可。</w:t>
      </w:r>
    </w:p>
    <w:p w:rsidR="00404418" w:rsidRPr="00912BA7" w:rsidRDefault="00404418" w:rsidP="00912BA7">
      <w:pPr>
        <w:snapToGrid w:val="0"/>
        <w:spacing w:line="0" w:lineRule="atLeast"/>
        <w:ind w:rightChars="28" w:right="59" w:firstLine="480"/>
        <w:rPr>
          <w:sz w:val="24"/>
          <w:szCs w:val="24"/>
        </w:rPr>
      </w:pPr>
    </w:p>
    <w:p w:rsidR="00056EDC" w:rsidRPr="00056EDC" w:rsidRDefault="00C32EE5" w:rsidP="0037120A">
      <w:pPr>
        <w:pStyle w:val="2"/>
        <w:spacing w:line="0" w:lineRule="atLeast"/>
        <w:rPr>
          <w:sz w:val="24"/>
          <w:szCs w:val="24"/>
        </w:rPr>
      </w:pPr>
      <w:bookmarkStart w:id="3" w:name="_Toc423344242"/>
      <w:r>
        <w:rPr>
          <w:sz w:val="24"/>
          <w:szCs w:val="24"/>
        </w:rPr>
        <w:t>1.2</w:t>
      </w:r>
      <w:r>
        <w:rPr>
          <w:sz w:val="24"/>
          <w:szCs w:val="24"/>
        </w:rPr>
        <w:t>实验内容</w:t>
      </w:r>
      <w:bookmarkEnd w:id="3"/>
    </w:p>
    <w:p w:rsidR="00C13074" w:rsidRDefault="00C32EE5" w:rsidP="00966E46">
      <w:pPr>
        <w:snapToGrid w:val="0"/>
        <w:spacing w:line="0" w:lineRule="atLeast"/>
        <w:ind w:rightChars="28" w:right="59" w:firstLine="480"/>
        <w:rPr>
          <w:sz w:val="24"/>
          <w:szCs w:val="24"/>
        </w:rPr>
      </w:pPr>
      <w:r>
        <w:rPr>
          <w:sz w:val="24"/>
          <w:szCs w:val="24"/>
        </w:rPr>
        <w:t>配置环境，熟悉实验平台</w:t>
      </w:r>
    </w:p>
    <w:p w:rsidR="004E4C16" w:rsidRDefault="00966E46" w:rsidP="00404418">
      <w:pPr>
        <w:snapToGrid w:val="0"/>
        <w:spacing w:line="0" w:lineRule="atLeast"/>
        <w:ind w:rightChars="28" w:right="59" w:firstLine="480"/>
        <w:rPr>
          <w:sz w:val="24"/>
          <w:szCs w:val="24"/>
        </w:rPr>
      </w:pPr>
      <w:r>
        <w:rPr>
          <w:rFonts w:hint="eastAsia"/>
          <w:sz w:val="24"/>
          <w:szCs w:val="24"/>
        </w:rPr>
        <w:t>本次</w:t>
      </w:r>
      <w:r>
        <w:rPr>
          <w:sz w:val="24"/>
          <w:szCs w:val="24"/>
        </w:rPr>
        <w:t>实验主要在东五集群节点</w:t>
      </w:r>
      <w:r>
        <w:rPr>
          <w:sz w:val="24"/>
          <w:szCs w:val="24"/>
        </w:rPr>
        <w:t>node230</w:t>
      </w:r>
      <w:r>
        <w:rPr>
          <w:rFonts w:hint="eastAsia"/>
          <w:sz w:val="24"/>
          <w:szCs w:val="24"/>
        </w:rPr>
        <w:t>、</w:t>
      </w:r>
      <w:r>
        <w:rPr>
          <w:rFonts w:hint="eastAsia"/>
          <w:sz w:val="24"/>
          <w:szCs w:val="24"/>
        </w:rPr>
        <w:t>231</w:t>
      </w:r>
      <w:r>
        <w:rPr>
          <w:rFonts w:hint="eastAsia"/>
          <w:sz w:val="24"/>
          <w:szCs w:val="24"/>
        </w:rPr>
        <w:t>、</w:t>
      </w:r>
      <w:r>
        <w:rPr>
          <w:rFonts w:hint="eastAsia"/>
          <w:sz w:val="24"/>
          <w:szCs w:val="24"/>
        </w:rPr>
        <w:t>232</w:t>
      </w:r>
      <w:r>
        <w:rPr>
          <w:rFonts w:hint="eastAsia"/>
          <w:sz w:val="24"/>
          <w:szCs w:val="24"/>
        </w:rPr>
        <w:t>、</w:t>
      </w:r>
      <w:r>
        <w:rPr>
          <w:rFonts w:hint="eastAsia"/>
          <w:sz w:val="24"/>
          <w:szCs w:val="24"/>
        </w:rPr>
        <w:t>233</w:t>
      </w:r>
      <w:r>
        <w:rPr>
          <w:rFonts w:hint="eastAsia"/>
          <w:sz w:val="24"/>
          <w:szCs w:val="24"/>
        </w:rPr>
        <w:t>和</w:t>
      </w:r>
      <w:r>
        <w:rPr>
          <w:rFonts w:hint="eastAsia"/>
          <w:sz w:val="24"/>
          <w:szCs w:val="24"/>
        </w:rPr>
        <w:t>329</w:t>
      </w:r>
      <w:r>
        <w:rPr>
          <w:rFonts w:hint="eastAsia"/>
          <w:sz w:val="24"/>
          <w:szCs w:val="24"/>
        </w:rPr>
        <w:t>上</w:t>
      </w:r>
      <w:r>
        <w:rPr>
          <w:sz w:val="24"/>
          <w:szCs w:val="24"/>
        </w:rPr>
        <w:t>进行，实验环境之前已经配好，不需要再进行配置。</w:t>
      </w:r>
    </w:p>
    <w:p w:rsidR="00404418" w:rsidRDefault="007F42EA" w:rsidP="00404418">
      <w:pPr>
        <w:snapToGrid w:val="0"/>
        <w:spacing w:line="0" w:lineRule="atLeast"/>
        <w:ind w:rightChars="28" w:right="59" w:firstLine="480"/>
        <w:rPr>
          <w:sz w:val="24"/>
          <w:szCs w:val="24"/>
        </w:rPr>
      </w:pPr>
      <w:r>
        <w:rPr>
          <w:rFonts w:hint="eastAsia"/>
          <w:sz w:val="24"/>
          <w:szCs w:val="24"/>
        </w:rPr>
        <w:t>方案</w:t>
      </w:r>
      <w:r>
        <w:rPr>
          <w:sz w:val="24"/>
          <w:szCs w:val="24"/>
        </w:rPr>
        <w:t>一、</w:t>
      </w:r>
    </w:p>
    <w:p w:rsidR="007F42EA" w:rsidRDefault="007F42EA" w:rsidP="00404418">
      <w:pPr>
        <w:snapToGrid w:val="0"/>
        <w:spacing w:line="0" w:lineRule="atLeast"/>
        <w:ind w:rightChars="28" w:right="59" w:firstLine="480"/>
        <w:rPr>
          <w:sz w:val="24"/>
          <w:szCs w:val="24"/>
        </w:rPr>
      </w:pPr>
      <w:r>
        <w:rPr>
          <w:rFonts w:hint="eastAsia"/>
          <w:sz w:val="24"/>
          <w:szCs w:val="24"/>
        </w:rPr>
        <w:t>适用于</w:t>
      </w:r>
      <w:r>
        <w:rPr>
          <w:sz w:val="24"/>
          <w:szCs w:val="24"/>
        </w:rPr>
        <w:t>linux</w:t>
      </w:r>
      <w:r>
        <w:rPr>
          <w:sz w:val="24"/>
          <w:szCs w:val="24"/>
        </w:rPr>
        <w:t>用户</w:t>
      </w:r>
    </w:p>
    <w:p w:rsidR="003F2132" w:rsidRPr="003F2132" w:rsidRDefault="003F2132" w:rsidP="003F2132">
      <w:pPr>
        <w:snapToGrid w:val="0"/>
        <w:spacing w:line="0" w:lineRule="atLeast"/>
        <w:ind w:rightChars="28" w:right="59" w:firstLine="480"/>
        <w:rPr>
          <w:sz w:val="24"/>
          <w:szCs w:val="24"/>
        </w:rPr>
      </w:pPr>
      <w:r w:rsidRPr="003F2132">
        <w:rPr>
          <w:rFonts w:hint="eastAsia"/>
          <w:sz w:val="24"/>
          <w:szCs w:val="24"/>
        </w:rPr>
        <w:t>使用</w:t>
      </w:r>
      <w:r w:rsidRPr="003F2132">
        <w:rPr>
          <w:rFonts w:hint="eastAsia"/>
          <w:sz w:val="24"/>
          <w:szCs w:val="24"/>
        </w:rPr>
        <w:t>ssh</w:t>
      </w:r>
      <w:r w:rsidRPr="003F2132">
        <w:rPr>
          <w:rFonts w:hint="eastAsia"/>
          <w:sz w:val="24"/>
          <w:szCs w:val="24"/>
        </w:rPr>
        <w:t>登录：</w:t>
      </w:r>
    </w:p>
    <w:p w:rsidR="003F2132" w:rsidRPr="003F2132" w:rsidRDefault="003F2132" w:rsidP="003F2132">
      <w:pPr>
        <w:snapToGrid w:val="0"/>
        <w:spacing w:line="0" w:lineRule="atLeast"/>
        <w:ind w:rightChars="28" w:right="59" w:firstLine="480"/>
        <w:rPr>
          <w:sz w:val="24"/>
          <w:szCs w:val="24"/>
        </w:rPr>
      </w:pPr>
      <w:r w:rsidRPr="003F2132">
        <w:rPr>
          <w:rFonts w:hint="eastAsia"/>
          <w:sz w:val="24"/>
          <w:szCs w:val="24"/>
        </w:rPr>
        <w:t>1.</w:t>
      </w:r>
      <w:r w:rsidRPr="003F2132">
        <w:rPr>
          <w:rFonts w:hint="eastAsia"/>
          <w:sz w:val="24"/>
          <w:szCs w:val="24"/>
        </w:rPr>
        <w:t>先登陆到外网代理节点：输入</w:t>
      </w:r>
      <w:r w:rsidRPr="003F2132">
        <w:rPr>
          <w:rFonts w:hint="eastAsia"/>
          <w:sz w:val="24"/>
          <w:szCs w:val="24"/>
        </w:rPr>
        <w:t>ssh jumptohpcc@211.69.198.206</w:t>
      </w:r>
      <w:r w:rsidRPr="003F2132">
        <w:rPr>
          <w:rFonts w:hint="eastAsia"/>
          <w:sz w:val="24"/>
          <w:szCs w:val="24"/>
        </w:rPr>
        <w:t>，密码为</w:t>
      </w:r>
      <w:r w:rsidRPr="003F2132">
        <w:rPr>
          <w:rFonts w:hint="eastAsia"/>
          <w:sz w:val="24"/>
          <w:szCs w:val="24"/>
        </w:rPr>
        <w:t>hustcloudhpcc</w:t>
      </w:r>
      <w:r w:rsidRPr="003F2132">
        <w:rPr>
          <w:rFonts w:hint="eastAsia"/>
          <w:sz w:val="24"/>
          <w:szCs w:val="24"/>
        </w:rPr>
        <w:t>。</w:t>
      </w:r>
    </w:p>
    <w:p w:rsidR="003F2132" w:rsidRPr="003F2132" w:rsidRDefault="003F2132" w:rsidP="003F2132">
      <w:pPr>
        <w:snapToGrid w:val="0"/>
        <w:spacing w:line="0" w:lineRule="atLeast"/>
        <w:ind w:rightChars="28" w:right="59" w:firstLine="480"/>
        <w:rPr>
          <w:sz w:val="24"/>
          <w:szCs w:val="24"/>
        </w:rPr>
      </w:pPr>
      <w:r w:rsidRPr="003F2132">
        <w:rPr>
          <w:rFonts w:hint="eastAsia"/>
          <w:sz w:val="24"/>
          <w:szCs w:val="24"/>
        </w:rPr>
        <w:t>2.</w:t>
      </w:r>
      <w:r w:rsidRPr="003F2132">
        <w:rPr>
          <w:rFonts w:hint="eastAsia"/>
          <w:sz w:val="24"/>
          <w:szCs w:val="24"/>
        </w:rPr>
        <w:t>登录到跳板机之后，直接登录到集群管理节点：输入</w:t>
      </w:r>
      <w:r w:rsidRPr="003F2132">
        <w:rPr>
          <w:rFonts w:hint="eastAsia"/>
          <w:sz w:val="24"/>
          <w:szCs w:val="24"/>
        </w:rPr>
        <w:t xml:space="preserve">ssh pppuser230@202.114.10.172 </w:t>
      </w:r>
      <w:r w:rsidRPr="003F2132">
        <w:rPr>
          <w:rFonts w:hint="eastAsia"/>
          <w:sz w:val="24"/>
          <w:szCs w:val="24"/>
        </w:rPr>
        <w:t>密码为</w:t>
      </w:r>
      <w:r w:rsidRPr="003F2132">
        <w:rPr>
          <w:rFonts w:hint="eastAsia"/>
          <w:sz w:val="24"/>
          <w:szCs w:val="24"/>
        </w:rPr>
        <w:t>cgclhpcc2015</w:t>
      </w:r>
      <w:r w:rsidRPr="003F2132">
        <w:rPr>
          <w:rFonts w:hint="eastAsia"/>
          <w:sz w:val="24"/>
          <w:szCs w:val="24"/>
        </w:rPr>
        <w:t>。</w:t>
      </w:r>
    </w:p>
    <w:p w:rsidR="003F2132" w:rsidRPr="003F2132" w:rsidRDefault="003F2132" w:rsidP="003F2132">
      <w:pPr>
        <w:snapToGrid w:val="0"/>
        <w:spacing w:line="0" w:lineRule="atLeast"/>
        <w:ind w:rightChars="28" w:right="59" w:firstLineChars="150" w:firstLine="360"/>
        <w:rPr>
          <w:sz w:val="24"/>
          <w:szCs w:val="24"/>
        </w:rPr>
      </w:pPr>
      <w:r w:rsidRPr="003F2132">
        <w:rPr>
          <w:rFonts w:hint="eastAsia"/>
          <w:sz w:val="24"/>
          <w:szCs w:val="24"/>
        </w:rPr>
        <w:t xml:space="preserve"> 3.</w:t>
      </w:r>
      <w:r w:rsidRPr="003F2132">
        <w:rPr>
          <w:rFonts w:hint="eastAsia"/>
          <w:sz w:val="24"/>
          <w:szCs w:val="24"/>
        </w:rPr>
        <w:t>登录到计算节点，例如登录到计算节点</w:t>
      </w:r>
      <w:r w:rsidRPr="003F2132">
        <w:rPr>
          <w:rFonts w:hint="eastAsia"/>
          <w:sz w:val="24"/>
          <w:szCs w:val="24"/>
        </w:rPr>
        <w:t>node230</w:t>
      </w:r>
      <w:r w:rsidRPr="003F2132">
        <w:rPr>
          <w:rFonts w:hint="eastAsia"/>
          <w:sz w:val="24"/>
          <w:szCs w:val="24"/>
        </w:rPr>
        <w:t>，输入：</w:t>
      </w:r>
      <w:r w:rsidRPr="003F2132">
        <w:rPr>
          <w:rFonts w:hint="eastAsia"/>
          <w:sz w:val="24"/>
          <w:szCs w:val="24"/>
        </w:rPr>
        <w:t>ssh node230</w:t>
      </w:r>
      <w:r w:rsidRPr="003F2132">
        <w:rPr>
          <w:rFonts w:hint="eastAsia"/>
          <w:sz w:val="24"/>
          <w:szCs w:val="24"/>
        </w:rPr>
        <w:t>。</w:t>
      </w:r>
    </w:p>
    <w:p w:rsidR="00404418" w:rsidRDefault="003F2132" w:rsidP="003F2132">
      <w:pPr>
        <w:snapToGrid w:val="0"/>
        <w:spacing w:line="0" w:lineRule="atLeast"/>
        <w:ind w:rightChars="28" w:right="59" w:firstLine="480"/>
        <w:rPr>
          <w:sz w:val="24"/>
          <w:szCs w:val="24"/>
        </w:rPr>
      </w:pPr>
      <w:r w:rsidRPr="003F2132">
        <w:rPr>
          <w:rFonts w:hint="eastAsia"/>
          <w:sz w:val="24"/>
          <w:szCs w:val="24"/>
        </w:rPr>
        <w:t>4. Node329</w:t>
      </w:r>
      <w:r w:rsidRPr="003F2132">
        <w:rPr>
          <w:rFonts w:hint="eastAsia"/>
          <w:sz w:val="24"/>
          <w:szCs w:val="24"/>
        </w:rPr>
        <w:t>为</w:t>
      </w:r>
      <w:r w:rsidRPr="003F2132">
        <w:rPr>
          <w:rFonts w:hint="eastAsia"/>
          <w:sz w:val="24"/>
          <w:szCs w:val="24"/>
        </w:rPr>
        <w:t>cuda</w:t>
      </w:r>
      <w:r w:rsidRPr="003F2132">
        <w:rPr>
          <w:rFonts w:hint="eastAsia"/>
          <w:sz w:val="24"/>
          <w:szCs w:val="24"/>
        </w:rPr>
        <w:t>计算结点</w:t>
      </w:r>
    </w:p>
    <w:p w:rsidR="00404418" w:rsidRDefault="00404418" w:rsidP="00404418">
      <w:pPr>
        <w:snapToGrid w:val="0"/>
        <w:spacing w:line="0" w:lineRule="atLeast"/>
        <w:ind w:rightChars="28" w:right="59" w:firstLine="480"/>
        <w:rPr>
          <w:sz w:val="24"/>
          <w:szCs w:val="24"/>
        </w:rPr>
      </w:pPr>
    </w:p>
    <w:p w:rsidR="000E49DC" w:rsidRDefault="000E49DC" w:rsidP="00404418">
      <w:pPr>
        <w:snapToGrid w:val="0"/>
        <w:spacing w:line="0" w:lineRule="atLeast"/>
        <w:ind w:rightChars="28" w:right="59" w:firstLine="480"/>
        <w:rPr>
          <w:sz w:val="24"/>
          <w:szCs w:val="24"/>
        </w:rPr>
      </w:pPr>
    </w:p>
    <w:p w:rsidR="00404418" w:rsidRDefault="007F42EA" w:rsidP="00404418">
      <w:pPr>
        <w:snapToGrid w:val="0"/>
        <w:spacing w:line="0" w:lineRule="atLeast"/>
        <w:ind w:rightChars="28" w:right="59" w:firstLine="480"/>
        <w:rPr>
          <w:sz w:val="24"/>
          <w:szCs w:val="24"/>
        </w:rPr>
      </w:pPr>
      <w:r>
        <w:rPr>
          <w:rFonts w:hint="eastAsia"/>
          <w:sz w:val="24"/>
          <w:szCs w:val="24"/>
        </w:rPr>
        <w:t>方案</w:t>
      </w:r>
      <w:r>
        <w:rPr>
          <w:sz w:val="24"/>
          <w:szCs w:val="24"/>
        </w:rPr>
        <w:t>二、</w:t>
      </w:r>
    </w:p>
    <w:p w:rsidR="007F42EA" w:rsidRDefault="007F42EA" w:rsidP="00404418">
      <w:pPr>
        <w:snapToGrid w:val="0"/>
        <w:spacing w:line="0" w:lineRule="atLeast"/>
        <w:ind w:rightChars="28" w:right="59" w:firstLine="480"/>
        <w:rPr>
          <w:sz w:val="24"/>
          <w:szCs w:val="24"/>
        </w:rPr>
      </w:pPr>
      <w:r>
        <w:rPr>
          <w:rFonts w:hint="eastAsia"/>
          <w:sz w:val="24"/>
          <w:szCs w:val="24"/>
        </w:rPr>
        <w:t>适用于</w:t>
      </w:r>
      <w:r>
        <w:rPr>
          <w:rFonts w:hint="eastAsia"/>
          <w:sz w:val="24"/>
          <w:szCs w:val="24"/>
        </w:rPr>
        <w:t>windows</w:t>
      </w:r>
      <w:r>
        <w:rPr>
          <w:rFonts w:hint="eastAsia"/>
          <w:sz w:val="24"/>
          <w:szCs w:val="24"/>
        </w:rPr>
        <w:t>用户</w:t>
      </w:r>
    </w:p>
    <w:p w:rsidR="007F42EA" w:rsidRDefault="007F42EA" w:rsidP="00404418">
      <w:pPr>
        <w:snapToGrid w:val="0"/>
        <w:spacing w:line="0" w:lineRule="atLeast"/>
        <w:ind w:rightChars="28" w:right="59" w:firstLine="480"/>
        <w:rPr>
          <w:sz w:val="24"/>
          <w:szCs w:val="24"/>
        </w:rPr>
      </w:pPr>
      <w:r>
        <w:rPr>
          <w:rFonts w:hint="eastAsia"/>
          <w:sz w:val="24"/>
          <w:szCs w:val="24"/>
        </w:rPr>
        <w:t>使用</w:t>
      </w:r>
      <w:r>
        <w:rPr>
          <w:rFonts w:hint="eastAsia"/>
          <w:sz w:val="24"/>
          <w:szCs w:val="24"/>
        </w:rPr>
        <w:t>X</w:t>
      </w:r>
      <w:r>
        <w:rPr>
          <w:sz w:val="24"/>
          <w:szCs w:val="24"/>
        </w:rPr>
        <w:t>shell</w:t>
      </w:r>
      <w:r>
        <w:rPr>
          <w:rFonts w:hint="eastAsia"/>
          <w:sz w:val="24"/>
          <w:szCs w:val="24"/>
        </w:rPr>
        <w:t>登陆</w:t>
      </w:r>
      <w:r>
        <w:rPr>
          <w:sz w:val="24"/>
          <w:szCs w:val="24"/>
        </w:rPr>
        <w:t>，</w:t>
      </w:r>
    </w:p>
    <w:p w:rsidR="00EE5C85" w:rsidRDefault="00EE5C85" w:rsidP="00404418">
      <w:pPr>
        <w:snapToGrid w:val="0"/>
        <w:spacing w:line="0" w:lineRule="atLeast"/>
        <w:ind w:rightChars="28" w:right="59" w:firstLine="480"/>
        <w:rPr>
          <w:sz w:val="24"/>
          <w:szCs w:val="24"/>
        </w:rPr>
      </w:pPr>
      <w:r>
        <w:rPr>
          <w:rFonts w:hint="eastAsia"/>
          <w:sz w:val="24"/>
          <w:szCs w:val="24"/>
        </w:rPr>
        <w:t>步骤</w:t>
      </w:r>
      <w:r>
        <w:rPr>
          <w:sz w:val="24"/>
          <w:szCs w:val="24"/>
        </w:rPr>
        <w:t>和方案一一致。</w:t>
      </w:r>
    </w:p>
    <w:p w:rsidR="00404418" w:rsidRDefault="00404418" w:rsidP="00F804A6">
      <w:pPr>
        <w:snapToGrid w:val="0"/>
        <w:spacing w:line="0" w:lineRule="atLeast"/>
        <w:ind w:rightChars="28" w:right="59"/>
        <w:rPr>
          <w:sz w:val="24"/>
          <w:szCs w:val="24"/>
        </w:rPr>
      </w:pPr>
    </w:p>
    <w:p w:rsidR="00404418" w:rsidRPr="00966E46" w:rsidRDefault="00404418" w:rsidP="003F2132">
      <w:pPr>
        <w:snapToGrid w:val="0"/>
        <w:spacing w:line="0" w:lineRule="atLeast"/>
        <w:ind w:rightChars="28" w:right="59"/>
        <w:rPr>
          <w:sz w:val="24"/>
          <w:szCs w:val="24"/>
        </w:rPr>
      </w:pPr>
    </w:p>
    <w:p w:rsidR="00C13074" w:rsidRDefault="00C32EE5" w:rsidP="0037120A">
      <w:pPr>
        <w:pStyle w:val="2"/>
        <w:spacing w:line="0" w:lineRule="atLeast"/>
        <w:rPr>
          <w:sz w:val="24"/>
          <w:szCs w:val="24"/>
        </w:rPr>
      </w:pPr>
      <w:bookmarkStart w:id="4" w:name="_Toc423344243"/>
      <w:r>
        <w:rPr>
          <w:sz w:val="24"/>
          <w:szCs w:val="24"/>
        </w:rPr>
        <w:t>1.3</w:t>
      </w:r>
      <w:r>
        <w:rPr>
          <w:sz w:val="24"/>
          <w:szCs w:val="24"/>
        </w:rPr>
        <w:t>实验结果</w:t>
      </w:r>
      <w:bookmarkEnd w:id="4"/>
    </w:p>
    <w:p w:rsidR="00F04530" w:rsidRDefault="00C32EE5" w:rsidP="003F2132">
      <w:pPr>
        <w:snapToGrid w:val="0"/>
        <w:spacing w:line="0" w:lineRule="atLeast"/>
        <w:ind w:rightChars="28" w:right="59"/>
      </w:pPr>
      <w:r>
        <w:t xml:space="preserve">     </w:t>
      </w:r>
      <w:r w:rsidR="00E0217C">
        <w:rPr>
          <w:rFonts w:hint="eastAsia"/>
        </w:rPr>
        <w:t>本次</w:t>
      </w:r>
      <w:r w:rsidR="00E0217C">
        <w:t>实验在</w:t>
      </w:r>
      <w:r w:rsidR="00E0217C">
        <w:t>Ubuntu12.04</w:t>
      </w:r>
      <w:r w:rsidR="00E0217C">
        <w:rPr>
          <w:rFonts w:hint="eastAsia"/>
        </w:rPr>
        <w:t>下</w:t>
      </w:r>
      <w:r w:rsidR="00E0217C">
        <w:t>进行。</w:t>
      </w:r>
    </w:p>
    <w:p w:rsidR="00C13074" w:rsidRDefault="008E03F4" w:rsidP="00F04530">
      <w:pPr>
        <w:snapToGrid w:val="0"/>
        <w:spacing w:line="0" w:lineRule="atLeast"/>
        <w:ind w:rightChars="28" w:right="59" w:firstLineChars="250" w:firstLine="525"/>
      </w:pPr>
      <w:r>
        <w:rPr>
          <w:rFonts w:hint="eastAsia"/>
        </w:rPr>
        <w:t>使用</w:t>
      </w:r>
      <w:r>
        <w:t>方案一</w:t>
      </w:r>
      <w:r w:rsidR="00EE5C85">
        <w:rPr>
          <w:rFonts w:hint="eastAsia"/>
        </w:rPr>
        <w:t>登陆</w:t>
      </w:r>
      <w:r w:rsidR="00EE5C85">
        <w:t>之后</w:t>
      </w:r>
      <w:r w:rsidR="00EE5C85">
        <w:rPr>
          <w:rFonts w:hint="eastAsia"/>
        </w:rPr>
        <w:t>会</w:t>
      </w:r>
      <w:r w:rsidR="00EE5C85">
        <w:t>进入按照</w:t>
      </w:r>
      <w:r w:rsidR="00EE5C85">
        <w:rPr>
          <w:rFonts w:hint="eastAsia"/>
        </w:rPr>
        <w:t>lab</w:t>
      </w:r>
      <w:r w:rsidR="00EE5C85">
        <w:t>的示例编译运行代码，显示正常。</w:t>
      </w:r>
    </w:p>
    <w:p w:rsidR="00574B34" w:rsidRPr="00574B34" w:rsidRDefault="00EE5C85" w:rsidP="003F2132">
      <w:pPr>
        <w:snapToGrid w:val="0"/>
        <w:spacing w:line="0" w:lineRule="atLeast"/>
        <w:ind w:rightChars="28" w:right="59"/>
      </w:pPr>
      <w:r>
        <w:t xml:space="preserve">     </w:t>
      </w:r>
      <w:r>
        <w:rPr>
          <w:rFonts w:hint="eastAsia"/>
        </w:rPr>
        <w:t>所有</w:t>
      </w:r>
      <w:r>
        <w:t>编译器和运行都是正常执行。</w:t>
      </w:r>
    </w:p>
    <w:p w:rsidR="00574B34" w:rsidRPr="00F34503" w:rsidRDefault="00574B34" w:rsidP="003F2132">
      <w:pPr>
        <w:snapToGrid w:val="0"/>
        <w:spacing w:line="0" w:lineRule="atLeast"/>
        <w:ind w:rightChars="28" w:right="59"/>
        <w:rPr>
          <w:sz w:val="24"/>
          <w:szCs w:val="24"/>
        </w:rPr>
      </w:pPr>
    </w:p>
    <w:p w:rsidR="00877997" w:rsidRDefault="00C32EE5" w:rsidP="0037120A">
      <w:pPr>
        <w:snapToGrid w:val="0"/>
        <w:spacing w:line="0" w:lineRule="atLeast"/>
        <w:ind w:rightChars="28" w:right="59"/>
        <w:rPr>
          <w:sz w:val="24"/>
          <w:szCs w:val="24"/>
        </w:rPr>
      </w:pPr>
      <w:r w:rsidRPr="00F34503">
        <w:rPr>
          <w:sz w:val="24"/>
          <w:szCs w:val="24"/>
        </w:rPr>
        <w:t xml:space="preserve">     </w:t>
      </w:r>
      <w:r w:rsidRPr="00F34503">
        <w:rPr>
          <w:sz w:val="24"/>
          <w:szCs w:val="24"/>
        </w:rPr>
        <w:t>本实验开源在</w:t>
      </w:r>
    </w:p>
    <w:p w:rsidR="00C13074" w:rsidRPr="00F34503" w:rsidRDefault="00C32EE5" w:rsidP="00877997">
      <w:pPr>
        <w:snapToGrid w:val="0"/>
        <w:spacing w:line="0" w:lineRule="atLeast"/>
        <w:ind w:rightChars="28" w:right="59" w:firstLineChars="950" w:firstLine="2280"/>
        <w:rPr>
          <w:sz w:val="24"/>
          <w:szCs w:val="24"/>
        </w:rPr>
      </w:pPr>
      <w:r w:rsidRPr="00F34503">
        <w:rPr>
          <w:rFonts w:hint="eastAsia"/>
          <w:sz w:val="24"/>
          <w:szCs w:val="24"/>
        </w:rPr>
        <w:t>https://github.com/XinYao1994/Work</w:t>
      </w:r>
    </w:p>
    <w:p w:rsidR="00896F86" w:rsidRDefault="00C32EE5" w:rsidP="0037120A">
      <w:pPr>
        <w:snapToGrid w:val="0"/>
        <w:spacing w:line="0" w:lineRule="atLeast"/>
        <w:ind w:rightChars="28" w:right="59"/>
      </w:pPr>
      <w:r>
        <w:t xml:space="preserve">     </w:t>
      </w:r>
    </w:p>
    <w:p w:rsidR="00C13074" w:rsidRDefault="00C32EE5" w:rsidP="00B764CC">
      <w:pPr>
        <w:snapToGrid w:val="0"/>
        <w:spacing w:line="0" w:lineRule="atLeast"/>
        <w:ind w:rightChars="28" w:right="59" w:firstLineChars="150" w:firstLine="315"/>
      </w:pPr>
      <w:r>
        <w:lastRenderedPageBreak/>
        <w:t>使用</w:t>
      </w:r>
      <w:r>
        <w:t>Makefile</w:t>
      </w:r>
      <w:r>
        <w:t>书写编译规范：</w:t>
      </w:r>
    </w:p>
    <w:p w:rsidR="00C13074" w:rsidRDefault="00404418" w:rsidP="0037120A">
      <w:pPr>
        <w:snapToGrid w:val="0"/>
        <w:spacing w:line="0" w:lineRule="atLeast"/>
        <w:ind w:rightChars="28" w:right="59"/>
      </w:pPr>
      <w:r>
        <w:rPr>
          <w:noProof/>
        </w:rPr>
        <mc:AlternateContent>
          <mc:Choice Requires="wps">
            <w:drawing>
              <wp:anchor distT="0" distB="0" distL="114300" distR="114300" simplePos="0" relativeHeight="251662336" behindDoc="0" locked="0" layoutInCell="1" allowOverlap="1" wp14:anchorId="40816446" wp14:editId="3EF0A2E1">
                <wp:simplePos x="0" y="0"/>
                <wp:positionH relativeFrom="column">
                  <wp:posOffset>283845</wp:posOffset>
                </wp:positionH>
                <wp:positionV relativeFrom="paragraph">
                  <wp:posOffset>41606</wp:posOffset>
                </wp:positionV>
                <wp:extent cx="4695825" cy="4737100"/>
                <wp:effectExtent l="0" t="0" r="28575" b="254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737100"/>
                        </a:xfrm>
                        <a:prstGeom prst="rect">
                          <a:avLst/>
                        </a:prstGeom>
                        <a:solidFill>
                          <a:srgbClr val="FFFFFF"/>
                        </a:solidFill>
                        <a:ln w="9525" cmpd="sng">
                          <a:solidFill>
                            <a:srgbClr val="000000"/>
                          </a:solidFill>
                          <a:miter lim="800000"/>
                          <a:headEnd/>
                          <a:tailEnd/>
                        </a:ln>
                      </wps:spPr>
                      <wps:txbx>
                        <w:txbxContent>
                          <w:p w:rsidR="00060F21" w:rsidRDefault="00060F21">
                            <w:r>
                              <w:rPr>
                                <w:rFonts w:hint="eastAsia"/>
                              </w:rPr>
                              <w:t>#compiler</w:t>
                            </w:r>
                          </w:p>
                          <w:p w:rsidR="00060F21" w:rsidRDefault="00060F21">
                            <w:r>
                              <w:rPr>
                                <w:rFonts w:hint="eastAsia"/>
                              </w:rPr>
                              <w:t>CC = gcc</w:t>
                            </w:r>
                          </w:p>
                          <w:p w:rsidR="00060F21" w:rsidRDefault="00060F21">
                            <w:r>
                              <w:rPr>
                                <w:rFonts w:hint="eastAsia"/>
                              </w:rPr>
                              <w:t>MPICC = mpicc</w:t>
                            </w:r>
                          </w:p>
                          <w:p w:rsidR="00060F21" w:rsidRDefault="00060F21">
                            <w:r>
                              <w:rPr>
                                <w:rFonts w:hint="eastAsia"/>
                              </w:rPr>
                              <w:t>MPIRUN = mpirun</w:t>
                            </w:r>
                          </w:p>
                          <w:p w:rsidR="00060F21" w:rsidRDefault="00060F21">
                            <w:r>
                              <w:rPr>
                                <w:rFonts w:hint="eastAsia"/>
                              </w:rPr>
                              <w:t>CUDACC = nvcc</w:t>
                            </w:r>
                          </w:p>
                          <w:p w:rsidR="00060F21" w:rsidRDefault="00060F21">
                            <w:r>
                              <w:rPr>
                                <w:rFonts w:hint="eastAsia"/>
                              </w:rPr>
                              <w:t xml:space="preserve">CFLAGS = -g -O3 </w:t>
                            </w:r>
                          </w:p>
                          <w:p w:rsidR="00060F21" w:rsidRDefault="00060F21">
                            <w:r>
                              <w:rPr>
                                <w:rFonts w:hint="eastAsia"/>
                              </w:rPr>
                              <w:t>#begin to choose</w:t>
                            </w:r>
                          </w:p>
                          <w:p w:rsidR="00060F21" w:rsidRDefault="00060F21">
                            <w:r>
                              <w:rPr>
                                <w:rFonts w:hint="eastAsia"/>
                              </w:rPr>
                              <w:t>pthread: pthread.c</w:t>
                            </w:r>
                          </w:p>
                          <w:p w:rsidR="00060F21" w:rsidRDefault="00060F21">
                            <w:r>
                              <w:rPr>
                                <w:rFonts w:hint="eastAsia"/>
                              </w:rPr>
                              <w:tab/>
                              <w:t>$(CC) -o pthread pthread.c -lpthread $(CFLAGS)</w:t>
                            </w:r>
                          </w:p>
                          <w:p w:rsidR="00060F21" w:rsidRDefault="00060F21">
                            <w:r>
                              <w:rPr>
                                <w:rFonts w:hint="eastAsia"/>
                              </w:rPr>
                              <w:t>openmp: openmp.c</w:t>
                            </w:r>
                          </w:p>
                          <w:p w:rsidR="00060F21" w:rsidRDefault="00060F21">
                            <w:r>
                              <w:rPr>
                                <w:rFonts w:hint="eastAsia"/>
                              </w:rPr>
                              <w:tab/>
                              <w:t>$(CC) -o openmp openmp.c -fopenmp $(CFLAGS)</w:t>
                            </w:r>
                          </w:p>
                          <w:p w:rsidR="00060F21" w:rsidRDefault="00060F21">
                            <w:r>
                              <w:rPr>
                                <w:rFonts w:hint="eastAsia"/>
                              </w:rPr>
                              <w:t>mpi: mpi.c</w:t>
                            </w:r>
                          </w:p>
                          <w:p w:rsidR="00060F21" w:rsidRDefault="00060F21">
                            <w:r>
                              <w:rPr>
                                <w:rFonts w:hint="eastAsia"/>
                              </w:rPr>
                              <w:tab/>
                              <w:t>$(MPICC) -o mpi mpi.c $(CFLAGS)</w:t>
                            </w:r>
                          </w:p>
                          <w:p w:rsidR="00060F21" w:rsidRDefault="00060F21">
                            <w:r>
                              <w:rPr>
                                <w:rFonts w:hint="eastAsia"/>
                              </w:rPr>
                              <w:tab/>
                              <w:t>#$(MPIRUN) -np 16 ./mpi</w:t>
                            </w:r>
                          </w:p>
                          <w:p w:rsidR="00060F21" w:rsidRDefault="00060F21">
                            <w:r>
                              <w:rPr>
                                <w:rFonts w:hint="eastAsia"/>
                              </w:rPr>
                              <w:t>cuda: cuda.cu</w:t>
                            </w:r>
                          </w:p>
                          <w:p w:rsidR="00060F21" w:rsidRDefault="00060F21">
                            <w:r>
                              <w:rPr>
                                <w:rFonts w:hint="eastAsia"/>
                              </w:rPr>
                              <w:tab/>
                              <w:t>$(CUDACC) -o cuda cuda.cu -lcudart $(CFLAGS) -G</w:t>
                            </w:r>
                          </w:p>
                          <w:p w:rsidR="00060F21" w:rsidRDefault="00060F21">
                            <w:r>
                              <w:rPr>
                                <w:rFonts w:hint="eastAsia"/>
                              </w:rPr>
                              <w:tab/>
                              <w:t>$(CUDACC) -run ./cuda</w:t>
                            </w:r>
                          </w:p>
                          <w:p w:rsidR="00060F21" w:rsidRDefault="00060F21"/>
                          <w:p w:rsidR="00060F21" w:rsidRDefault="00060F21">
                            <w:r>
                              <w:rPr>
                                <w:rFonts w:hint="eastAsia"/>
                              </w:rPr>
                              <w:t>mc: Monte-Carl.c</w:t>
                            </w:r>
                          </w:p>
                          <w:p w:rsidR="00060F21" w:rsidRDefault="00060F21">
                            <w:r>
                              <w:rPr>
                                <w:rFonts w:hint="eastAsia"/>
                              </w:rPr>
                              <w:tab/>
                              <w:t>$(MPICC) -o mc Monte-Carl.c -fopenmp $(CFLAGS)</w:t>
                            </w:r>
                          </w:p>
                          <w:p w:rsidR="00060F21" w:rsidRDefault="00060F21"/>
                          <w:p w:rsidR="00060F21" w:rsidRDefault="00060F21">
                            <w:r>
                              <w:rPr>
                                <w:rFonts w:hint="eastAsia"/>
                              </w:rPr>
                              <w:t>clean:</w:t>
                            </w:r>
                          </w:p>
                          <w:p w:rsidR="00060F21" w:rsidRDefault="00060F21">
                            <w:r>
                              <w:rPr>
                                <w:rFonts w:hint="eastAsia"/>
                              </w:rPr>
                              <w:tab/>
                              <w:t>-rm -f pthread openmp mpi cuda</w:t>
                            </w:r>
                            <w:r>
                              <w:t xml:space="preserve"> mc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16446" id="_x0000_t202" coordsize="21600,21600" o:spt="202" path="m,l,21600r21600,l21600,xe">
                <v:stroke joinstyle="miter"/>
                <v:path gradientshapeok="t" o:connecttype="rect"/>
              </v:shapetype>
              <v:shape id="Text Box 2" o:spid="_x0000_s1026" type="#_x0000_t202" style="position:absolute;left:0;text-align:left;margin-left:22.35pt;margin-top:3.3pt;width:369.75pt;height:3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">
                <v:textbox>
                  <w:txbxContent>
                    <w:p w:rsidR="00060F21" w:rsidRDefault="00060F21">
                      <w:r>
                        <w:rPr>
                          <w:rFonts w:hint="eastAsia"/>
                        </w:rPr>
                        <w:t>#compiler</w:t>
                      </w:r>
                    </w:p>
                    <w:p w:rsidR="00060F21" w:rsidRDefault="00060F21">
                      <w:r>
                        <w:rPr>
                          <w:rFonts w:hint="eastAsia"/>
                        </w:rPr>
                        <w:t>CC = gcc</w:t>
                      </w:r>
                    </w:p>
                    <w:p w:rsidR="00060F21" w:rsidRDefault="00060F21">
                      <w:r>
                        <w:rPr>
                          <w:rFonts w:hint="eastAsia"/>
                        </w:rPr>
                        <w:t>MPICC = mpicc</w:t>
                      </w:r>
                    </w:p>
                    <w:p w:rsidR="00060F21" w:rsidRDefault="00060F21">
                      <w:r>
                        <w:rPr>
                          <w:rFonts w:hint="eastAsia"/>
                        </w:rPr>
                        <w:t>MPIRUN = mpirun</w:t>
                      </w:r>
                    </w:p>
                    <w:p w:rsidR="00060F21" w:rsidRDefault="00060F21">
                      <w:r>
                        <w:rPr>
                          <w:rFonts w:hint="eastAsia"/>
                        </w:rPr>
                        <w:t>CUDACC = nvcc</w:t>
                      </w:r>
                    </w:p>
                    <w:p w:rsidR="00060F21" w:rsidRDefault="00060F21">
                      <w:r>
                        <w:rPr>
                          <w:rFonts w:hint="eastAsia"/>
                        </w:rPr>
                        <w:t xml:space="preserve">CFLAGS = -g -O3 </w:t>
                      </w:r>
                    </w:p>
                    <w:p w:rsidR="00060F21" w:rsidRDefault="00060F21">
                      <w:r>
                        <w:rPr>
                          <w:rFonts w:hint="eastAsia"/>
                        </w:rPr>
                        <w:t>#begin to choose</w:t>
                      </w:r>
                    </w:p>
                    <w:p w:rsidR="00060F21" w:rsidRDefault="00060F21">
                      <w:r>
                        <w:rPr>
                          <w:rFonts w:hint="eastAsia"/>
                        </w:rPr>
                        <w:t>pthread: pthread.c</w:t>
                      </w:r>
                    </w:p>
                    <w:p w:rsidR="00060F21" w:rsidRDefault="00060F21">
                      <w:r>
                        <w:rPr>
                          <w:rFonts w:hint="eastAsia"/>
                        </w:rPr>
                        <w:tab/>
                        <w:t>$(CC) -o pthread pthread.c -lpthread $(CFLAGS)</w:t>
                      </w:r>
                    </w:p>
                    <w:p w:rsidR="00060F21" w:rsidRDefault="00060F21">
                      <w:r>
                        <w:rPr>
                          <w:rFonts w:hint="eastAsia"/>
                        </w:rPr>
                        <w:t>openmp: openmp.c</w:t>
                      </w:r>
                    </w:p>
                    <w:p w:rsidR="00060F21" w:rsidRDefault="00060F21">
                      <w:r>
                        <w:rPr>
                          <w:rFonts w:hint="eastAsia"/>
                        </w:rPr>
                        <w:tab/>
                        <w:t>$(CC) -o openmp openmp.c -fopenmp $(CFLAGS)</w:t>
                      </w:r>
                    </w:p>
                    <w:p w:rsidR="00060F21" w:rsidRDefault="00060F21">
                      <w:r>
                        <w:rPr>
                          <w:rFonts w:hint="eastAsia"/>
                        </w:rPr>
                        <w:t>mpi: mpi.c</w:t>
                      </w:r>
                    </w:p>
                    <w:p w:rsidR="00060F21" w:rsidRDefault="00060F21">
                      <w:r>
                        <w:rPr>
                          <w:rFonts w:hint="eastAsia"/>
                        </w:rPr>
                        <w:tab/>
                        <w:t>$(MPICC) -o mpi mpi.c $(CFLAGS)</w:t>
                      </w:r>
                    </w:p>
                    <w:p w:rsidR="00060F21" w:rsidRDefault="00060F21">
                      <w:r>
                        <w:rPr>
                          <w:rFonts w:hint="eastAsia"/>
                        </w:rPr>
                        <w:tab/>
                        <w:t>#$(MPIRUN) -np 16 ./mpi</w:t>
                      </w:r>
                    </w:p>
                    <w:p w:rsidR="00060F21" w:rsidRDefault="00060F21">
                      <w:r>
                        <w:rPr>
                          <w:rFonts w:hint="eastAsia"/>
                        </w:rPr>
                        <w:t>cuda: cuda.cu</w:t>
                      </w:r>
                    </w:p>
                    <w:p w:rsidR="00060F21" w:rsidRDefault="00060F21">
                      <w:r>
                        <w:rPr>
                          <w:rFonts w:hint="eastAsia"/>
                        </w:rPr>
                        <w:tab/>
                        <w:t>$(CUDACC) -o cuda cuda.cu -lcudart $(CFLAGS) -G</w:t>
                      </w:r>
                    </w:p>
                    <w:p w:rsidR="00060F21" w:rsidRDefault="00060F21">
                      <w:r>
                        <w:rPr>
                          <w:rFonts w:hint="eastAsia"/>
                        </w:rPr>
                        <w:tab/>
                        <w:t>$(CUDACC) -run ./cuda</w:t>
                      </w:r>
                    </w:p>
                    <w:p w:rsidR="00060F21" w:rsidRDefault="00060F21"/>
                    <w:p w:rsidR="00060F21" w:rsidRDefault="00060F21">
                      <w:r>
                        <w:rPr>
                          <w:rFonts w:hint="eastAsia"/>
                        </w:rPr>
                        <w:t>mc: Monte-Carl.c</w:t>
                      </w:r>
                    </w:p>
                    <w:p w:rsidR="00060F21" w:rsidRDefault="00060F21">
                      <w:r>
                        <w:rPr>
                          <w:rFonts w:hint="eastAsia"/>
                        </w:rPr>
                        <w:tab/>
                        <w:t>$(MPICC) -o mc Monte-Carl.c -fopenmp $(CFLAGS)</w:t>
                      </w:r>
                    </w:p>
                    <w:p w:rsidR="00060F21" w:rsidRDefault="00060F21"/>
                    <w:p w:rsidR="00060F21" w:rsidRDefault="00060F21">
                      <w:r>
                        <w:rPr>
                          <w:rFonts w:hint="eastAsia"/>
                        </w:rPr>
                        <w:t>clean:</w:t>
                      </w:r>
                    </w:p>
                    <w:p w:rsidR="00060F21" w:rsidRDefault="00060F21">
                      <w:r>
                        <w:rPr>
                          <w:rFonts w:hint="eastAsia"/>
                        </w:rPr>
                        <w:tab/>
                        <w:t>-rm -f pthread openmp mpi cuda</w:t>
                      </w:r>
                      <w:r>
                        <w:t xml:space="preserve"> mc</w:t>
                      </w:r>
                    </w:p>
                  </w:txbxContent>
                </v:textbox>
              </v:shape>
            </w:pict>
          </mc:Fallback>
        </mc:AlternateContent>
      </w:r>
      <w:r w:rsidR="00C32EE5">
        <w:t xml:space="preserve">     </w:t>
      </w:r>
    </w:p>
    <w:p w:rsidR="00C13074" w:rsidRDefault="00C13074" w:rsidP="0037120A">
      <w:pPr>
        <w:snapToGrid w:val="0"/>
        <w:spacing w:line="0" w:lineRule="atLeast"/>
        <w:ind w:rightChars="28" w:right="59"/>
      </w:pPr>
    </w:p>
    <w:p w:rsidR="00C13074" w:rsidRDefault="00C13074" w:rsidP="0037120A">
      <w:pPr>
        <w:spacing w:line="0" w:lineRule="atLeast"/>
        <w:jc w:val="center"/>
        <w:rPr>
          <w:b/>
          <w:bCs/>
          <w:sz w:val="30"/>
          <w:szCs w:val="30"/>
        </w:rPr>
      </w:pPr>
    </w:p>
    <w:p w:rsidR="00C13074" w:rsidRDefault="00C13074" w:rsidP="0037120A">
      <w:pPr>
        <w:spacing w:line="0" w:lineRule="atLeast"/>
        <w:jc w:val="center"/>
        <w:rPr>
          <w:b/>
          <w:bCs/>
          <w:sz w:val="30"/>
          <w:szCs w:val="30"/>
        </w:rPr>
      </w:pPr>
    </w:p>
    <w:p w:rsidR="00C13074" w:rsidRDefault="00C13074" w:rsidP="0037120A">
      <w:pPr>
        <w:spacing w:line="0" w:lineRule="atLeast"/>
        <w:jc w:val="center"/>
        <w:rPr>
          <w:b/>
          <w:bCs/>
          <w:sz w:val="30"/>
          <w:szCs w:val="30"/>
        </w:rPr>
      </w:pPr>
    </w:p>
    <w:p w:rsidR="00C13074" w:rsidRDefault="00C13074" w:rsidP="0037120A">
      <w:pPr>
        <w:spacing w:line="0" w:lineRule="atLeast"/>
        <w:jc w:val="center"/>
        <w:rPr>
          <w:b/>
          <w:bCs/>
          <w:sz w:val="30"/>
          <w:szCs w:val="30"/>
        </w:rPr>
      </w:pPr>
    </w:p>
    <w:p w:rsidR="00C13074" w:rsidRDefault="00C13074" w:rsidP="0037120A">
      <w:pPr>
        <w:spacing w:line="0" w:lineRule="atLeast"/>
        <w:jc w:val="center"/>
        <w:rPr>
          <w:b/>
          <w:bCs/>
          <w:sz w:val="30"/>
          <w:szCs w:val="30"/>
        </w:rPr>
      </w:pPr>
    </w:p>
    <w:p w:rsidR="00C13074" w:rsidRDefault="00C13074" w:rsidP="0037120A">
      <w:pPr>
        <w:spacing w:line="0" w:lineRule="atLeast"/>
        <w:jc w:val="center"/>
        <w:rPr>
          <w:b/>
          <w:bCs/>
          <w:sz w:val="30"/>
          <w:szCs w:val="30"/>
        </w:rPr>
      </w:pPr>
    </w:p>
    <w:p w:rsidR="00C13074" w:rsidRDefault="00C13074" w:rsidP="0037120A">
      <w:pPr>
        <w:spacing w:line="0" w:lineRule="atLeast"/>
        <w:jc w:val="center"/>
        <w:rPr>
          <w:b/>
          <w:bCs/>
          <w:sz w:val="30"/>
          <w:szCs w:val="30"/>
        </w:rPr>
      </w:pPr>
    </w:p>
    <w:p w:rsidR="00C13074" w:rsidRDefault="00C13074" w:rsidP="0037120A">
      <w:pPr>
        <w:spacing w:line="0" w:lineRule="atLeast"/>
        <w:jc w:val="center"/>
        <w:rPr>
          <w:b/>
          <w:bCs/>
          <w:sz w:val="30"/>
          <w:szCs w:val="30"/>
        </w:rPr>
      </w:pPr>
    </w:p>
    <w:p w:rsidR="00C13074" w:rsidRDefault="00C13074" w:rsidP="0037120A">
      <w:pPr>
        <w:spacing w:line="0" w:lineRule="atLeast"/>
        <w:jc w:val="center"/>
        <w:rPr>
          <w:b/>
          <w:bCs/>
          <w:sz w:val="30"/>
          <w:szCs w:val="30"/>
        </w:rPr>
      </w:pPr>
    </w:p>
    <w:p w:rsidR="00C13074" w:rsidRDefault="00C13074" w:rsidP="0037120A">
      <w:pPr>
        <w:spacing w:line="0" w:lineRule="atLeast"/>
        <w:jc w:val="center"/>
        <w:rPr>
          <w:b/>
          <w:bCs/>
          <w:sz w:val="30"/>
          <w:szCs w:val="30"/>
        </w:rPr>
      </w:pPr>
    </w:p>
    <w:p w:rsidR="001C304F" w:rsidRDefault="001C304F" w:rsidP="0037120A">
      <w:pPr>
        <w:spacing w:line="0" w:lineRule="atLeast"/>
        <w:jc w:val="center"/>
        <w:rPr>
          <w:b/>
          <w:bCs/>
          <w:sz w:val="30"/>
          <w:szCs w:val="30"/>
        </w:rPr>
      </w:pPr>
    </w:p>
    <w:p w:rsidR="001C304F" w:rsidRDefault="001C304F" w:rsidP="0037120A">
      <w:pPr>
        <w:spacing w:line="0" w:lineRule="atLeast"/>
        <w:jc w:val="center"/>
        <w:rPr>
          <w:b/>
          <w:bCs/>
          <w:sz w:val="30"/>
          <w:szCs w:val="30"/>
        </w:rPr>
      </w:pPr>
    </w:p>
    <w:p w:rsidR="001C304F" w:rsidRDefault="001C304F" w:rsidP="0037120A">
      <w:pPr>
        <w:spacing w:line="0" w:lineRule="atLeast"/>
        <w:jc w:val="center"/>
        <w:rPr>
          <w:b/>
          <w:bCs/>
          <w:sz w:val="30"/>
          <w:szCs w:val="30"/>
        </w:rPr>
      </w:pPr>
    </w:p>
    <w:p w:rsidR="001C304F" w:rsidRDefault="001C304F" w:rsidP="0037120A">
      <w:pPr>
        <w:spacing w:line="0" w:lineRule="atLeast"/>
        <w:jc w:val="center"/>
        <w:rPr>
          <w:b/>
          <w:bCs/>
          <w:sz w:val="30"/>
          <w:szCs w:val="30"/>
        </w:rPr>
      </w:pPr>
    </w:p>
    <w:p w:rsidR="001C304F" w:rsidRDefault="001C304F" w:rsidP="0037120A">
      <w:pPr>
        <w:spacing w:line="0" w:lineRule="atLeast"/>
        <w:jc w:val="center"/>
        <w:rPr>
          <w:b/>
          <w:bCs/>
          <w:sz w:val="30"/>
          <w:szCs w:val="30"/>
        </w:rPr>
      </w:pPr>
    </w:p>
    <w:p w:rsidR="001C304F" w:rsidRDefault="001C304F" w:rsidP="0037120A">
      <w:pPr>
        <w:spacing w:line="0" w:lineRule="atLeast"/>
        <w:jc w:val="center"/>
        <w:rPr>
          <w:b/>
          <w:bCs/>
          <w:sz w:val="30"/>
          <w:szCs w:val="30"/>
        </w:rPr>
      </w:pPr>
    </w:p>
    <w:p w:rsidR="001C304F" w:rsidRDefault="001C304F" w:rsidP="0037120A">
      <w:pPr>
        <w:spacing w:line="0" w:lineRule="atLeast"/>
        <w:jc w:val="center"/>
        <w:rPr>
          <w:b/>
          <w:bCs/>
          <w:sz w:val="30"/>
          <w:szCs w:val="30"/>
        </w:rPr>
      </w:pPr>
    </w:p>
    <w:p w:rsidR="001C304F" w:rsidRDefault="001C304F" w:rsidP="0037120A">
      <w:pPr>
        <w:spacing w:line="0" w:lineRule="atLeast"/>
        <w:jc w:val="center"/>
        <w:rPr>
          <w:b/>
          <w:bCs/>
          <w:sz w:val="30"/>
          <w:szCs w:val="30"/>
        </w:rPr>
      </w:pPr>
    </w:p>
    <w:p w:rsidR="001C304F" w:rsidRDefault="001C304F" w:rsidP="0037120A">
      <w:pPr>
        <w:spacing w:line="0" w:lineRule="atLeast"/>
        <w:jc w:val="center"/>
        <w:rPr>
          <w:b/>
          <w:bCs/>
          <w:sz w:val="30"/>
          <w:szCs w:val="30"/>
        </w:rPr>
      </w:pPr>
    </w:p>
    <w:p w:rsidR="00C13074" w:rsidRDefault="00C13074" w:rsidP="0037120A">
      <w:pPr>
        <w:spacing w:line="0" w:lineRule="atLeast"/>
        <w:jc w:val="center"/>
        <w:rPr>
          <w:b/>
          <w:bCs/>
          <w:sz w:val="30"/>
          <w:szCs w:val="30"/>
        </w:rPr>
      </w:pPr>
    </w:p>
    <w:p w:rsidR="004E7341" w:rsidRDefault="004E7341" w:rsidP="0037120A">
      <w:pPr>
        <w:spacing w:line="0" w:lineRule="atLeast"/>
        <w:jc w:val="center"/>
        <w:rPr>
          <w:b/>
          <w:bCs/>
          <w:sz w:val="30"/>
          <w:szCs w:val="30"/>
        </w:rPr>
      </w:pPr>
    </w:p>
    <w:p w:rsidR="004E7341" w:rsidRDefault="004E7341" w:rsidP="00FF4314">
      <w:pPr>
        <w:spacing w:line="0" w:lineRule="atLeast"/>
        <w:jc w:val="left"/>
        <w:rPr>
          <w:b/>
          <w:bCs/>
          <w:sz w:val="30"/>
          <w:szCs w:val="30"/>
        </w:rPr>
      </w:pPr>
    </w:p>
    <w:p w:rsidR="004E7341" w:rsidRPr="009C34BA" w:rsidRDefault="009C34BA" w:rsidP="003535F6">
      <w:pPr>
        <w:spacing w:line="0" w:lineRule="atLeast"/>
        <w:jc w:val="center"/>
        <w:rPr>
          <w:bCs/>
          <w:sz w:val="28"/>
          <w:szCs w:val="28"/>
        </w:rPr>
      </w:pPr>
      <w:r w:rsidRPr="009C34BA">
        <w:rPr>
          <w:rFonts w:hint="eastAsia"/>
          <w:bCs/>
          <w:sz w:val="28"/>
          <w:szCs w:val="28"/>
        </w:rPr>
        <w:t>Pthread</w:t>
      </w:r>
    </w:p>
    <w:p w:rsidR="009C34BA" w:rsidRPr="009C34BA" w:rsidRDefault="009C34BA" w:rsidP="009C34BA">
      <w:pPr>
        <w:spacing w:line="0" w:lineRule="atLeast"/>
        <w:jc w:val="left"/>
        <w:rPr>
          <w:bCs/>
          <w:sz w:val="24"/>
          <w:szCs w:val="24"/>
        </w:rPr>
      </w:pPr>
      <w:r w:rsidRPr="009C34BA">
        <w:rPr>
          <w:rFonts w:hint="eastAsia"/>
          <w:bCs/>
          <w:sz w:val="24"/>
          <w:szCs w:val="24"/>
        </w:rPr>
        <w:t>基本的</w:t>
      </w:r>
      <w:r w:rsidRPr="009C34BA">
        <w:rPr>
          <w:rFonts w:hint="eastAsia"/>
          <w:bCs/>
          <w:sz w:val="24"/>
          <w:szCs w:val="24"/>
        </w:rPr>
        <w:t xml:space="preserve">API: </w:t>
      </w:r>
    </w:p>
    <w:p w:rsidR="009C34BA" w:rsidRPr="009C34BA" w:rsidRDefault="009C34BA" w:rsidP="009C34BA">
      <w:pPr>
        <w:spacing w:line="0" w:lineRule="atLeast"/>
        <w:jc w:val="left"/>
        <w:rPr>
          <w:bCs/>
          <w:sz w:val="24"/>
          <w:szCs w:val="24"/>
        </w:rPr>
      </w:pPr>
      <w:r w:rsidRPr="009C34BA">
        <w:rPr>
          <w:rFonts w:hint="eastAsia"/>
          <w:bCs/>
          <w:sz w:val="24"/>
          <w:szCs w:val="24"/>
        </w:rPr>
        <w:t xml:space="preserve">   </w:t>
      </w:r>
      <w:r w:rsidRPr="009C34BA">
        <w:rPr>
          <w:rFonts w:hint="eastAsia"/>
          <w:bCs/>
          <w:sz w:val="24"/>
          <w:szCs w:val="24"/>
        </w:rPr>
        <w:t>创建一个新的线程</w:t>
      </w:r>
    </w:p>
    <w:p w:rsidR="009C34BA" w:rsidRDefault="009C34BA" w:rsidP="009C34BA">
      <w:pPr>
        <w:spacing w:line="0" w:lineRule="atLeast"/>
        <w:jc w:val="left"/>
        <w:rPr>
          <w:bCs/>
          <w:sz w:val="24"/>
          <w:szCs w:val="24"/>
        </w:rPr>
      </w:pPr>
      <w:r w:rsidRPr="009C34BA">
        <w:rPr>
          <w:bCs/>
          <w:sz w:val="24"/>
          <w:szCs w:val="24"/>
        </w:rPr>
        <w:t xml:space="preserve">   int pthread_create( pthread_t *thread, const pthread_attr_t *attr, void *(*func) (void *),void *arg);</w:t>
      </w:r>
    </w:p>
    <w:p w:rsidR="009C34BA" w:rsidRPr="009C34BA" w:rsidRDefault="009C34BA" w:rsidP="009C34BA">
      <w:pPr>
        <w:spacing w:line="0" w:lineRule="atLeast"/>
        <w:jc w:val="left"/>
        <w:rPr>
          <w:bCs/>
          <w:sz w:val="24"/>
          <w:szCs w:val="24"/>
        </w:rPr>
      </w:pPr>
    </w:p>
    <w:p w:rsidR="009C34BA" w:rsidRPr="009C34BA" w:rsidRDefault="009C34BA" w:rsidP="009C34BA">
      <w:pPr>
        <w:spacing w:line="0" w:lineRule="atLeast"/>
        <w:jc w:val="left"/>
        <w:rPr>
          <w:bCs/>
          <w:sz w:val="24"/>
          <w:szCs w:val="24"/>
        </w:rPr>
      </w:pPr>
      <w:r w:rsidRPr="009C34BA">
        <w:rPr>
          <w:rFonts w:hint="eastAsia"/>
          <w:bCs/>
          <w:sz w:val="24"/>
          <w:szCs w:val="24"/>
        </w:rPr>
        <w:t>thread</w:t>
      </w:r>
      <w:r w:rsidRPr="009C34BA">
        <w:rPr>
          <w:rFonts w:hint="eastAsia"/>
          <w:bCs/>
          <w:sz w:val="24"/>
          <w:szCs w:val="24"/>
        </w:rPr>
        <w:t>表示线程</w:t>
      </w:r>
      <w:r w:rsidRPr="009C34BA">
        <w:rPr>
          <w:rFonts w:hint="eastAsia"/>
          <w:bCs/>
          <w:sz w:val="24"/>
          <w:szCs w:val="24"/>
        </w:rPr>
        <w:t>ID</w:t>
      </w:r>
      <w:r w:rsidRPr="009C34BA">
        <w:rPr>
          <w:rFonts w:hint="eastAsia"/>
          <w:bCs/>
          <w:sz w:val="24"/>
          <w:szCs w:val="24"/>
        </w:rPr>
        <w:t>，与线程中的</w:t>
      </w:r>
      <w:r w:rsidRPr="009C34BA">
        <w:rPr>
          <w:rFonts w:hint="eastAsia"/>
          <w:bCs/>
          <w:sz w:val="24"/>
          <w:szCs w:val="24"/>
        </w:rPr>
        <w:t>pid</w:t>
      </w:r>
      <w:r w:rsidRPr="009C34BA">
        <w:rPr>
          <w:rFonts w:hint="eastAsia"/>
          <w:bCs/>
          <w:sz w:val="24"/>
          <w:szCs w:val="24"/>
        </w:rPr>
        <w:t>概念类似</w:t>
      </w:r>
    </w:p>
    <w:p w:rsidR="009C34BA" w:rsidRPr="009C34BA" w:rsidRDefault="009C34BA" w:rsidP="009C34BA">
      <w:pPr>
        <w:spacing w:line="0" w:lineRule="atLeast"/>
        <w:jc w:val="left"/>
        <w:rPr>
          <w:bCs/>
          <w:sz w:val="24"/>
          <w:szCs w:val="24"/>
        </w:rPr>
      </w:pPr>
      <w:r w:rsidRPr="009C34BA">
        <w:rPr>
          <w:rFonts w:hint="eastAsia"/>
          <w:bCs/>
          <w:sz w:val="24"/>
          <w:szCs w:val="24"/>
        </w:rPr>
        <w:t>attr</w:t>
      </w:r>
      <w:r w:rsidRPr="009C34BA">
        <w:rPr>
          <w:rFonts w:hint="eastAsia"/>
          <w:bCs/>
          <w:sz w:val="24"/>
          <w:szCs w:val="24"/>
        </w:rPr>
        <w:t>表示设定线程的属性，可以暂时不用考虑</w:t>
      </w:r>
    </w:p>
    <w:p w:rsidR="009C34BA" w:rsidRPr="009C34BA" w:rsidRDefault="009C34BA" w:rsidP="009C34BA">
      <w:pPr>
        <w:spacing w:line="0" w:lineRule="atLeast"/>
        <w:jc w:val="left"/>
        <w:rPr>
          <w:bCs/>
          <w:sz w:val="24"/>
          <w:szCs w:val="24"/>
        </w:rPr>
      </w:pPr>
      <w:r w:rsidRPr="009C34BA">
        <w:rPr>
          <w:rFonts w:hint="eastAsia"/>
          <w:bCs/>
          <w:sz w:val="24"/>
          <w:szCs w:val="24"/>
        </w:rPr>
        <w:t>func</w:t>
      </w:r>
      <w:r w:rsidRPr="009C34BA">
        <w:rPr>
          <w:rFonts w:hint="eastAsia"/>
          <w:bCs/>
          <w:sz w:val="24"/>
          <w:szCs w:val="24"/>
        </w:rPr>
        <w:t>表示新创建的线程会从这个函数指针处开始运行</w:t>
      </w:r>
    </w:p>
    <w:p w:rsidR="009C34BA" w:rsidRPr="009C34BA" w:rsidRDefault="009C34BA" w:rsidP="009C34BA">
      <w:pPr>
        <w:spacing w:line="0" w:lineRule="atLeast"/>
        <w:jc w:val="left"/>
        <w:rPr>
          <w:bCs/>
          <w:sz w:val="24"/>
          <w:szCs w:val="24"/>
        </w:rPr>
      </w:pPr>
      <w:r w:rsidRPr="009C34BA">
        <w:rPr>
          <w:rFonts w:hint="eastAsia"/>
          <w:bCs/>
          <w:sz w:val="24"/>
          <w:szCs w:val="24"/>
        </w:rPr>
        <w:t>arg</w:t>
      </w:r>
      <w:r w:rsidRPr="009C34BA">
        <w:rPr>
          <w:rFonts w:hint="eastAsia"/>
          <w:bCs/>
          <w:sz w:val="24"/>
          <w:szCs w:val="24"/>
        </w:rPr>
        <w:t>表示这个函数的参数指针</w:t>
      </w:r>
    </w:p>
    <w:p w:rsidR="004E7341" w:rsidRDefault="009C34BA" w:rsidP="009C34BA">
      <w:pPr>
        <w:spacing w:line="0" w:lineRule="atLeast"/>
        <w:jc w:val="left"/>
        <w:rPr>
          <w:bCs/>
          <w:sz w:val="24"/>
          <w:szCs w:val="24"/>
        </w:rPr>
      </w:pPr>
      <w:r w:rsidRPr="009C34BA">
        <w:rPr>
          <w:rFonts w:hint="eastAsia"/>
          <w:bCs/>
          <w:sz w:val="24"/>
          <w:szCs w:val="24"/>
        </w:rPr>
        <w:t>返回值为</w:t>
      </w:r>
      <w:r w:rsidRPr="009C34BA">
        <w:rPr>
          <w:rFonts w:hint="eastAsia"/>
          <w:bCs/>
          <w:sz w:val="24"/>
          <w:szCs w:val="24"/>
        </w:rPr>
        <w:t>0</w:t>
      </w:r>
      <w:r w:rsidRPr="009C34BA">
        <w:rPr>
          <w:rFonts w:hint="eastAsia"/>
          <w:bCs/>
          <w:sz w:val="24"/>
          <w:szCs w:val="24"/>
        </w:rPr>
        <w:t>代表成功，其他值为错误编号</w:t>
      </w:r>
    </w:p>
    <w:p w:rsidR="00AB2D8C" w:rsidRPr="009C34BA" w:rsidRDefault="00AB2D8C" w:rsidP="009C34BA">
      <w:pPr>
        <w:spacing w:line="0" w:lineRule="atLeast"/>
        <w:jc w:val="left"/>
        <w:rPr>
          <w:bCs/>
          <w:sz w:val="24"/>
          <w:szCs w:val="24"/>
        </w:rPr>
      </w:pPr>
    </w:p>
    <w:p w:rsidR="009C34BA" w:rsidRPr="009C34BA" w:rsidRDefault="009C34BA" w:rsidP="009C34BA">
      <w:pPr>
        <w:spacing w:line="0" w:lineRule="atLeast"/>
        <w:jc w:val="left"/>
        <w:rPr>
          <w:bCs/>
          <w:sz w:val="24"/>
          <w:szCs w:val="24"/>
        </w:rPr>
      </w:pPr>
      <w:r w:rsidRPr="009C34BA">
        <w:rPr>
          <w:rFonts w:hint="eastAsia"/>
          <w:bCs/>
          <w:sz w:val="24"/>
          <w:szCs w:val="24"/>
        </w:rPr>
        <w:t>主进程等待线程结束：</w:t>
      </w:r>
    </w:p>
    <w:p w:rsidR="009C34BA" w:rsidRPr="009C34BA" w:rsidRDefault="009C34BA" w:rsidP="009C34BA">
      <w:pPr>
        <w:spacing w:line="0" w:lineRule="atLeast"/>
        <w:jc w:val="left"/>
        <w:rPr>
          <w:bCs/>
          <w:sz w:val="24"/>
          <w:szCs w:val="24"/>
        </w:rPr>
      </w:pPr>
      <w:r w:rsidRPr="009C34BA">
        <w:rPr>
          <w:bCs/>
          <w:sz w:val="24"/>
          <w:szCs w:val="24"/>
        </w:rPr>
        <w:t xml:space="preserve">      int pthread_join( pthread_t thread, void **retval );</w:t>
      </w:r>
    </w:p>
    <w:p w:rsidR="009C34BA" w:rsidRPr="009C34BA" w:rsidRDefault="009C34BA" w:rsidP="009C34BA">
      <w:pPr>
        <w:spacing w:line="0" w:lineRule="atLeast"/>
        <w:jc w:val="left"/>
        <w:rPr>
          <w:bCs/>
          <w:sz w:val="24"/>
          <w:szCs w:val="24"/>
        </w:rPr>
      </w:pPr>
      <w:r w:rsidRPr="009C34BA">
        <w:rPr>
          <w:rFonts w:hint="eastAsia"/>
          <w:bCs/>
          <w:sz w:val="24"/>
          <w:szCs w:val="24"/>
        </w:rPr>
        <w:t>thread</w:t>
      </w:r>
      <w:r w:rsidRPr="009C34BA">
        <w:rPr>
          <w:rFonts w:hint="eastAsia"/>
          <w:bCs/>
          <w:sz w:val="24"/>
          <w:szCs w:val="24"/>
        </w:rPr>
        <w:t>表示线程</w:t>
      </w:r>
      <w:r w:rsidRPr="009C34BA">
        <w:rPr>
          <w:rFonts w:hint="eastAsia"/>
          <w:bCs/>
          <w:sz w:val="24"/>
          <w:szCs w:val="24"/>
        </w:rPr>
        <w:t>ID</w:t>
      </w:r>
      <w:r w:rsidRPr="009C34BA">
        <w:rPr>
          <w:rFonts w:hint="eastAsia"/>
          <w:bCs/>
          <w:sz w:val="24"/>
          <w:szCs w:val="24"/>
        </w:rPr>
        <w:t>，与线程中的</w:t>
      </w:r>
      <w:r w:rsidRPr="009C34BA">
        <w:rPr>
          <w:rFonts w:hint="eastAsia"/>
          <w:bCs/>
          <w:sz w:val="24"/>
          <w:szCs w:val="24"/>
        </w:rPr>
        <w:t>pid</w:t>
      </w:r>
      <w:r w:rsidRPr="009C34BA">
        <w:rPr>
          <w:rFonts w:hint="eastAsia"/>
          <w:bCs/>
          <w:sz w:val="24"/>
          <w:szCs w:val="24"/>
        </w:rPr>
        <w:t>概念类似</w:t>
      </w:r>
    </w:p>
    <w:p w:rsidR="009C34BA" w:rsidRPr="009C34BA" w:rsidRDefault="009C34BA" w:rsidP="009C34BA">
      <w:pPr>
        <w:spacing w:line="0" w:lineRule="atLeast"/>
        <w:jc w:val="left"/>
        <w:rPr>
          <w:bCs/>
          <w:sz w:val="24"/>
          <w:szCs w:val="24"/>
        </w:rPr>
      </w:pPr>
      <w:r w:rsidRPr="009C34BA">
        <w:rPr>
          <w:rFonts w:hint="eastAsia"/>
          <w:bCs/>
          <w:sz w:val="24"/>
          <w:szCs w:val="24"/>
        </w:rPr>
        <w:t>retval</w:t>
      </w:r>
      <w:r w:rsidRPr="009C34BA">
        <w:rPr>
          <w:rFonts w:hint="eastAsia"/>
          <w:bCs/>
          <w:sz w:val="24"/>
          <w:szCs w:val="24"/>
        </w:rPr>
        <w:t>用于存储等待线程的返回值</w:t>
      </w:r>
    </w:p>
    <w:p w:rsidR="009C34BA" w:rsidRPr="009C34BA" w:rsidRDefault="009C34BA" w:rsidP="009C34BA">
      <w:pPr>
        <w:spacing w:line="0" w:lineRule="atLeast"/>
        <w:jc w:val="left"/>
        <w:rPr>
          <w:bCs/>
          <w:sz w:val="24"/>
          <w:szCs w:val="24"/>
        </w:rPr>
      </w:pPr>
      <w:r w:rsidRPr="009C34BA">
        <w:rPr>
          <w:rFonts w:hint="eastAsia"/>
          <w:bCs/>
          <w:sz w:val="24"/>
          <w:szCs w:val="24"/>
        </w:rPr>
        <w:t>头文件加入</w:t>
      </w:r>
      <w:r w:rsidRPr="009C34BA">
        <w:rPr>
          <w:rFonts w:hint="eastAsia"/>
          <w:bCs/>
          <w:sz w:val="24"/>
          <w:szCs w:val="24"/>
        </w:rPr>
        <w:t>pthread.h</w:t>
      </w:r>
    </w:p>
    <w:p w:rsidR="004E7341" w:rsidRPr="009C34BA" w:rsidRDefault="009C34BA" w:rsidP="009C34BA">
      <w:pPr>
        <w:spacing w:line="0" w:lineRule="atLeast"/>
        <w:jc w:val="left"/>
        <w:rPr>
          <w:bCs/>
          <w:sz w:val="24"/>
          <w:szCs w:val="24"/>
        </w:rPr>
      </w:pPr>
      <w:r w:rsidRPr="009C34BA">
        <w:rPr>
          <w:rFonts w:hint="eastAsia"/>
          <w:bCs/>
          <w:sz w:val="24"/>
          <w:szCs w:val="24"/>
        </w:rPr>
        <w:t>编译命令加入</w:t>
      </w:r>
      <w:r w:rsidRPr="009C34BA">
        <w:rPr>
          <w:rFonts w:hint="eastAsia"/>
          <w:bCs/>
          <w:sz w:val="24"/>
          <w:szCs w:val="24"/>
        </w:rPr>
        <w:t xml:space="preserve"> </w:t>
      </w:r>
      <w:r w:rsidRPr="009C34BA">
        <w:rPr>
          <w:rFonts w:hint="eastAsia"/>
          <w:bCs/>
          <w:sz w:val="24"/>
          <w:szCs w:val="24"/>
        </w:rPr>
        <w:t>–</w:t>
      </w:r>
      <w:r w:rsidRPr="009C34BA">
        <w:rPr>
          <w:rFonts w:hint="eastAsia"/>
          <w:bCs/>
          <w:sz w:val="24"/>
          <w:szCs w:val="24"/>
        </w:rPr>
        <w:t xml:space="preserve">lpthread </w:t>
      </w:r>
      <w:r w:rsidRPr="009C34BA">
        <w:rPr>
          <w:rFonts w:hint="eastAsia"/>
          <w:bCs/>
          <w:sz w:val="24"/>
          <w:szCs w:val="24"/>
        </w:rPr>
        <w:t>库</w:t>
      </w:r>
    </w:p>
    <w:p w:rsidR="003535F6" w:rsidRPr="009C34BA" w:rsidRDefault="003535F6" w:rsidP="003535F6">
      <w:pPr>
        <w:spacing w:line="0" w:lineRule="atLeast"/>
        <w:jc w:val="center"/>
        <w:rPr>
          <w:bCs/>
          <w:sz w:val="28"/>
          <w:szCs w:val="28"/>
        </w:rPr>
      </w:pPr>
      <w:r>
        <w:rPr>
          <w:bCs/>
          <w:sz w:val="28"/>
          <w:szCs w:val="28"/>
        </w:rPr>
        <w:lastRenderedPageBreak/>
        <w:t>OpenMp</w:t>
      </w:r>
    </w:p>
    <w:p w:rsidR="00A618AE" w:rsidRPr="003138C0" w:rsidRDefault="000C60DA" w:rsidP="003138C0">
      <w:pPr>
        <w:spacing w:line="0" w:lineRule="atLeast"/>
        <w:jc w:val="left"/>
        <w:rPr>
          <w:bCs/>
          <w:sz w:val="24"/>
          <w:szCs w:val="24"/>
        </w:rPr>
      </w:pPr>
      <w:r w:rsidRPr="003138C0">
        <w:rPr>
          <w:rFonts w:hint="eastAsia"/>
          <w:bCs/>
          <w:sz w:val="24"/>
          <w:szCs w:val="24"/>
        </w:rPr>
        <w:t>不需要使用</w:t>
      </w:r>
      <w:r w:rsidRPr="003138C0">
        <w:rPr>
          <w:rFonts w:hint="eastAsia"/>
          <w:bCs/>
          <w:sz w:val="24"/>
          <w:szCs w:val="24"/>
        </w:rPr>
        <w:t>MPI</w:t>
      </w:r>
      <w:r w:rsidRPr="003138C0">
        <w:rPr>
          <w:rFonts w:hint="eastAsia"/>
          <w:bCs/>
          <w:sz w:val="24"/>
          <w:szCs w:val="24"/>
        </w:rPr>
        <w:t>，使用特殊的编译引导语句，源程序修改成如下形式：</w:t>
      </w:r>
    </w:p>
    <w:p w:rsidR="003138C0" w:rsidRPr="003138C0" w:rsidRDefault="003138C0" w:rsidP="003138C0">
      <w:pPr>
        <w:spacing w:line="0" w:lineRule="atLeast"/>
        <w:jc w:val="left"/>
        <w:rPr>
          <w:bCs/>
          <w:sz w:val="24"/>
          <w:szCs w:val="24"/>
        </w:rPr>
      </w:pPr>
      <w:r w:rsidRPr="003138C0">
        <w:rPr>
          <w:bCs/>
          <w:sz w:val="24"/>
          <w:szCs w:val="24"/>
        </w:rPr>
        <w:tab/>
        <w:t>#pragma omp parallel for</w:t>
      </w:r>
    </w:p>
    <w:p w:rsidR="003138C0" w:rsidRPr="003138C0" w:rsidRDefault="003138C0" w:rsidP="003138C0">
      <w:pPr>
        <w:spacing w:line="0" w:lineRule="atLeast"/>
        <w:jc w:val="left"/>
        <w:rPr>
          <w:bCs/>
          <w:sz w:val="24"/>
          <w:szCs w:val="24"/>
        </w:rPr>
      </w:pPr>
      <w:r w:rsidRPr="003138C0">
        <w:rPr>
          <w:bCs/>
          <w:sz w:val="24"/>
          <w:szCs w:val="24"/>
        </w:rPr>
        <w:tab/>
        <w:t>for(int i = 0; i &lt; n; ++i) {</w:t>
      </w:r>
    </w:p>
    <w:p w:rsidR="003138C0" w:rsidRPr="003138C0" w:rsidRDefault="003138C0" w:rsidP="003138C0">
      <w:pPr>
        <w:spacing w:line="0" w:lineRule="atLeast"/>
        <w:jc w:val="left"/>
        <w:rPr>
          <w:bCs/>
          <w:sz w:val="24"/>
          <w:szCs w:val="24"/>
        </w:rPr>
      </w:pPr>
      <w:r w:rsidRPr="003138C0">
        <w:rPr>
          <w:bCs/>
          <w:sz w:val="24"/>
          <w:szCs w:val="24"/>
        </w:rPr>
        <w:tab/>
      </w:r>
      <w:r w:rsidRPr="003138C0">
        <w:rPr>
          <w:bCs/>
          <w:sz w:val="24"/>
          <w:szCs w:val="24"/>
        </w:rPr>
        <w:tab/>
        <w:t>A[i] = B[i] + C[i];</w:t>
      </w:r>
    </w:p>
    <w:p w:rsidR="003138C0" w:rsidRPr="003138C0" w:rsidRDefault="003138C0" w:rsidP="003138C0">
      <w:pPr>
        <w:spacing w:line="0" w:lineRule="atLeast"/>
        <w:jc w:val="left"/>
        <w:rPr>
          <w:bCs/>
          <w:sz w:val="24"/>
          <w:szCs w:val="24"/>
        </w:rPr>
      </w:pPr>
      <w:r w:rsidRPr="003138C0">
        <w:rPr>
          <w:bCs/>
          <w:sz w:val="24"/>
          <w:szCs w:val="24"/>
        </w:rPr>
        <w:t>}</w:t>
      </w:r>
    </w:p>
    <w:p w:rsidR="00A618AE" w:rsidRPr="003138C0" w:rsidRDefault="000C60DA" w:rsidP="003138C0">
      <w:pPr>
        <w:spacing w:line="0" w:lineRule="atLeast"/>
        <w:jc w:val="left"/>
        <w:rPr>
          <w:bCs/>
          <w:sz w:val="24"/>
          <w:szCs w:val="24"/>
        </w:rPr>
      </w:pPr>
      <w:r w:rsidRPr="003138C0">
        <w:rPr>
          <w:bCs/>
          <w:sz w:val="24"/>
          <w:szCs w:val="24"/>
        </w:rPr>
        <w:t>Openmp</w:t>
      </w:r>
      <w:r w:rsidRPr="003138C0">
        <w:rPr>
          <w:bCs/>
          <w:sz w:val="24"/>
          <w:szCs w:val="24"/>
        </w:rPr>
        <w:t>会自动将</w:t>
      </w:r>
      <w:r w:rsidRPr="003138C0">
        <w:rPr>
          <w:bCs/>
          <w:sz w:val="24"/>
          <w:szCs w:val="24"/>
        </w:rPr>
        <w:t>for</w:t>
      </w:r>
      <w:r w:rsidRPr="003138C0">
        <w:rPr>
          <w:bCs/>
          <w:sz w:val="24"/>
          <w:szCs w:val="24"/>
        </w:rPr>
        <w:t>循环分解为多个线程并行执行</w:t>
      </w:r>
    </w:p>
    <w:p w:rsidR="00A618AE" w:rsidRPr="003138C0" w:rsidRDefault="000C60DA" w:rsidP="003138C0">
      <w:pPr>
        <w:spacing w:line="0" w:lineRule="atLeast"/>
        <w:jc w:val="left"/>
        <w:rPr>
          <w:bCs/>
          <w:sz w:val="24"/>
          <w:szCs w:val="24"/>
        </w:rPr>
      </w:pPr>
      <w:r w:rsidRPr="003138C0">
        <w:rPr>
          <w:rFonts w:hint="eastAsia"/>
          <w:bCs/>
          <w:sz w:val="24"/>
          <w:szCs w:val="24"/>
        </w:rPr>
        <w:t>头文件加入</w:t>
      </w:r>
      <w:r w:rsidRPr="003138C0">
        <w:rPr>
          <w:rFonts w:hint="eastAsia"/>
          <w:bCs/>
          <w:sz w:val="24"/>
          <w:szCs w:val="24"/>
        </w:rPr>
        <w:t>omp.h</w:t>
      </w:r>
    </w:p>
    <w:p w:rsidR="00A618AE" w:rsidRPr="003138C0" w:rsidRDefault="000C60DA" w:rsidP="003138C0">
      <w:pPr>
        <w:spacing w:line="0" w:lineRule="atLeast"/>
        <w:jc w:val="left"/>
        <w:rPr>
          <w:bCs/>
          <w:sz w:val="24"/>
          <w:szCs w:val="24"/>
        </w:rPr>
      </w:pPr>
      <w:r w:rsidRPr="003138C0">
        <w:rPr>
          <w:rFonts w:hint="eastAsia"/>
          <w:bCs/>
          <w:sz w:val="24"/>
          <w:szCs w:val="24"/>
        </w:rPr>
        <w:t>编译时加入</w:t>
      </w:r>
      <w:r w:rsidRPr="003138C0">
        <w:rPr>
          <w:rFonts w:hint="eastAsia"/>
          <w:bCs/>
          <w:sz w:val="24"/>
          <w:szCs w:val="24"/>
        </w:rPr>
        <w:t xml:space="preserve"> </w:t>
      </w:r>
      <w:r w:rsidRPr="003138C0">
        <w:rPr>
          <w:rFonts w:hint="eastAsia"/>
          <w:bCs/>
          <w:sz w:val="24"/>
          <w:szCs w:val="24"/>
        </w:rPr>
        <w:t>–</w:t>
      </w:r>
      <w:r w:rsidRPr="003138C0">
        <w:rPr>
          <w:rFonts w:hint="eastAsia"/>
          <w:bCs/>
          <w:sz w:val="24"/>
          <w:szCs w:val="24"/>
        </w:rPr>
        <w:t xml:space="preserve">openmp </w:t>
      </w:r>
      <w:r w:rsidRPr="003138C0">
        <w:rPr>
          <w:rFonts w:hint="eastAsia"/>
          <w:bCs/>
          <w:sz w:val="24"/>
          <w:szCs w:val="24"/>
        </w:rPr>
        <w:t>参数</w:t>
      </w:r>
    </w:p>
    <w:p w:rsidR="004E7341" w:rsidRPr="003138C0" w:rsidRDefault="004E7341" w:rsidP="00FF4314">
      <w:pPr>
        <w:spacing w:line="0" w:lineRule="atLeast"/>
        <w:jc w:val="left"/>
        <w:rPr>
          <w:bCs/>
          <w:sz w:val="24"/>
          <w:szCs w:val="24"/>
        </w:rPr>
      </w:pPr>
    </w:p>
    <w:p w:rsidR="00CF7212" w:rsidRPr="009C34BA" w:rsidRDefault="00CF7212" w:rsidP="00CF7212">
      <w:pPr>
        <w:spacing w:line="0" w:lineRule="atLeast"/>
        <w:jc w:val="center"/>
        <w:rPr>
          <w:bCs/>
          <w:sz w:val="28"/>
          <w:szCs w:val="28"/>
        </w:rPr>
      </w:pPr>
      <w:r>
        <w:rPr>
          <w:bCs/>
          <w:sz w:val="28"/>
          <w:szCs w:val="28"/>
        </w:rPr>
        <w:t>MPI</w:t>
      </w:r>
    </w:p>
    <w:p w:rsidR="00A618AE" w:rsidRPr="00F37118" w:rsidRDefault="000C60DA" w:rsidP="00F37118">
      <w:pPr>
        <w:spacing w:line="0" w:lineRule="atLeast"/>
        <w:rPr>
          <w:bCs/>
          <w:sz w:val="24"/>
          <w:szCs w:val="24"/>
        </w:rPr>
      </w:pPr>
      <w:r w:rsidRPr="00F37118">
        <w:rPr>
          <w:rFonts w:hint="eastAsia"/>
          <w:bCs/>
          <w:sz w:val="24"/>
          <w:szCs w:val="24"/>
        </w:rPr>
        <w:t>头文件加入</w:t>
      </w:r>
      <w:r w:rsidRPr="00F37118">
        <w:rPr>
          <w:rFonts w:hint="eastAsia"/>
          <w:bCs/>
          <w:sz w:val="24"/>
          <w:szCs w:val="24"/>
        </w:rPr>
        <w:t>&lt;mpi.h&gt;</w:t>
      </w:r>
    </w:p>
    <w:p w:rsidR="00A618AE" w:rsidRPr="00F37118" w:rsidRDefault="000C60DA" w:rsidP="00F37118">
      <w:pPr>
        <w:spacing w:line="0" w:lineRule="atLeast"/>
        <w:rPr>
          <w:bCs/>
          <w:sz w:val="24"/>
          <w:szCs w:val="24"/>
        </w:rPr>
      </w:pPr>
      <w:r w:rsidRPr="00F37118">
        <w:rPr>
          <w:rFonts w:hint="eastAsia"/>
          <w:bCs/>
          <w:sz w:val="24"/>
          <w:szCs w:val="24"/>
        </w:rPr>
        <w:t>编译：</w:t>
      </w:r>
      <w:r w:rsidRPr="00F37118">
        <w:rPr>
          <w:rFonts w:hint="eastAsia"/>
          <w:bCs/>
          <w:sz w:val="24"/>
          <w:szCs w:val="24"/>
        </w:rPr>
        <w:t xml:space="preserve">mpicc </w:t>
      </w:r>
      <w:r w:rsidRPr="00F37118">
        <w:rPr>
          <w:rFonts w:hint="eastAsia"/>
          <w:bCs/>
          <w:sz w:val="24"/>
          <w:szCs w:val="24"/>
        </w:rPr>
        <w:t>–</w:t>
      </w:r>
      <w:r w:rsidRPr="00F37118">
        <w:rPr>
          <w:rFonts w:hint="eastAsia"/>
          <w:bCs/>
          <w:sz w:val="24"/>
          <w:szCs w:val="24"/>
        </w:rPr>
        <w:t>o bin code.c</w:t>
      </w:r>
    </w:p>
    <w:p w:rsidR="00A618AE" w:rsidRPr="00F37118" w:rsidRDefault="000C60DA" w:rsidP="00F37118">
      <w:pPr>
        <w:spacing w:line="0" w:lineRule="atLeast"/>
        <w:rPr>
          <w:bCs/>
          <w:sz w:val="24"/>
          <w:szCs w:val="24"/>
        </w:rPr>
      </w:pPr>
      <w:r w:rsidRPr="00F37118">
        <w:rPr>
          <w:rFonts w:hint="eastAsia"/>
          <w:bCs/>
          <w:sz w:val="24"/>
          <w:szCs w:val="24"/>
        </w:rPr>
        <w:t>运行：</w:t>
      </w:r>
      <w:r w:rsidRPr="00F37118">
        <w:rPr>
          <w:rFonts w:hint="eastAsia"/>
          <w:bCs/>
          <w:sz w:val="24"/>
          <w:szCs w:val="24"/>
        </w:rPr>
        <w:t xml:space="preserve">mpirun </w:t>
      </w:r>
      <w:r w:rsidRPr="00F37118">
        <w:rPr>
          <w:rFonts w:hint="eastAsia"/>
          <w:bCs/>
          <w:sz w:val="24"/>
          <w:szCs w:val="24"/>
        </w:rPr>
        <w:t>–</w:t>
      </w:r>
      <w:r w:rsidRPr="00F37118">
        <w:rPr>
          <w:rFonts w:hint="eastAsia"/>
          <w:bCs/>
          <w:sz w:val="24"/>
          <w:szCs w:val="24"/>
        </w:rPr>
        <w:t>np x bin //</w:t>
      </w:r>
      <w:r w:rsidRPr="00F37118">
        <w:rPr>
          <w:rFonts w:hint="eastAsia"/>
          <w:bCs/>
          <w:sz w:val="24"/>
          <w:szCs w:val="24"/>
        </w:rPr>
        <w:t>其中</w:t>
      </w:r>
      <w:r w:rsidRPr="00F37118">
        <w:rPr>
          <w:rFonts w:hint="eastAsia"/>
          <w:bCs/>
          <w:sz w:val="24"/>
          <w:szCs w:val="24"/>
        </w:rPr>
        <w:t>x</w:t>
      </w:r>
      <w:r w:rsidRPr="00F37118">
        <w:rPr>
          <w:rFonts w:hint="eastAsia"/>
          <w:bCs/>
          <w:sz w:val="24"/>
          <w:szCs w:val="24"/>
        </w:rPr>
        <w:t>为设置的进程数</w:t>
      </w:r>
    </w:p>
    <w:p w:rsidR="00F37118" w:rsidRPr="00F37118" w:rsidRDefault="00F37118" w:rsidP="00C05E30">
      <w:pPr>
        <w:spacing w:line="0" w:lineRule="atLeast"/>
        <w:rPr>
          <w:bCs/>
          <w:sz w:val="24"/>
          <w:szCs w:val="24"/>
        </w:rPr>
      </w:pPr>
    </w:p>
    <w:p w:rsidR="00A618AE" w:rsidRPr="00C05E30" w:rsidRDefault="000C60DA" w:rsidP="00C05E30">
      <w:pPr>
        <w:spacing w:line="0" w:lineRule="atLeast"/>
        <w:rPr>
          <w:bCs/>
          <w:sz w:val="24"/>
          <w:szCs w:val="24"/>
        </w:rPr>
      </w:pPr>
      <w:r w:rsidRPr="00C05E30">
        <w:rPr>
          <w:rFonts w:hint="eastAsia"/>
          <w:bCs/>
          <w:sz w:val="24"/>
          <w:szCs w:val="24"/>
        </w:rPr>
        <w:t>使用</w:t>
      </w:r>
      <w:r w:rsidRPr="00C05E30">
        <w:rPr>
          <w:rFonts w:hint="eastAsia"/>
          <w:bCs/>
          <w:sz w:val="24"/>
          <w:szCs w:val="24"/>
        </w:rPr>
        <w:t>MPI</w:t>
      </w:r>
      <w:r w:rsidRPr="00C05E30">
        <w:rPr>
          <w:rFonts w:hint="eastAsia"/>
          <w:bCs/>
          <w:sz w:val="24"/>
          <w:szCs w:val="24"/>
        </w:rPr>
        <w:t>完成这个工作</w:t>
      </w:r>
    </w:p>
    <w:p w:rsidR="00A618AE" w:rsidRPr="00C05E30" w:rsidRDefault="000C60DA" w:rsidP="00C05E30">
      <w:pPr>
        <w:spacing w:line="0" w:lineRule="atLeast"/>
        <w:jc w:val="left"/>
        <w:rPr>
          <w:bCs/>
          <w:sz w:val="24"/>
          <w:szCs w:val="24"/>
        </w:rPr>
      </w:pPr>
      <w:r w:rsidRPr="00C05E30">
        <w:rPr>
          <w:rFonts w:hint="eastAsia"/>
          <w:bCs/>
          <w:sz w:val="24"/>
          <w:szCs w:val="24"/>
        </w:rPr>
        <w:t>基本的</w:t>
      </w:r>
      <w:r w:rsidRPr="00C05E30">
        <w:rPr>
          <w:rFonts w:hint="eastAsia"/>
          <w:bCs/>
          <w:sz w:val="24"/>
          <w:szCs w:val="24"/>
        </w:rPr>
        <w:t xml:space="preserve">API: </w:t>
      </w:r>
    </w:p>
    <w:p w:rsidR="00C05E30" w:rsidRPr="00C05E30" w:rsidRDefault="00C05E30" w:rsidP="00C05E30">
      <w:pPr>
        <w:spacing w:line="0" w:lineRule="atLeast"/>
        <w:jc w:val="left"/>
        <w:rPr>
          <w:bCs/>
          <w:sz w:val="24"/>
          <w:szCs w:val="24"/>
        </w:rPr>
      </w:pPr>
      <w:r>
        <w:rPr>
          <w:bCs/>
          <w:sz w:val="24"/>
          <w:szCs w:val="24"/>
        </w:rPr>
        <w:t xml:space="preserve">    </w:t>
      </w:r>
      <w:r w:rsidRPr="00C05E30">
        <w:rPr>
          <w:bCs/>
          <w:sz w:val="24"/>
          <w:szCs w:val="24"/>
        </w:rPr>
        <w:t>int MPI_Init(int *argc, char **argv)</w:t>
      </w:r>
    </w:p>
    <w:p w:rsidR="00E95610" w:rsidRDefault="00C05E30" w:rsidP="00C05E30">
      <w:pPr>
        <w:spacing w:line="0" w:lineRule="atLeast"/>
        <w:jc w:val="left"/>
        <w:rPr>
          <w:bCs/>
          <w:sz w:val="24"/>
          <w:szCs w:val="24"/>
        </w:rPr>
      </w:pPr>
      <w:r w:rsidRPr="00C05E30">
        <w:rPr>
          <w:bCs/>
          <w:sz w:val="24"/>
          <w:szCs w:val="24"/>
        </w:rPr>
        <w:tab/>
      </w:r>
    </w:p>
    <w:p w:rsidR="00C05E30" w:rsidRPr="00C05E30" w:rsidRDefault="00C05E30" w:rsidP="00E95610">
      <w:pPr>
        <w:spacing w:line="0" w:lineRule="atLeast"/>
        <w:ind w:firstLineChars="200" w:firstLine="480"/>
        <w:jc w:val="left"/>
        <w:rPr>
          <w:bCs/>
          <w:sz w:val="24"/>
          <w:szCs w:val="24"/>
        </w:rPr>
      </w:pPr>
      <w:r w:rsidRPr="00C05E30">
        <w:rPr>
          <w:bCs/>
          <w:sz w:val="24"/>
          <w:szCs w:val="24"/>
        </w:rPr>
        <w:t xml:space="preserve">MPI_Init </w:t>
      </w:r>
      <w:r w:rsidRPr="00C05E30">
        <w:rPr>
          <w:bCs/>
          <w:sz w:val="24"/>
          <w:szCs w:val="24"/>
        </w:rPr>
        <w:t>是</w:t>
      </w:r>
      <w:r w:rsidRPr="00C05E30">
        <w:rPr>
          <w:bCs/>
          <w:sz w:val="24"/>
          <w:szCs w:val="24"/>
        </w:rPr>
        <w:t>MPI</w:t>
      </w:r>
      <w:r w:rsidRPr="00C05E30">
        <w:rPr>
          <w:bCs/>
          <w:sz w:val="24"/>
          <w:szCs w:val="24"/>
        </w:rPr>
        <w:t>程序的第一个调用，它完成</w:t>
      </w:r>
      <w:r w:rsidRPr="00C05E30">
        <w:rPr>
          <w:bCs/>
          <w:sz w:val="24"/>
          <w:szCs w:val="24"/>
        </w:rPr>
        <w:t>MPI</w:t>
      </w:r>
      <w:r w:rsidRPr="00C05E30">
        <w:rPr>
          <w:bCs/>
          <w:sz w:val="24"/>
          <w:szCs w:val="24"/>
        </w:rPr>
        <w:t>程序的所有初始化工作，启动</w:t>
      </w:r>
      <w:r w:rsidRPr="00C05E30">
        <w:rPr>
          <w:bCs/>
          <w:sz w:val="24"/>
          <w:szCs w:val="24"/>
        </w:rPr>
        <w:t>MPI</w:t>
      </w:r>
      <w:r w:rsidRPr="00C05E30">
        <w:rPr>
          <w:bCs/>
          <w:sz w:val="24"/>
          <w:szCs w:val="24"/>
        </w:rPr>
        <w:t>环境，标志并行代码的开始。</w:t>
      </w:r>
    </w:p>
    <w:p w:rsidR="00E95610" w:rsidRPr="00C05E30" w:rsidRDefault="00C05E30" w:rsidP="00E95610">
      <w:pPr>
        <w:spacing w:line="0" w:lineRule="atLeast"/>
        <w:jc w:val="left"/>
        <w:rPr>
          <w:bCs/>
          <w:sz w:val="24"/>
          <w:szCs w:val="24"/>
        </w:rPr>
      </w:pPr>
      <w:r w:rsidRPr="00C05E30">
        <w:rPr>
          <w:bCs/>
          <w:sz w:val="24"/>
          <w:szCs w:val="24"/>
        </w:rPr>
        <w:t xml:space="preserve">    </w:t>
      </w:r>
    </w:p>
    <w:p w:rsidR="00C05E30" w:rsidRPr="00C05E30" w:rsidRDefault="00C05E30" w:rsidP="00C05E30">
      <w:pPr>
        <w:spacing w:line="0" w:lineRule="atLeast"/>
        <w:jc w:val="left"/>
        <w:rPr>
          <w:bCs/>
          <w:sz w:val="24"/>
          <w:szCs w:val="24"/>
        </w:rPr>
      </w:pPr>
      <w:r w:rsidRPr="00C05E30">
        <w:rPr>
          <w:bCs/>
          <w:sz w:val="24"/>
          <w:szCs w:val="24"/>
        </w:rPr>
        <w:t>int MPI_Finalize(void)</w:t>
      </w:r>
    </w:p>
    <w:p w:rsidR="00736678" w:rsidRDefault="00C05E30" w:rsidP="00C05E30">
      <w:pPr>
        <w:spacing w:line="0" w:lineRule="atLeast"/>
        <w:jc w:val="left"/>
        <w:rPr>
          <w:bCs/>
          <w:sz w:val="24"/>
          <w:szCs w:val="24"/>
        </w:rPr>
      </w:pPr>
      <w:r w:rsidRPr="00C05E30">
        <w:rPr>
          <w:bCs/>
          <w:sz w:val="24"/>
          <w:szCs w:val="24"/>
        </w:rPr>
        <w:t xml:space="preserve">             </w:t>
      </w:r>
    </w:p>
    <w:p w:rsidR="00C05E30" w:rsidRPr="00C05E30" w:rsidRDefault="00C05E30" w:rsidP="00736678">
      <w:pPr>
        <w:spacing w:line="0" w:lineRule="atLeast"/>
        <w:ind w:firstLineChars="200" w:firstLine="480"/>
        <w:jc w:val="left"/>
        <w:rPr>
          <w:bCs/>
          <w:sz w:val="24"/>
          <w:szCs w:val="24"/>
        </w:rPr>
      </w:pPr>
      <w:r w:rsidRPr="00C05E30">
        <w:rPr>
          <w:bCs/>
          <w:sz w:val="24"/>
          <w:szCs w:val="24"/>
        </w:rPr>
        <w:t xml:space="preserve">MPI_Finalize </w:t>
      </w:r>
      <w:r w:rsidRPr="00C05E30">
        <w:rPr>
          <w:bCs/>
          <w:sz w:val="24"/>
          <w:szCs w:val="24"/>
        </w:rPr>
        <w:t>是</w:t>
      </w:r>
      <w:r w:rsidRPr="00C05E30">
        <w:rPr>
          <w:bCs/>
          <w:sz w:val="24"/>
          <w:szCs w:val="24"/>
        </w:rPr>
        <w:t>MPI</w:t>
      </w:r>
      <w:r w:rsidRPr="00C05E30">
        <w:rPr>
          <w:bCs/>
          <w:sz w:val="24"/>
          <w:szCs w:val="24"/>
        </w:rPr>
        <w:t>程序的最后一个调用，它结束</w:t>
      </w:r>
      <w:r w:rsidRPr="00C05E30">
        <w:rPr>
          <w:bCs/>
          <w:sz w:val="24"/>
          <w:szCs w:val="24"/>
        </w:rPr>
        <w:t>MPI</w:t>
      </w:r>
      <w:r w:rsidRPr="00C05E30">
        <w:rPr>
          <w:bCs/>
          <w:sz w:val="24"/>
          <w:szCs w:val="24"/>
        </w:rPr>
        <w:t>程序的运行，标</w:t>
      </w:r>
      <w:r w:rsidRPr="00C05E30">
        <w:rPr>
          <w:bCs/>
          <w:sz w:val="24"/>
          <w:szCs w:val="24"/>
        </w:rPr>
        <w:tab/>
      </w:r>
      <w:r w:rsidRPr="00C05E30">
        <w:rPr>
          <w:bCs/>
          <w:sz w:val="24"/>
          <w:szCs w:val="24"/>
        </w:rPr>
        <w:t>志并行代码的结束，结束除主进程外其它进程。其之后串行代码仍可在</w:t>
      </w:r>
      <w:r w:rsidRPr="00C05E30">
        <w:rPr>
          <w:bCs/>
          <w:sz w:val="24"/>
          <w:szCs w:val="24"/>
        </w:rPr>
        <w:tab/>
      </w:r>
      <w:r w:rsidRPr="00C05E30">
        <w:rPr>
          <w:bCs/>
          <w:sz w:val="24"/>
          <w:szCs w:val="24"/>
        </w:rPr>
        <w:t>主进程</w:t>
      </w:r>
      <w:r w:rsidRPr="00C05E30">
        <w:rPr>
          <w:bCs/>
          <w:sz w:val="24"/>
          <w:szCs w:val="24"/>
        </w:rPr>
        <w:t>(rank = 0)</w:t>
      </w:r>
      <w:r w:rsidRPr="00C05E30">
        <w:rPr>
          <w:bCs/>
          <w:sz w:val="24"/>
          <w:szCs w:val="24"/>
        </w:rPr>
        <w:t>上继续运行。</w:t>
      </w:r>
    </w:p>
    <w:p w:rsidR="004E7341" w:rsidRPr="00C05E30" w:rsidRDefault="004E7341" w:rsidP="00C05E30">
      <w:pPr>
        <w:spacing w:line="0" w:lineRule="atLeast"/>
        <w:jc w:val="left"/>
        <w:rPr>
          <w:bCs/>
          <w:sz w:val="24"/>
          <w:szCs w:val="24"/>
        </w:rPr>
      </w:pPr>
    </w:p>
    <w:p w:rsidR="00B35D72" w:rsidRPr="00B35D72" w:rsidRDefault="00B35D72" w:rsidP="00B35D72">
      <w:pPr>
        <w:spacing w:line="0" w:lineRule="atLeast"/>
        <w:jc w:val="left"/>
        <w:rPr>
          <w:bCs/>
          <w:sz w:val="24"/>
          <w:szCs w:val="24"/>
        </w:rPr>
      </w:pPr>
      <w:r>
        <w:rPr>
          <w:bCs/>
          <w:sz w:val="24"/>
          <w:szCs w:val="24"/>
        </w:rPr>
        <w:t xml:space="preserve">    </w:t>
      </w:r>
      <w:r w:rsidRPr="00B35D72">
        <w:rPr>
          <w:bCs/>
          <w:sz w:val="24"/>
          <w:szCs w:val="24"/>
        </w:rPr>
        <w:t>int MPI_Comm_size(MPI_Comm comm, int *size);</w:t>
      </w:r>
    </w:p>
    <w:p w:rsidR="00B35D72" w:rsidRPr="00B35D72" w:rsidRDefault="00B35D72" w:rsidP="00B35D72">
      <w:pPr>
        <w:spacing w:line="0" w:lineRule="atLeast"/>
        <w:jc w:val="left"/>
        <w:rPr>
          <w:bCs/>
          <w:sz w:val="24"/>
          <w:szCs w:val="24"/>
        </w:rPr>
      </w:pPr>
      <w:r w:rsidRPr="00B35D72">
        <w:rPr>
          <w:rFonts w:hint="eastAsia"/>
          <w:bCs/>
          <w:sz w:val="24"/>
          <w:szCs w:val="24"/>
        </w:rPr>
        <w:tab/>
      </w:r>
      <w:r w:rsidRPr="00B35D72">
        <w:rPr>
          <w:rFonts w:hint="eastAsia"/>
          <w:bCs/>
          <w:sz w:val="24"/>
          <w:szCs w:val="24"/>
        </w:rPr>
        <w:t>获取进程个数</w:t>
      </w:r>
      <w:r w:rsidRPr="00B35D72">
        <w:rPr>
          <w:rFonts w:hint="eastAsia"/>
          <w:bCs/>
          <w:sz w:val="24"/>
          <w:szCs w:val="24"/>
        </w:rPr>
        <w:t>p</w:t>
      </w:r>
      <w:r w:rsidRPr="00B35D72">
        <w:rPr>
          <w:rFonts w:hint="eastAsia"/>
          <w:bCs/>
          <w:sz w:val="24"/>
          <w:szCs w:val="24"/>
        </w:rPr>
        <w:t>。</w:t>
      </w:r>
    </w:p>
    <w:p w:rsidR="00B35D72" w:rsidRPr="00B35D72" w:rsidRDefault="00B35D72" w:rsidP="00B35D72">
      <w:pPr>
        <w:spacing w:line="0" w:lineRule="atLeast"/>
        <w:jc w:val="left"/>
        <w:rPr>
          <w:bCs/>
          <w:sz w:val="24"/>
          <w:szCs w:val="24"/>
        </w:rPr>
      </w:pPr>
      <w:r w:rsidRPr="00B35D72">
        <w:rPr>
          <w:bCs/>
          <w:sz w:val="24"/>
          <w:szCs w:val="24"/>
        </w:rPr>
        <w:t xml:space="preserve">        </w:t>
      </w:r>
    </w:p>
    <w:p w:rsidR="00B35D72" w:rsidRPr="00B35D72" w:rsidRDefault="00B35D72" w:rsidP="00B35D72">
      <w:pPr>
        <w:spacing w:line="0" w:lineRule="atLeast"/>
        <w:jc w:val="left"/>
        <w:rPr>
          <w:bCs/>
          <w:sz w:val="24"/>
          <w:szCs w:val="24"/>
        </w:rPr>
      </w:pPr>
      <w:r>
        <w:rPr>
          <w:bCs/>
          <w:sz w:val="24"/>
          <w:szCs w:val="24"/>
        </w:rPr>
        <w:t xml:space="preserve">    </w:t>
      </w:r>
      <w:r w:rsidRPr="00B35D72">
        <w:rPr>
          <w:bCs/>
          <w:sz w:val="24"/>
          <w:szCs w:val="24"/>
        </w:rPr>
        <w:t>int MPI_Comm_rank(MPI_Comm comm, int *rank);</w:t>
      </w:r>
    </w:p>
    <w:p w:rsidR="004E7341" w:rsidRPr="00CF7212" w:rsidRDefault="00B35D72" w:rsidP="00B35D72">
      <w:pPr>
        <w:spacing w:line="0" w:lineRule="atLeast"/>
        <w:jc w:val="left"/>
        <w:rPr>
          <w:bCs/>
          <w:sz w:val="24"/>
          <w:szCs w:val="24"/>
        </w:rPr>
      </w:pPr>
      <w:r>
        <w:rPr>
          <w:rFonts w:hint="eastAsia"/>
          <w:bCs/>
          <w:sz w:val="24"/>
          <w:szCs w:val="24"/>
        </w:rPr>
        <w:t xml:space="preserve">    </w:t>
      </w:r>
      <w:r w:rsidRPr="00B35D72">
        <w:rPr>
          <w:rFonts w:hint="eastAsia"/>
          <w:bCs/>
          <w:sz w:val="24"/>
          <w:szCs w:val="24"/>
        </w:rPr>
        <w:t>MPI</w:t>
      </w:r>
      <w:r w:rsidRPr="00B35D72">
        <w:rPr>
          <w:rFonts w:hint="eastAsia"/>
          <w:bCs/>
          <w:sz w:val="24"/>
          <w:szCs w:val="24"/>
        </w:rPr>
        <w:t>获取当前进程的</w:t>
      </w:r>
      <w:r w:rsidRPr="00B35D72">
        <w:rPr>
          <w:rFonts w:hint="eastAsia"/>
          <w:bCs/>
          <w:sz w:val="24"/>
          <w:szCs w:val="24"/>
        </w:rPr>
        <w:t>RANK</w:t>
      </w:r>
      <w:r w:rsidRPr="00B35D72">
        <w:rPr>
          <w:rFonts w:hint="eastAsia"/>
          <w:bCs/>
          <w:sz w:val="24"/>
          <w:szCs w:val="24"/>
        </w:rPr>
        <w:t>，</w:t>
      </w:r>
      <w:r w:rsidRPr="00B35D72">
        <w:rPr>
          <w:rFonts w:hint="eastAsia"/>
          <w:bCs/>
          <w:sz w:val="24"/>
          <w:szCs w:val="24"/>
        </w:rPr>
        <w:t>rank</w:t>
      </w:r>
      <w:r w:rsidRPr="00B35D72">
        <w:rPr>
          <w:rFonts w:hint="eastAsia"/>
          <w:bCs/>
          <w:sz w:val="24"/>
          <w:szCs w:val="24"/>
        </w:rPr>
        <w:t>值取址范围是</w:t>
      </w:r>
      <w:r w:rsidRPr="00B35D72">
        <w:rPr>
          <w:rFonts w:hint="eastAsia"/>
          <w:bCs/>
          <w:sz w:val="24"/>
          <w:szCs w:val="24"/>
        </w:rPr>
        <w:t>0~p-1</w:t>
      </w:r>
      <w:r w:rsidRPr="00B35D72">
        <w:rPr>
          <w:rFonts w:hint="eastAsia"/>
          <w:bCs/>
          <w:sz w:val="24"/>
          <w:szCs w:val="24"/>
        </w:rPr>
        <w:t>，</w:t>
      </w:r>
      <w:r w:rsidRPr="00B35D72">
        <w:rPr>
          <w:rFonts w:hint="eastAsia"/>
          <w:bCs/>
          <w:sz w:val="24"/>
          <w:szCs w:val="24"/>
        </w:rPr>
        <w:t>RANK</w:t>
      </w:r>
      <w:r w:rsidRPr="00B35D72">
        <w:rPr>
          <w:rFonts w:hint="eastAsia"/>
          <w:bCs/>
          <w:sz w:val="24"/>
          <w:szCs w:val="24"/>
        </w:rPr>
        <w:t>值唯一</w:t>
      </w:r>
      <w:r w:rsidRPr="00B35D72">
        <w:rPr>
          <w:rFonts w:hint="eastAsia"/>
          <w:bCs/>
          <w:sz w:val="24"/>
          <w:szCs w:val="24"/>
        </w:rPr>
        <w:tab/>
      </w:r>
      <w:r w:rsidRPr="00B35D72">
        <w:rPr>
          <w:rFonts w:hint="eastAsia"/>
          <w:bCs/>
          <w:sz w:val="24"/>
          <w:szCs w:val="24"/>
        </w:rPr>
        <w:t>的表示了进程的</w:t>
      </w:r>
      <w:r w:rsidRPr="00B35D72">
        <w:rPr>
          <w:rFonts w:hint="eastAsia"/>
          <w:bCs/>
          <w:sz w:val="24"/>
          <w:szCs w:val="24"/>
        </w:rPr>
        <w:t>ID</w:t>
      </w:r>
      <w:r w:rsidRPr="00B35D72">
        <w:rPr>
          <w:rFonts w:hint="eastAsia"/>
          <w:bCs/>
          <w:sz w:val="24"/>
          <w:szCs w:val="24"/>
        </w:rPr>
        <w:t>，其中</w:t>
      </w:r>
      <w:r w:rsidRPr="00B35D72">
        <w:rPr>
          <w:rFonts w:hint="eastAsia"/>
          <w:bCs/>
          <w:sz w:val="24"/>
          <w:szCs w:val="24"/>
        </w:rPr>
        <w:t>Rank=0</w:t>
      </w:r>
      <w:r w:rsidRPr="00B35D72">
        <w:rPr>
          <w:rFonts w:hint="eastAsia"/>
          <w:bCs/>
          <w:sz w:val="24"/>
          <w:szCs w:val="24"/>
        </w:rPr>
        <w:t>的为主进程</w:t>
      </w:r>
    </w:p>
    <w:p w:rsidR="004E7341" w:rsidRPr="009C34BA" w:rsidRDefault="004E7341" w:rsidP="00FF4314">
      <w:pPr>
        <w:spacing w:line="0" w:lineRule="atLeast"/>
        <w:jc w:val="left"/>
        <w:rPr>
          <w:bCs/>
          <w:sz w:val="24"/>
          <w:szCs w:val="24"/>
        </w:rPr>
      </w:pPr>
    </w:p>
    <w:p w:rsidR="0055166B" w:rsidRPr="0055166B" w:rsidRDefault="0055166B" w:rsidP="0055166B">
      <w:pPr>
        <w:spacing w:line="0" w:lineRule="atLeast"/>
        <w:ind w:firstLineChars="200" w:firstLine="480"/>
        <w:jc w:val="left"/>
        <w:rPr>
          <w:bCs/>
          <w:sz w:val="24"/>
          <w:szCs w:val="24"/>
        </w:rPr>
      </w:pPr>
      <w:r w:rsidRPr="0055166B">
        <w:rPr>
          <w:bCs/>
          <w:sz w:val="24"/>
          <w:szCs w:val="24"/>
        </w:rPr>
        <w:t>int MPI_Send(void* buf, int count, MPI_Datatype datatype, int des</w:t>
      </w:r>
      <w:r>
        <w:rPr>
          <w:bCs/>
          <w:sz w:val="24"/>
          <w:szCs w:val="24"/>
        </w:rPr>
        <w:t xml:space="preserve">t, int tag,                   </w:t>
      </w:r>
      <w:r w:rsidRPr="0055166B">
        <w:rPr>
          <w:bCs/>
          <w:sz w:val="24"/>
          <w:szCs w:val="24"/>
        </w:rPr>
        <w:t>MPI_Comm comm);</w:t>
      </w:r>
    </w:p>
    <w:p w:rsidR="0055166B" w:rsidRDefault="0055166B" w:rsidP="0055166B">
      <w:pPr>
        <w:spacing w:line="0" w:lineRule="atLeast"/>
        <w:jc w:val="left"/>
        <w:rPr>
          <w:bCs/>
          <w:sz w:val="24"/>
          <w:szCs w:val="24"/>
        </w:rPr>
      </w:pPr>
    </w:p>
    <w:p w:rsidR="0055166B" w:rsidRPr="0055166B" w:rsidRDefault="0055166B" w:rsidP="0055166B">
      <w:pPr>
        <w:spacing w:line="0" w:lineRule="atLeast"/>
        <w:jc w:val="left"/>
        <w:rPr>
          <w:bCs/>
          <w:sz w:val="24"/>
          <w:szCs w:val="24"/>
        </w:rPr>
      </w:pPr>
      <w:r w:rsidRPr="0055166B">
        <w:rPr>
          <w:rFonts w:hint="eastAsia"/>
          <w:bCs/>
          <w:sz w:val="24"/>
          <w:szCs w:val="24"/>
        </w:rPr>
        <w:t>发送函数：当前进程将以</w:t>
      </w:r>
      <w:r w:rsidRPr="0055166B">
        <w:rPr>
          <w:rFonts w:hint="eastAsia"/>
          <w:bCs/>
          <w:sz w:val="24"/>
          <w:szCs w:val="24"/>
        </w:rPr>
        <w:t>buf</w:t>
      </w:r>
      <w:r w:rsidRPr="0055166B">
        <w:rPr>
          <w:rFonts w:hint="eastAsia"/>
          <w:bCs/>
          <w:sz w:val="24"/>
          <w:szCs w:val="24"/>
        </w:rPr>
        <w:t>为初始地址，长度为</w:t>
      </w:r>
      <w:r w:rsidRPr="0055166B">
        <w:rPr>
          <w:rFonts w:hint="eastAsia"/>
          <w:bCs/>
          <w:sz w:val="24"/>
          <w:szCs w:val="24"/>
        </w:rPr>
        <w:t>count</w:t>
      </w:r>
      <w:r w:rsidRPr="0055166B">
        <w:rPr>
          <w:rFonts w:hint="eastAsia"/>
          <w:bCs/>
          <w:sz w:val="24"/>
          <w:szCs w:val="24"/>
        </w:rPr>
        <w:t>且元素类型为</w:t>
      </w:r>
      <w:r w:rsidRPr="0055166B">
        <w:rPr>
          <w:rFonts w:hint="eastAsia"/>
          <w:bCs/>
          <w:sz w:val="24"/>
          <w:szCs w:val="24"/>
        </w:rPr>
        <w:t>datatype</w:t>
      </w:r>
      <w:r w:rsidRPr="0055166B">
        <w:rPr>
          <w:rFonts w:hint="eastAsia"/>
          <w:bCs/>
          <w:sz w:val="24"/>
          <w:szCs w:val="24"/>
        </w:rPr>
        <w:t>的信息发动给</w:t>
      </w:r>
      <w:r w:rsidRPr="0055166B">
        <w:rPr>
          <w:rFonts w:hint="eastAsia"/>
          <w:bCs/>
          <w:sz w:val="24"/>
          <w:szCs w:val="24"/>
        </w:rPr>
        <w:t>rank</w:t>
      </w:r>
      <w:r w:rsidRPr="0055166B">
        <w:rPr>
          <w:rFonts w:hint="eastAsia"/>
          <w:bCs/>
          <w:sz w:val="24"/>
          <w:szCs w:val="24"/>
        </w:rPr>
        <w:t>值为</w:t>
      </w:r>
      <w:r w:rsidRPr="0055166B">
        <w:rPr>
          <w:rFonts w:hint="eastAsia"/>
          <w:bCs/>
          <w:sz w:val="24"/>
          <w:szCs w:val="24"/>
        </w:rPr>
        <w:t>dest</w:t>
      </w:r>
      <w:r w:rsidRPr="0055166B">
        <w:rPr>
          <w:rFonts w:hint="eastAsia"/>
          <w:bCs/>
          <w:sz w:val="24"/>
          <w:szCs w:val="24"/>
        </w:rPr>
        <w:t>的进程，这条消息的标识符为</w:t>
      </w:r>
      <w:r w:rsidRPr="0055166B">
        <w:rPr>
          <w:rFonts w:hint="eastAsia"/>
          <w:bCs/>
          <w:sz w:val="24"/>
          <w:szCs w:val="24"/>
        </w:rPr>
        <w:t>tag</w:t>
      </w:r>
      <w:r w:rsidRPr="0055166B">
        <w:rPr>
          <w:rFonts w:hint="eastAsia"/>
          <w:bCs/>
          <w:sz w:val="24"/>
          <w:szCs w:val="24"/>
        </w:rPr>
        <w:t>。</w:t>
      </w:r>
    </w:p>
    <w:p w:rsidR="0055166B" w:rsidRPr="0055166B" w:rsidRDefault="0055166B" w:rsidP="0055166B">
      <w:pPr>
        <w:spacing w:line="0" w:lineRule="atLeast"/>
        <w:jc w:val="left"/>
        <w:rPr>
          <w:bCs/>
          <w:sz w:val="24"/>
          <w:szCs w:val="24"/>
        </w:rPr>
      </w:pPr>
      <w:r w:rsidRPr="0055166B">
        <w:rPr>
          <w:rFonts w:hint="eastAsia"/>
          <w:bCs/>
          <w:sz w:val="24"/>
          <w:szCs w:val="24"/>
        </w:rPr>
        <w:t>其中</w:t>
      </w:r>
      <w:r w:rsidRPr="0055166B">
        <w:rPr>
          <w:rFonts w:hint="eastAsia"/>
          <w:bCs/>
          <w:sz w:val="24"/>
          <w:szCs w:val="24"/>
        </w:rPr>
        <w:t>datatype</w:t>
      </w:r>
      <w:r w:rsidRPr="0055166B">
        <w:rPr>
          <w:rFonts w:hint="eastAsia"/>
          <w:bCs/>
          <w:sz w:val="24"/>
          <w:szCs w:val="24"/>
        </w:rPr>
        <w:t>有</w:t>
      </w:r>
      <w:r w:rsidRPr="0055166B">
        <w:rPr>
          <w:rFonts w:hint="eastAsia"/>
          <w:bCs/>
          <w:sz w:val="24"/>
          <w:szCs w:val="24"/>
        </w:rPr>
        <w:t>MPI_INT, MPI_FLOAT</w:t>
      </w:r>
      <w:r w:rsidRPr="0055166B">
        <w:rPr>
          <w:rFonts w:hint="eastAsia"/>
          <w:bCs/>
          <w:sz w:val="24"/>
          <w:szCs w:val="24"/>
        </w:rPr>
        <w:t>等常用类型</w:t>
      </w:r>
    </w:p>
    <w:p w:rsidR="0055166B" w:rsidRPr="0055166B" w:rsidRDefault="0055166B" w:rsidP="0055166B">
      <w:pPr>
        <w:spacing w:line="0" w:lineRule="atLeast"/>
        <w:jc w:val="left"/>
        <w:rPr>
          <w:bCs/>
          <w:sz w:val="24"/>
          <w:szCs w:val="24"/>
        </w:rPr>
      </w:pPr>
      <w:r w:rsidRPr="0055166B">
        <w:rPr>
          <w:rFonts w:hint="eastAsia"/>
          <w:bCs/>
          <w:sz w:val="24"/>
          <w:szCs w:val="24"/>
        </w:rPr>
        <w:t>Tag</w:t>
      </w:r>
      <w:r w:rsidRPr="0055166B">
        <w:rPr>
          <w:rFonts w:hint="eastAsia"/>
          <w:bCs/>
          <w:sz w:val="24"/>
          <w:szCs w:val="24"/>
        </w:rPr>
        <w:t>的作用是用于区分一对进程之间发送的不同信息</w:t>
      </w:r>
    </w:p>
    <w:p w:rsidR="0055166B" w:rsidRPr="0055166B" w:rsidRDefault="0055166B" w:rsidP="0055166B">
      <w:pPr>
        <w:spacing w:line="0" w:lineRule="atLeast"/>
        <w:jc w:val="left"/>
        <w:rPr>
          <w:bCs/>
          <w:sz w:val="24"/>
          <w:szCs w:val="24"/>
        </w:rPr>
      </w:pPr>
    </w:p>
    <w:p w:rsidR="0055166B" w:rsidRPr="0055166B" w:rsidRDefault="0055166B" w:rsidP="0055166B">
      <w:pPr>
        <w:spacing w:line="0" w:lineRule="atLeast"/>
        <w:ind w:firstLineChars="200" w:firstLine="480"/>
        <w:jc w:val="left"/>
        <w:rPr>
          <w:bCs/>
          <w:sz w:val="24"/>
          <w:szCs w:val="24"/>
        </w:rPr>
      </w:pPr>
      <w:r w:rsidRPr="0055166B">
        <w:rPr>
          <w:bCs/>
          <w:sz w:val="24"/>
          <w:szCs w:val="24"/>
        </w:rPr>
        <w:t>int MPI_Recv(void* buf, int count, MPI_Datatype datatype, int source, int tag, MPI_Comm comm, MPI_Status *status);</w:t>
      </w:r>
    </w:p>
    <w:p w:rsidR="0055166B" w:rsidRDefault="0055166B" w:rsidP="0055166B">
      <w:pPr>
        <w:spacing w:line="0" w:lineRule="atLeast"/>
        <w:jc w:val="left"/>
        <w:rPr>
          <w:bCs/>
          <w:sz w:val="24"/>
          <w:szCs w:val="24"/>
        </w:rPr>
      </w:pPr>
    </w:p>
    <w:p w:rsidR="004E7341" w:rsidRPr="0055166B" w:rsidRDefault="0055166B" w:rsidP="0055166B">
      <w:pPr>
        <w:spacing w:line="0" w:lineRule="atLeast"/>
        <w:jc w:val="left"/>
        <w:rPr>
          <w:bCs/>
          <w:sz w:val="24"/>
          <w:szCs w:val="24"/>
        </w:rPr>
      </w:pPr>
      <w:r w:rsidRPr="0055166B">
        <w:rPr>
          <w:rFonts w:hint="eastAsia"/>
          <w:bCs/>
          <w:sz w:val="24"/>
          <w:szCs w:val="24"/>
        </w:rPr>
        <w:t>接受函数：从</w:t>
      </w:r>
      <w:r w:rsidRPr="0055166B">
        <w:rPr>
          <w:rFonts w:hint="eastAsia"/>
          <w:bCs/>
          <w:sz w:val="24"/>
          <w:szCs w:val="24"/>
        </w:rPr>
        <w:t>rank</w:t>
      </w:r>
      <w:r w:rsidRPr="0055166B">
        <w:rPr>
          <w:rFonts w:hint="eastAsia"/>
          <w:bCs/>
          <w:sz w:val="24"/>
          <w:szCs w:val="24"/>
        </w:rPr>
        <w:t>值为</w:t>
      </w:r>
      <w:r w:rsidRPr="0055166B">
        <w:rPr>
          <w:rFonts w:hint="eastAsia"/>
          <w:bCs/>
          <w:sz w:val="24"/>
          <w:szCs w:val="24"/>
        </w:rPr>
        <w:t>source</w:t>
      </w:r>
      <w:r w:rsidRPr="0055166B">
        <w:rPr>
          <w:rFonts w:hint="eastAsia"/>
          <w:bCs/>
          <w:sz w:val="24"/>
          <w:szCs w:val="24"/>
        </w:rPr>
        <w:t>的进程接受标识符为</w:t>
      </w:r>
      <w:r w:rsidRPr="0055166B">
        <w:rPr>
          <w:rFonts w:hint="eastAsia"/>
          <w:bCs/>
          <w:sz w:val="24"/>
          <w:szCs w:val="24"/>
        </w:rPr>
        <w:t>tag</w:t>
      </w:r>
      <w:r w:rsidRPr="0055166B">
        <w:rPr>
          <w:rFonts w:hint="eastAsia"/>
          <w:bCs/>
          <w:sz w:val="24"/>
          <w:szCs w:val="24"/>
        </w:rPr>
        <w:t>的信息，存入以</w:t>
      </w:r>
      <w:r w:rsidRPr="0055166B">
        <w:rPr>
          <w:rFonts w:hint="eastAsia"/>
          <w:bCs/>
          <w:sz w:val="24"/>
          <w:szCs w:val="24"/>
        </w:rPr>
        <w:t>buf</w:t>
      </w:r>
      <w:r w:rsidRPr="0055166B">
        <w:rPr>
          <w:rFonts w:hint="eastAsia"/>
          <w:bCs/>
          <w:sz w:val="24"/>
          <w:szCs w:val="24"/>
        </w:rPr>
        <w:t>为初</w:t>
      </w:r>
      <w:r w:rsidRPr="0055166B">
        <w:rPr>
          <w:rFonts w:hint="eastAsia"/>
          <w:bCs/>
          <w:sz w:val="24"/>
          <w:szCs w:val="24"/>
        </w:rPr>
        <w:lastRenderedPageBreak/>
        <w:t>始地址，长度为</w:t>
      </w:r>
      <w:r w:rsidRPr="0055166B">
        <w:rPr>
          <w:rFonts w:hint="eastAsia"/>
          <w:bCs/>
          <w:sz w:val="24"/>
          <w:szCs w:val="24"/>
        </w:rPr>
        <w:t>count</w:t>
      </w:r>
      <w:r w:rsidRPr="0055166B">
        <w:rPr>
          <w:rFonts w:hint="eastAsia"/>
          <w:bCs/>
          <w:sz w:val="24"/>
          <w:szCs w:val="24"/>
        </w:rPr>
        <w:t>的存储区域中，类型为</w:t>
      </w:r>
      <w:r w:rsidRPr="0055166B">
        <w:rPr>
          <w:rFonts w:hint="eastAsia"/>
          <w:bCs/>
          <w:sz w:val="24"/>
          <w:szCs w:val="24"/>
        </w:rPr>
        <w:t>datatype.</w:t>
      </w:r>
    </w:p>
    <w:p w:rsidR="004E7341" w:rsidRPr="009C34BA" w:rsidRDefault="004E7341" w:rsidP="00FF4314">
      <w:pPr>
        <w:spacing w:line="0" w:lineRule="atLeast"/>
        <w:jc w:val="left"/>
        <w:rPr>
          <w:bCs/>
          <w:sz w:val="24"/>
          <w:szCs w:val="24"/>
        </w:rPr>
      </w:pPr>
    </w:p>
    <w:p w:rsidR="004E7341" w:rsidRDefault="00DB485E" w:rsidP="00DB485E">
      <w:pPr>
        <w:spacing w:line="0" w:lineRule="atLeast"/>
        <w:jc w:val="center"/>
        <w:rPr>
          <w:bCs/>
          <w:sz w:val="24"/>
          <w:szCs w:val="24"/>
        </w:rPr>
      </w:pPr>
      <w:r>
        <w:rPr>
          <w:rFonts w:hint="eastAsia"/>
          <w:bCs/>
          <w:sz w:val="24"/>
          <w:szCs w:val="24"/>
        </w:rPr>
        <w:t>CUDA</w:t>
      </w:r>
    </w:p>
    <w:p w:rsidR="001B5F60" w:rsidRPr="009C34BA" w:rsidRDefault="001B5F60" w:rsidP="001B5F60">
      <w:pPr>
        <w:spacing w:line="0" w:lineRule="atLeast"/>
        <w:ind w:firstLineChars="50" w:firstLine="120"/>
        <w:jc w:val="left"/>
        <w:rPr>
          <w:bCs/>
          <w:sz w:val="24"/>
          <w:szCs w:val="24"/>
        </w:rPr>
      </w:pPr>
      <w:r w:rsidRPr="001B5F60">
        <w:rPr>
          <w:bCs/>
          <w:sz w:val="24"/>
          <w:szCs w:val="24"/>
        </w:rPr>
        <w:t>GPU</w:t>
      </w:r>
      <w:r w:rsidRPr="001B5F60">
        <w:rPr>
          <w:bCs/>
          <w:sz w:val="24"/>
          <w:szCs w:val="24"/>
        </w:rPr>
        <w:t>协处理器的运算流程</w:t>
      </w:r>
    </w:p>
    <w:p w:rsidR="004E7341" w:rsidRPr="009C34BA" w:rsidRDefault="001B5F60" w:rsidP="001B5F60">
      <w:pPr>
        <w:spacing w:line="0" w:lineRule="atLeast"/>
        <w:jc w:val="center"/>
        <w:rPr>
          <w:bCs/>
          <w:sz w:val="24"/>
          <w:szCs w:val="24"/>
        </w:rPr>
      </w:pPr>
      <w:r w:rsidRPr="001B5F60">
        <w:rPr>
          <w:bCs/>
          <w:noProof/>
          <w:sz w:val="24"/>
          <w:szCs w:val="24"/>
        </w:rPr>
        <w:drawing>
          <wp:inline distT="0" distB="0" distL="0" distR="0" wp14:anchorId="070F901B" wp14:editId="650F3530">
            <wp:extent cx="3005593" cy="2933700"/>
            <wp:effectExtent l="0" t="0" r="4445" b="0"/>
            <wp:docPr id="153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674" cy="2945492"/>
                    </a:xfrm>
                    <a:prstGeom prst="rect">
                      <a:avLst/>
                    </a:prstGeom>
                    <a:noFill/>
                    <a:ln>
                      <a:noFill/>
                    </a:ln>
                    <a:extLst/>
                  </pic:spPr>
                </pic:pic>
              </a:graphicData>
            </a:graphic>
          </wp:inline>
        </w:drawing>
      </w:r>
    </w:p>
    <w:p w:rsidR="00A618AE" w:rsidRPr="00141124" w:rsidRDefault="000C60DA" w:rsidP="00141124">
      <w:pPr>
        <w:spacing w:line="0" w:lineRule="atLeast"/>
        <w:jc w:val="left"/>
        <w:rPr>
          <w:bCs/>
          <w:sz w:val="24"/>
          <w:szCs w:val="24"/>
        </w:rPr>
      </w:pPr>
      <w:r w:rsidRPr="00141124">
        <w:rPr>
          <w:bCs/>
          <w:sz w:val="24"/>
          <w:szCs w:val="24"/>
        </w:rPr>
        <w:t>CUDA</w:t>
      </w:r>
      <w:r w:rsidRPr="00141124">
        <w:rPr>
          <w:rFonts w:hint="eastAsia"/>
          <w:bCs/>
          <w:sz w:val="24"/>
          <w:szCs w:val="24"/>
        </w:rPr>
        <w:t>在执行的时候是让</w:t>
      </w:r>
      <w:r w:rsidRPr="00141124">
        <w:rPr>
          <w:bCs/>
          <w:sz w:val="24"/>
          <w:szCs w:val="24"/>
        </w:rPr>
        <w:t>host</w:t>
      </w:r>
      <w:r w:rsidRPr="00141124">
        <w:rPr>
          <w:rFonts w:hint="eastAsia"/>
          <w:bCs/>
          <w:sz w:val="24"/>
          <w:szCs w:val="24"/>
        </w:rPr>
        <w:t>里面的一个一个的</w:t>
      </w:r>
      <w:r w:rsidRPr="00141124">
        <w:rPr>
          <w:bCs/>
          <w:sz w:val="24"/>
          <w:szCs w:val="24"/>
        </w:rPr>
        <w:t>kernel</w:t>
      </w:r>
      <w:r w:rsidRPr="00141124">
        <w:rPr>
          <w:rFonts w:hint="eastAsia"/>
          <w:bCs/>
          <w:sz w:val="24"/>
          <w:szCs w:val="24"/>
        </w:rPr>
        <w:t>按照线程网格（</w:t>
      </w:r>
      <w:r w:rsidRPr="00141124">
        <w:rPr>
          <w:bCs/>
          <w:sz w:val="24"/>
          <w:szCs w:val="24"/>
        </w:rPr>
        <w:t>Grid</w:t>
      </w:r>
      <w:r w:rsidRPr="00141124">
        <w:rPr>
          <w:rFonts w:hint="eastAsia"/>
          <w:bCs/>
          <w:sz w:val="24"/>
          <w:szCs w:val="24"/>
        </w:rPr>
        <w:t>）的概念在显卡硬件（</w:t>
      </w:r>
      <w:r w:rsidRPr="00141124">
        <w:rPr>
          <w:bCs/>
          <w:sz w:val="24"/>
          <w:szCs w:val="24"/>
        </w:rPr>
        <w:t>GPU</w:t>
      </w:r>
      <w:r w:rsidRPr="00141124">
        <w:rPr>
          <w:rFonts w:hint="eastAsia"/>
          <w:bCs/>
          <w:sz w:val="24"/>
          <w:szCs w:val="24"/>
        </w:rPr>
        <w:t>）上执行。每一个线程网格又可以包含多个线程块（</w:t>
      </w:r>
      <w:r w:rsidRPr="00141124">
        <w:rPr>
          <w:bCs/>
          <w:sz w:val="24"/>
          <w:szCs w:val="24"/>
        </w:rPr>
        <w:t>block</w:t>
      </w:r>
      <w:r w:rsidRPr="00141124">
        <w:rPr>
          <w:rFonts w:hint="eastAsia"/>
          <w:bCs/>
          <w:sz w:val="24"/>
          <w:szCs w:val="24"/>
        </w:rPr>
        <w:t>），每一个线程块中又可以包含多个线程（</w:t>
      </w:r>
      <w:r w:rsidRPr="00141124">
        <w:rPr>
          <w:bCs/>
          <w:sz w:val="24"/>
          <w:szCs w:val="24"/>
        </w:rPr>
        <w:t>thread</w:t>
      </w:r>
      <w:r w:rsidRPr="00141124">
        <w:rPr>
          <w:rFonts w:hint="eastAsia"/>
          <w:bCs/>
          <w:sz w:val="24"/>
          <w:szCs w:val="24"/>
        </w:rPr>
        <w:t>）。将任务合理的分配到</w:t>
      </w:r>
      <w:r w:rsidRPr="00141124">
        <w:rPr>
          <w:bCs/>
          <w:sz w:val="24"/>
          <w:szCs w:val="24"/>
        </w:rPr>
        <w:t>grid</w:t>
      </w:r>
      <w:r w:rsidRPr="00141124">
        <w:rPr>
          <w:rFonts w:hint="eastAsia"/>
          <w:bCs/>
          <w:sz w:val="24"/>
          <w:szCs w:val="24"/>
        </w:rPr>
        <w:t>和</w:t>
      </w:r>
      <w:r w:rsidRPr="00141124">
        <w:rPr>
          <w:bCs/>
          <w:sz w:val="24"/>
          <w:szCs w:val="24"/>
        </w:rPr>
        <w:t>thread</w:t>
      </w:r>
      <w:r w:rsidRPr="00141124">
        <w:rPr>
          <w:rFonts w:hint="eastAsia"/>
          <w:bCs/>
          <w:sz w:val="24"/>
          <w:szCs w:val="24"/>
        </w:rPr>
        <w:t>中，有助于提升程序的性能</w:t>
      </w:r>
    </w:p>
    <w:p w:rsidR="004E7341" w:rsidRPr="009C34BA" w:rsidRDefault="00DB0F42" w:rsidP="00DB0F42">
      <w:pPr>
        <w:spacing w:line="0" w:lineRule="atLeast"/>
        <w:jc w:val="center"/>
        <w:rPr>
          <w:bCs/>
          <w:sz w:val="24"/>
          <w:szCs w:val="24"/>
        </w:rPr>
      </w:pPr>
      <w:r w:rsidRPr="00DB0F42">
        <w:rPr>
          <w:bCs/>
          <w:noProof/>
          <w:sz w:val="24"/>
          <w:szCs w:val="24"/>
        </w:rPr>
        <w:drawing>
          <wp:inline distT="0" distB="0" distL="0" distR="0" wp14:anchorId="0B357862" wp14:editId="516515AA">
            <wp:extent cx="2639833" cy="2512060"/>
            <wp:effectExtent l="0" t="0" r="8255" b="2540"/>
            <wp:docPr id="16387" name="Picture 2" descr="http://nvidia.e-works.net.cn/NewsImages/128770681829218750.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387" name="Picture 2" descr="http://nvidia.e-works.net.cn/NewsImages/128770681829218750.jpg"/>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570" cy="2532745"/>
                    </a:xfrm>
                    <a:prstGeom prst="rect">
                      <a:avLst/>
                    </a:prstGeom>
                    <a:noFill/>
                    <a:ln>
                      <a:noFill/>
                    </a:ln>
                    <a:extLst/>
                  </pic:spPr>
                </pic:pic>
              </a:graphicData>
            </a:graphic>
          </wp:inline>
        </w:drawing>
      </w:r>
    </w:p>
    <w:p w:rsidR="00A618AE" w:rsidRPr="005E33C2" w:rsidRDefault="000C60DA" w:rsidP="005E33C2">
      <w:pPr>
        <w:spacing w:line="0" w:lineRule="atLeast"/>
        <w:jc w:val="left"/>
        <w:rPr>
          <w:bCs/>
          <w:sz w:val="24"/>
          <w:szCs w:val="24"/>
        </w:rPr>
      </w:pPr>
      <w:r w:rsidRPr="005E33C2">
        <w:rPr>
          <w:rFonts w:hint="eastAsia"/>
          <w:bCs/>
          <w:sz w:val="24"/>
          <w:szCs w:val="24"/>
        </w:rPr>
        <w:t>基本</w:t>
      </w:r>
      <w:r w:rsidRPr="005E33C2">
        <w:rPr>
          <w:rFonts w:hint="eastAsia"/>
          <w:bCs/>
          <w:sz w:val="24"/>
          <w:szCs w:val="24"/>
        </w:rPr>
        <w:t>API</w:t>
      </w:r>
      <w:r w:rsidRPr="005E33C2">
        <w:rPr>
          <w:rFonts w:hint="eastAsia"/>
          <w:bCs/>
          <w:sz w:val="24"/>
          <w:szCs w:val="24"/>
        </w:rPr>
        <w:t>：</w:t>
      </w:r>
    </w:p>
    <w:p w:rsidR="005E33C2" w:rsidRPr="005E33C2" w:rsidRDefault="005E33C2" w:rsidP="005E33C2">
      <w:pPr>
        <w:spacing w:line="0" w:lineRule="atLeast"/>
        <w:jc w:val="left"/>
        <w:rPr>
          <w:bCs/>
          <w:sz w:val="24"/>
          <w:szCs w:val="24"/>
        </w:rPr>
      </w:pPr>
      <w:r>
        <w:rPr>
          <w:bCs/>
          <w:sz w:val="24"/>
          <w:szCs w:val="24"/>
        </w:rPr>
        <w:t xml:space="preserve">    </w:t>
      </w:r>
      <w:r w:rsidRPr="005E33C2">
        <w:rPr>
          <w:bCs/>
          <w:sz w:val="24"/>
          <w:szCs w:val="24"/>
        </w:rPr>
        <w:t>cudaError_t cudaMalloc (</w:t>
      </w:r>
      <w:r w:rsidRPr="005E33C2">
        <w:rPr>
          <w:b/>
          <w:bCs/>
          <w:sz w:val="24"/>
          <w:szCs w:val="24"/>
        </w:rPr>
        <w:t>void</w:t>
      </w:r>
      <w:r w:rsidRPr="005E33C2">
        <w:rPr>
          <w:bCs/>
          <w:sz w:val="24"/>
          <w:szCs w:val="24"/>
        </w:rPr>
        <w:t> **devPtr, </w:t>
      </w:r>
      <w:r w:rsidRPr="005E33C2">
        <w:rPr>
          <w:b/>
          <w:bCs/>
          <w:sz w:val="24"/>
          <w:szCs w:val="24"/>
        </w:rPr>
        <w:t>size_t</w:t>
      </w:r>
      <w:r w:rsidRPr="005E33C2">
        <w:rPr>
          <w:bCs/>
          <w:sz w:val="24"/>
          <w:szCs w:val="24"/>
        </w:rPr>
        <w:t>  size );</w:t>
      </w:r>
    </w:p>
    <w:p w:rsidR="005E33C2" w:rsidRPr="005E33C2" w:rsidRDefault="005E33C2" w:rsidP="005E33C2">
      <w:pPr>
        <w:spacing w:line="0" w:lineRule="atLeast"/>
        <w:jc w:val="left"/>
        <w:rPr>
          <w:bCs/>
          <w:sz w:val="24"/>
          <w:szCs w:val="24"/>
        </w:rPr>
      </w:pPr>
      <w:r w:rsidRPr="005E33C2">
        <w:rPr>
          <w:bCs/>
          <w:sz w:val="24"/>
          <w:szCs w:val="24"/>
        </w:rPr>
        <w:t xml:space="preserve">       </w:t>
      </w:r>
      <w:r w:rsidRPr="005E33C2">
        <w:rPr>
          <w:bCs/>
          <w:sz w:val="24"/>
          <w:szCs w:val="24"/>
        </w:rPr>
        <w:t>在设备端分配</w:t>
      </w:r>
      <w:r w:rsidRPr="005E33C2">
        <w:rPr>
          <w:bCs/>
          <w:sz w:val="24"/>
          <w:szCs w:val="24"/>
        </w:rPr>
        <w:t>size</w:t>
      </w:r>
      <w:r w:rsidRPr="005E33C2">
        <w:rPr>
          <w:bCs/>
          <w:sz w:val="24"/>
          <w:szCs w:val="24"/>
        </w:rPr>
        <w:t>大小的空间，起始地址为</w:t>
      </w:r>
      <w:r w:rsidRPr="005E33C2">
        <w:rPr>
          <w:bCs/>
          <w:sz w:val="24"/>
          <w:szCs w:val="24"/>
        </w:rPr>
        <w:t>devPtr</w:t>
      </w:r>
    </w:p>
    <w:p w:rsidR="005E33C2" w:rsidRPr="005E33C2" w:rsidRDefault="005E33C2" w:rsidP="005E33C2">
      <w:pPr>
        <w:spacing w:line="0" w:lineRule="atLeast"/>
        <w:jc w:val="left"/>
        <w:rPr>
          <w:bCs/>
          <w:sz w:val="24"/>
          <w:szCs w:val="24"/>
        </w:rPr>
      </w:pPr>
      <w:r>
        <w:rPr>
          <w:bCs/>
          <w:sz w:val="24"/>
          <w:szCs w:val="24"/>
        </w:rPr>
        <w:t xml:space="preserve">   </w:t>
      </w:r>
      <w:r w:rsidRPr="005E33C2">
        <w:rPr>
          <w:bCs/>
          <w:sz w:val="24"/>
          <w:szCs w:val="24"/>
        </w:rPr>
        <w:t xml:space="preserve"> cudaError_t cudaMemcpy (void * dst, const void * src,size_t </w:t>
      </w:r>
      <w:r w:rsidRPr="005E33C2">
        <w:rPr>
          <w:bCs/>
          <w:sz w:val="24"/>
          <w:szCs w:val="24"/>
        </w:rPr>
        <w:tab/>
        <w:t>count,</w:t>
      </w:r>
    </w:p>
    <w:p w:rsidR="005E33C2" w:rsidRPr="005E33C2" w:rsidRDefault="005E33C2" w:rsidP="005E33C2">
      <w:pPr>
        <w:spacing w:line="0" w:lineRule="atLeast"/>
        <w:jc w:val="left"/>
        <w:rPr>
          <w:bCs/>
          <w:sz w:val="24"/>
          <w:szCs w:val="24"/>
        </w:rPr>
      </w:pPr>
      <w:r w:rsidRPr="005E33C2">
        <w:rPr>
          <w:bCs/>
          <w:sz w:val="24"/>
          <w:szCs w:val="24"/>
        </w:rPr>
        <w:t>enum cudaMemcpyKind kind);</w:t>
      </w:r>
    </w:p>
    <w:p w:rsidR="005E33C2" w:rsidRPr="005E33C2" w:rsidRDefault="005E33C2" w:rsidP="005E33C2">
      <w:pPr>
        <w:spacing w:line="0" w:lineRule="atLeast"/>
        <w:jc w:val="left"/>
        <w:rPr>
          <w:bCs/>
          <w:sz w:val="24"/>
          <w:szCs w:val="24"/>
        </w:rPr>
      </w:pPr>
      <w:r>
        <w:rPr>
          <w:bCs/>
          <w:sz w:val="24"/>
          <w:szCs w:val="24"/>
        </w:rPr>
        <w:t xml:space="preserve">     </w:t>
      </w:r>
      <w:r w:rsidRPr="005E33C2">
        <w:rPr>
          <w:bCs/>
          <w:sz w:val="24"/>
          <w:szCs w:val="24"/>
        </w:rPr>
        <w:t>将以</w:t>
      </w:r>
      <w:r w:rsidRPr="005E33C2">
        <w:rPr>
          <w:bCs/>
          <w:sz w:val="24"/>
          <w:szCs w:val="24"/>
        </w:rPr>
        <w:t>src</w:t>
      </w:r>
      <w:r w:rsidRPr="005E33C2">
        <w:rPr>
          <w:bCs/>
          <w:sz w:val="24"/>
          <w:szCs w:val="24"/>
        </w:rPr>
        <w:t>为地址长度为</w:t>
      </w:r>
      <w:r w:rsidRPr="005E33C2">
        <w:rPr>
          <w:bCs/>
          <w:sz w:val="24"/>
          <w:szCs w:val="24"/>
        </w:rPr>
        <w:t>count</w:t>
      </w:r>
      <w:r w:rsidRPr="005E33C2">
        <w:rPr>
          <w:bCs/>
          <w:sz w:val="24"/>
          <w:szCs w:val="24"/>
        </w:rPr>
        <w:t>的数据赋值到</w:t>
      </w:r>
      <w:r w:rsidRPr="005E33C2">
        <w:rPr>
          <w:bCs/>
          <w:sz w:val="24"/>
          <w:szCs w:val="24"/>
        </w:rPr>
        <w:t>dst</w:t>
      </w:r>
      <w:r w:rsidRPr="005E33C2">
        <w:rPr>
          <w:bCs/>
          <w:sz w:val="24"/>
          <w:szCs w:val="24"/>
        </w:rPr>
        <w:t>为起始地址的内</w:t>
      </w:r>
      <w:r w:rsidRPr="005E33C2">
        <w:rPr>
          <w:bCs/>
          <w:sz w:val="24"/>
          <w:szCs w:val="24"/>
        </w:rPr>
        <w:t xml:space="preserve">       </w:t>
      </w:r>
      <w:r w:rsidRPr="005E33C2">
        <w:rPr>
          <w:bCs/>
          <w:sz w:val="24"/>
          <w:szCs w:val="24"/>
        </w:rPr>
        <w:tab/>
      </w:r>
      <w:r w:rsidRPr="005E33C2">
        <w:rPr>
          <w:bCs/>
          <w:sz w:val="24"/>
          <w:szCs w:val="24"/>
        </w:rPr>
        <w:t>存区域中，常用的</w:t>
      </w:r>
      <w:r w:rsidRPr="005E33C2">
        <w:rPr>
          <w:bCs/>
          <w:sz w:val="24"/>
          <w:szCs w:val="24"/>
        </w:rPr>
        <w:t>kind</w:t>
      </w:r>
      <w:r w:rsidRPr="005E33C2">
        <w:rPr>
          <w:bCs/>
          <w:sz w:val="24"/>
          <w:szCs w:val="24"/>
        </w:rPr>
        <w:t>有</w:t>
      </w:r>
      <w:r w:rsidRPr="005E33C2">
        <w:rPr>
          <w:bCs/>
          <w:sz w:val="24"/>
          <w:szCs w:val="24"/>
        </w:rPr>
        <w:t>cudaMemcpyHostToDevice</w:t>
      </w:r>
      <w:r>
        <w:rPr>
          <w:rFonts w:hint="eastAsia"/>
          <w:bCs/>
          <w:sz w:val="24"/>
          <w:szCs w:val="24"/>
        </w:rPr>
        <w:t>，</w:t>
      </w:r>
      <w:r w:rsidRPr="005E33C2">
        <w:rPr>
          <w:bCs/>
          <w:sz w:val="24"/>
          <w:szCs w:val="24"/>
        </w:rPr>
        <w:t>cudaMemcpyDeviceToHost</w:t>
      </w:r>
    </w:p>
    <w:p w:rsidR="003E040C" w:rsidRPr="003E040C" w:rsidRDefault="003E040C" w:rsidP="003E040C">
      <w:pPr>
        <w:spacing w:line="0" w:lineRule="atLeast"/>
        <w:ind w:firstLineChars="200" w:firstLine="480"/>
        <w:jc w:val="left"/>
        <w:rPr>
          <w:bCs/>
          <w:sz w:val="24"/>
          <w:szCs w:val="24"/>
        </w:rPr>
      </w:pPr>
      <w:r w:rsidRPr="003E040C">
        <w:rPr>
          <w:bCs/>
          <w:sz w:val="24"/>
          <w:szCs w:val="24"/>
        </w:rPr>
        <w:t>cudaError_t cudaFree (</w:t>
      </w:r>
      <w:r w:rsidRPr="003E040C">
        <w:rPr>
          <w:b/>
          <w:bCs/>
          <w:sz w:val="24"/>
          <w:szCs w:val="24"/>
        </w:rPr>
        <w:t>void</w:t>
      </w:r>
      <w:r w:rsidRPr="003E040C">
        <w:rPr>
          <w:bCs/>
          <w:sz w:val="24"/>
          <w:szCs w:val="24"/>
        </w:rPr>
        <w:t> *devPtr);</w:t>
      </w:r>
    </w:p>
    <w:p w:rsidR="003E040C" w:rsidRPr="003E040C" w:rsidRDefault="003E040C" w:rsidP="003E040C">
      <w:pPr>
        <w:spacing w:line="0" w:lineRule="atLeast"/>
        <w:jc w:val="left"/>
        <w:rPr>
          <w:bCs/>
          <w:sz w:val="24"/>
          <w:szCs w:val="24"/>
        </w:rPr>
      </w:pPr>
      <w:r w:rsidRPr="003E040C">
        <w:rPr>
          <w:bCs/>
          <w:sz w:val="24"/>
          <w:szCs w:val="24"/>
        </w:rPr>
        <w:t xml:space="preserve">       </w:t>
      </w:r>
      <w:r w:rsidRPr="003E040C">
        <w:rPr>
          <w:bCs/>
          <w:sz w:val="24"/>
          <w:szCs w:val="24"/>
        </w:rPr>
        <w:t>在设备端清理以</w:t>
      </w:r>
      <w:r w:rsidRPr="003E040C">
        <w:rPr>
          <w:bCs/>
          <w:sz w:val="24"/>
          <w:szCs w:val="24"/>
        </w:rPr>
        <w:t>devPtr</w:t>
      </w:r>
      <w:r w:rsidRPr="003E040C">
        <w:rPr>
          <w:bCs/>
          <w:sz w:val="24"/>
          <w:szCs w:val="24"/>
        </w:rPr>
        <w:t>为起始地址的内存空间</w:t>
      </w:r>
    </w:p>
    <w:p w:rsidR="004E7341" w:rsidRPr="009C34BA" w:rsidRDefault="004E7341" w:rsidP="00FC253C">
      <w:pPr>
        <w:spacing w:line="0" w:lineRule="atLeast"/>
        <w:rPr>
          <w:bCs/>
          <w:sz w:val="24"/>
          <w:szCs w:val="24"/>
        </w:rPr>
      </w:pPr>
    </w:p>
    <w:p w:rsidR="00C13074" w:rsidRDefault="00C32EE5" w:rsidP="00AA30C0">
      <w:pPr>
        <w:pStyle w:val="1"/>
        <w:spacing w:line="0" w:lineRule="atLeast"/>
        <w:jc w:val="center"/>
        <w:rPr>
          <w:b w:val="0"/>
          <w:bCs w:val="0"/>
          <w:sz w:val="30"/>
          <w:szCs w:val="30"/>
        </w:rPr>
      </w:pPr>
      <w:bookmarkStart w:id="5" w:name="_Toc423344244"/>
      <w:r>
        <w:rPr>
          <w:sz w:val="30"/>
          <w:szCs w:val="30"/>
        </w:rPr>
        <w:lastRenderedPageBreak/>
        <w:t>实验二、</w:t>
      </w:r>
      <w:r>
        <w:rPr>
          <w:sz w:val="30"/>
          <w:szCs w:val="30"/>
        </w:rPr>
        <w:t>pthread</w:t>
      </w:r>
      <w:r>
        <w:rPr>
          <w:sz w:val="30"/>
          <w:szCs w:val="30"/>
        </w:rPr>
        <w:t>实现矩阵乘法</w:t>
      </w:r>
      <w:bookmarkEnd w:id="5"/>
    </w:p>
    <w:p w:rsidR="00C13074" w:rsidRDefault="00C32EE5" w:rsidP="0037120A">
      <w:pPr>
        <w:pStyle w:val="2"/>
        <w:spacing w:line="0" w:lineRule="atLeast"/>
        <w:rPr>
          <w:sz w:val="24"/>
          <w:szCs w:val="24"/>
        </w:rPr>
      </w:pPr>
      <w:bookmarkStart w:id="6" w:name="_Toc423344245"/>
      <w:r>
        <w:rPr>
          <w:sz w:val="24"/>
          <w:szCs w:val="24"/>
        </w:rPr>
        <w:t>2.1</w:t>
      </w:r>
      <w:r>
        <w:rPr>
          <w:sz w:val="24"/>
          <w:szCs w:val="24"/>
        </w:rPr>
        <w:t>实验目的与要求</w:t>
      </w:r>
      <w:bookmarkEnd w:id="6"/>
    </w:p>
    <w:p w:rsidR="00833459" w:rsidRDefault="00C32EE5" w:rsidP="002E3272">
      <w:pPr>
        <w:snapToGrid w:val="0"/>
        <w:spacing w:line="0" w:lineRule="atLeast"/>
        <w:ind w:rightChars="28" w:right="59"/>
        <w:rPr>
          <w:sz w:val="24"/>
          <w:szCs w:val="24"/>
        </w:rPr>
      </w:pPr>
      <w:r>
        <w:rPr>
          <w:sz w:val="24"/>
          <w:szCs w:val="24"/>
        </w:rPr>
        <w:t xml:space="preserve">   </w:t>
      </w:r>
      <w:r>
        <w:rPr>
          <w:sz w:val="24"/>
          <w:szCs w:val="24"/>
        </w:rPr>
        <w:t>使用</w:t>
      </w:r>
      <w:r>
        <w:rPr>
          <w:sz w:val="24"/>
          <w:szCs w:val="24"/>
        </w:rPr>
        <w:t>pthread</w:t>
      </w:r>
      <w:r>
        <w:rPr>
          <w:sz w:val="24"/>
          <w:szCs w:val="24"/>
        </w:rPr>
        <w:t>实现矩阵乘法加速</w:t>
      </w:r>
    </w:p>
    <w:p w:rsidR="00C13074" w:rsidRDefault="00C32EE5" w:rsidP="0037120A">
      <w:pPr>
        <w:pStyle w:val="2"/>
        <w:spacing w:line="0" w:lineRule="atLeast"/>
        <w:rPr>
          <w:sz w:val="24"/>
          <w:szCs w:val="24"/>
        </w:rPr>
      </w:pPr>
      <w:bookmarkStart w:id="7" w:name="_Toc423344246"/>
      <w:r>
        <w:rPr>
          <w:sz w:val="24"/>
          <w:szCs w:val="24"/>
        </w:rPr>
        <w:t>2.2</w:t>
      </w:r>
      <w:r>
        <w:rPr>
          <w:sz w:val="24"/>
          <w:szCs w:val="24"/>
        </w:rPr>
        <w:t>实验内容</w:t>
      </w:r>
      <w:bookmarkEnd w:id="7"/>
    </w:p>
    <w:p w:rsidR="00C13074" w:rsidRDefault="00C32EE5" w:rsidP="0037120A">
      <w:pPr>
        <w:snapToGrid w:val="0"/>
        <w:spacing w:line="0" w:lineRule="atLeast"/>
        <w:ind w:rightChars="28" w:right="59" w:firstLineChars="200" w:firstLine="480"/>
        <w:rPr>
          <w:sz w:val="24"/>
          <w:szCs w:val="24"/>
        </w:rPr>
      </w:pPr>
      <w:r>
        <w:rPr>
          <w:sz w:val="24"/>
          <w:szCs w:val="24"/>
        </w:rPr>
        <w:t>将目标矩阵按行列进行分割为</w:t>
      </w:r>
      <w:r>
        <w:rPr>
          <w:sz w:val="24"/>
          <w:szCs w:val="24"/>
        </w:rPr>
        <w:t>diva * divc</w:t>
      </w:r>
      <w:r>
        <w:rPr>
          <w:sz w:val="24"/>
          <w:szCs w:val="24"/>
        </w:rPr>
        <w:t>块对矩阵</w:t>
      </w:r>
      <w:r>
        <w:rPr>
          <w:sz w:val="24"/>
          <w:szCs w:val="24"/>
        </w:rPr>
        <w:t>c</w:t>
      </w:r>
      <w:r>
        <w:rPr>
          <w:sz w:val="24"/>
          <w:szCs w:val="24"/>
        </w:rPr>
        <w:t>进行填充。</w:t>
      </w:r>
    </w:p>
    <w:p w:rsidR="00C13074" w:rsidRDefault="00C32EE5" w:rsidP="0037120A">
      <w:pPr>
        <w:snapToGrid w:val="0"/>
        <w:spacing w:line="0" w:lineRule="atLeast"/>
        <w:ind w:rightChars="28" w:right="59" w:firstLineChars="200" w:firstLine="480"/>
        <w:rPr>
          <w:sz w:val="24"/>
          <w:szCs w:val="24"/>
        </w:rPr>
      </w:pPr>
      <w:r>
        <w:rPr>
          <w:sz w:val="24"/>
          <w:szCs w:val="24"/>
        </w:rPr>
        <w:t>使用</w:t>
      </w:r>
      <w:r>
        <w:rPr>
          <w:sz w:val="24"/>
          <w:szCs w:val="24"/>
        </w:rPr>
        <w:t>Point</w:t>
      </w:r>
      <w:r>
        <w:rPr>
          <w:sz w:val="24"/>
          <w:szCs w:val="24"/>
        </w:rPr>
        <w:t>记录每一个</w:t>
      </w:r>
      <w:r>
        <w:rPr>
          <w:sz w:val="24"/>
          <w:szCs w:val="24"/>
        </w:rPr>
        <w:t>pthread</w:t>
      </w:r>
      <w:r>
        <w:rPr>
          <w:sz w:val="24"/>
          <w:szCs w:val="24"/>
        </w:rPr>
        <w:t>需要填充矩阵</w:t>
      </w:r>
      <w:r>
        <w:rPr>
          <w:sz w:val="24"/>
          <w:szCs w:val="24"/>
        </w:rPr>
        <w:t>c</w:t>
      </w:r>
      <w:r>
        <w:rPr>
          <w:sz w:val="24"/>
          <w:szCs w:val="24"/>
        </w:rPr>
        <w:t>的起点</w:t>
      </w:r>
    </w:p>
    <w:p w:rsidR="00C13074" w:rsidRDefault="00C32EE5" w:rsidP="0037120A">
      <w:pPr>
        <w:snapToGrid w:val="0"/>
        <w:spacing w:line="0" w:lineRule="atLeast"/>
        <w:ind w:rightChars="28" w:right="59" w:firstLineChars="200" w:firstLine="480"/>
        <w:rPr>
          <w:sz w:val="24"/>
          <w:szCs w:val="24"/>
        </w:rPr>
      </w:pPr>
      <w:r>
        <w:rPr>
          <w:sz w:val="24"/>
          <w:szCs w:val="24"/>
        </w:rPr>
        <w:t>分割代码</w:t>
      </w:r>
    </w:p>
    <w:p w:rsidR="00C13074" w:rsidRDefault="0037120A" w:rsidP="0037120A">
      <w:pPr>
        <w:snapToGrid w:val="0"/>
        <w:spacing w:line="0" w:lineRule="atLeast"/>
        <w:ind w:rightChars="28" w:right="59" w:firstLineChars="200" w:firstLine="420"/>
        <w:rPr>
          <w:sz w:val="24"/>
          <w:szCs w:val="24"/>
        </w:rPr>
      </w:pPr>
      <w:r>
        <w:rPr>
          <w:noProof/>
        </w:rPr>
        <mc:AlternateContent>
          <mc:Choice Requires="wps">
            <w:drawing>
              <wp:anchor distT="0" distB="0" distL="114300" distR="114300" simplePos="0" relativeHeight="251664384" behindDoc="0" locked="0" layoutInCell="1" allowOverlap="1" wp14:anchorId="0F86125F" wp14:editId="257B7CC3">
                <wp:simplePos x="0" y="0"/>
                <wp:positionH relativeFrom="column">
                  <wp:posOffset>-161925</wp:posOffset>
                </wp:positionH>
                <wp:positionV relativeFrom="paragraph">
                  <wp:posOffset>14604</wp:posOffset>
                </wp:positionV>
                <wp:extent cx="5590540" cy="2695575"/>
                <wp:effectExtent l="0" t="0" r="10160" b="285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540" cy="2695575"/>
                        </a:xfrm>
                        <a:prstGeom prst="rect">
                          <a:avLst/>
                        </a:prstGeom>
                        <a:solidFill>
                          <a:srgbClr val="FFFFFF"/>
                        </a:solidFill>
                        <a:ln w="9525" cmpd="sng">
                          <a:solidFill>
                            <a:srgbClr val="000000"/>
                          </a:solidFill>
                          <a:miter lim="800000"/>
                          <a:headEnd/>
                          <a:tailEnd/>
                        </a:ln>
                      </wps:spPr>
                      <wps:txbx>
                        <w:txbxContent>
                          <w:p w:rsidR="00060F21" w:rsidRDefault="00060F21">
                            <w:r>
                              <w:rPr>
                                <w:rFonts w:hint="eastAsia"/>
                              </w:rPr>
                              <w:t>for(i=0; i&lt;diva; i++)</w:t>
                            </w:r>
                          </w:p>
                          <w:p w:rsidR="00060F21" w:rsidRDefault="00060F21">
                            <w:r>
                              <w:rPr>
                                <w:rFonts w:hint="eastAsia"/>
                              </w:rPr>
                              <w:t xml:space="preserve">     for(j=0; j&lt;divc; j++){//x, y. xlen, ylen</w:t>
                            </w:r>
                          </w:p>
                          <w:p w:rsidR="00060F21" w:rsidRDefault="00060F21">
                            <w:r>
                              <w:rPr>
                                <w:rFonts w:hint="eastAsia"/>
                              </w:rPr>
                              <w:t xml:space="preserve">        array[i][j].x = i*adis;</w:t>
                            </w:r>
                          </w:p>
                          <w:p w:rsidR="00060F21" w:rsidRDefault="00060F21">
                            <w:r>
                              <w:rPr>
                                <w:rFonts w:hint="eastAsia"/>
                              </w:rPr>
                              <w:t xml:space="preserve">        array[i][j].y = i*cdis;</w:t>
                            </w:r>
                          </w:p>
                          <w:p w:rsidR="00060F21" w:rsidRDefault="00060F21">
                            <w:r>
                              <w:rPr>
                                <w:rFonts w:hint="eastAsia"/>
                              </w:rPr>
                              <w:t xml:space="preserve">        if(i+1==diva) array[i][j].xlen = la - i*adis;</w:t>
                            </w:r>
                          </w:p>
                          <w:p w:rsidR="00060F21" w:rsidRDefault="00060F21">
                            <w:r>
                              <w:rPr>
                                <w:rFonts w:hint="eastAsia"/>
                              </w:rPr>
                              <w:t xml:space="preserve">        else array[i][j].xlen = adis;</w:t>
                            </w:r>
                          </w:p>
                          <w:p w:rsidR="00060F21" w:rsidRDefault="00060F21">
                            <w:r>
                              <w:rPr>
                                <w:rFonts w:hint="eastAsia"/>
                              </w:rPr>
                              <w:t xml:space="preserve">        if(j+1==divc) array[i][j].ylen = lc - i*cdis;</w:t>
                            </w:r>
                          </w:p>
                          <w:p w:rsidR="00060F21" w:rsidRDefault="00060F21">
                            <w:r>
                              <w:rPr>
                                <w:rFonts w:hint="eastAsia"/>
                              </w:rPr>
                              <w:t xml:space="preserve">        else array[i][j].ylen = cdis;</w:t>
                            </w:r>
                          </w:p>
                          <w:p w:rsidR="00060F21" w:rsidRDefault="00060F21">
                            <w:r>
                              <w:rPr>
                                <w:rFonts w:hint="eastAsia"/>
                              </w:rPr>
                              <w:t xml:space="preserve">        if(pthread_create(&amp;hThread[i][j], NULL, (void *)MultMatrix, (void *)&amp;array[i][j])){</w:t>
                            </w:r>
                          </w:p>
                          <w:p w:rsidR="00060F21" w:rsidRDefault="00060F21">
                            <w:r>
                              <w:rPr>
                                <w:rFonts w:hint="eastAsia"/>
                              </w:rPr>
                              <w:t xml:space="preserve">           printf("create error!\n");</w:t>
                            </w:r>
                          </w:p>
                          <w:p w:rsidR="00060F21" w:rsidRDefault="00060F21">
                            <w:r>
                              <w:rPr>
                                <w:rFonts w:hint="eastAsia"/>
                              </w:rPr>
                              <w:t xml:space="preserve">           return 0;</w:t>
                            </w:r>
                          </w:p>
                          <w:p w:rsidR="00060F21" w:rsidRDefault="00060F21">
                            <w:r>
                              <w:rPr>
                                <w:rFonts w:hint="eastAsia"/>
                              </w:rPr>
                              <w:t xml:space="preserve">        }</w:t>
                            </w:r>
                          </w:p>
                          <w:p w:rsidR="00060F21" w:rsidRDefault="00060F21">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6125F" id="Text Box 3" o:spid="_x0000_s1027" type="#_x0000_t202" style="position:absolute;left:0;text-align:left;margin-left:-12.75pt;margin-top:1.15pt;width:440.2pt;height:21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">
                <v:textbox>
                  <w:txbxContent>
                    <w:p w:rsidR="00060F21" w:rsidRDefault="00060F21">
                      <w:r>
                        <w:rPr>
                          <w:rFonts w:hint="eastAsia"/>
                        </w:rPr>
                        <w:t>for(i=0; i&lt;diva; i++)</w:t>
                      </w:r>
                    </w:p>
                    <w:p w:rsidR="00060F21" w:rsidRDefault="00060F21">
                      <w:r>
                        <w:rPr>
                          <w:rFonts w:hint="eastAsia"/>
                        </w:rPr>
                        <w:t xml:space="preserve">     for(j=0; j&lt;divc; j++){//x, y. xlen, ylen</w:t>
                      </w:r>
                    </w:p>
                    <w:p w:rsidR="00060F21" w:rsidRDefault="00060F21">
                      <w:r>
                        <w:rPr>
                          <w:rFonts w:hint="eastAsia"/>
                        </w:rPr>
                        <w:t xml:space="preserve">        array[i][j].x = i*adis;</w:t>
                      </w:r>
                    </w:p>
                    <w:p w:rsidR="00060F21" w:rsidRDefault="00060F21">
                      <w:r>
                        <w:rPr>
                          <w:rFonts w:hint="eastAsia"/>
                        </w:rPr>
                        <w:t xml:space="preserve">        array[i][j].y = i*cdis;</w:t>
                      </w:r>
                    </w:p>
                    <w:p w:rsidR="00060F21" w:rsidRDefault="00060F21">
                      <w:r>
                        <w:rPr>
                          <w:rFonts w:hint="eastAsia"/>
                        </w:rPr>
                        <w:t xml:space="preserve">        if(i+1==diva) array[i][j].xlen = la - i*adis;</w:t>
                      </w:r>
                    </w:p>
                    <w:p w:rsidR="00060F21" w:rsidRDefault="00060F21">
                      <w:r>
                        <w:rPr>
                          <w:rFonts w:hint="eastAsia"/>
                        </w:rPr>
                        <w:t xml:space="preserve">        else array[i][j].xlen = adis;</w:t>
                      </w:r>
                    </w:p>
                    <w:p w:rsidR="00060F21" w:rsidRDefault="00060F21">
                      <w:r>
                        <w:rPr>
                          <w:rFonts w:hint="eastAsia"/>
                        </w:rPr>
                        <w:t xml:space="preserve">        if(j+1==divc) array[i][j].ylen = lc - i*cdis;</w:t>
                      </w:r>
                    </w:p>
                    <w:p w:rsidR="00060F21" w:rsidRDefault="00060F21">
                      <w:r>
                        <w:rPr>
                          <w:rFonts w:hint="eastAsia"/>
                        </w:rPr>
                        <w:t xml:space="preserve">        else array[i][j].ylen = cdis;</w:t>
                      </w:r>
                    </w:p>
                    <w:p w:rsidR="00060F21" w:rsidRDefault="00060F21">
                      <w:r>
                        <w:rPr>
                          <w:rFonts w:hint="eastAsia"/>
                        </w:rPr>
                        <w:t xml:space="preserve">        if(pthread_create(&amp;hThread[i][j], NULL, (void *)MultMatrix, (void *)&amp;array[i][j])){</w:t>
                      </w:r>
                    </w:p>
                    <w:p w:rsidR="00060F21" w:rsidRDefault="00060F21">
                      <w:r>
                        <w:rPr>
                          <w:rFonts w:hint="eastAsia"/>
                        </w:rPr>
                        <w:t xml:space="preserve">           printf("create error!\n");</w:t>
                      </w:r>
                    </w:p>
                    <w:p w:rsidR="00060F21" w:rsidRDefault="00060F21">
                      <w:r>
                        <w:rPr>
                          <w:rFonts w:hint="eastAsia"/>
                        </w:rPr>
                        <w:t xml:space="preserve">           return 0;</w:t>
                      </w:r>
                    </w:p>
                    <w:p w:rsidR="00060F21" w:rsidRDefault="00060F21">
                      <w:r>
                        <w:rPr>
                          <w:rFonts w:hint="eastAsia"/>
                        </w:rPr>
                        <w:t xml:space="preserve">        }</w:t>
                      </w:r>
                    </w:p>
                    <w:p w:rsidR="00060F21" w:rsidRDefault="00060F21">
                      <w:r>
                        <w:rPr>
                          <w:rFonts w:hint="eastAsia"/>
                        </w:rPr>
                        <w:t xml:space="preserve">     }</w:t>
                      </w:r>
                    </w:p>
                  </w:txbxContent>
                </v:textbox>
              </v:shape>
            </w:pict>
          </mc:Fallback>
        </mc:AlternateContent>
      </w:r>
    </w:p>
    <w:p w:rsidR="00C13074" w:rsidRDefault="00C13074" w:rsidP="0037120A">
      <w:pPr>
        <w:snapToGrid w:val="0"/>
        <w:spacing w:line="0" w:lineRule="atLeast"/>
        <w:ind w:rightChars="28" w:right="59" w:firstLineChars="200" w:firstLine="480"/>
        <w:rPr>
          <w:sz w:val="24"/>
          <w:szCs w:val="24"/>
        </w:rPr>
      </w:pPr>
    </w:p>
    <w:p w:rsidR="00C13074" w:rsidRDefault="00C13074" w:rsidP="0037120A">
      <w:pPr>
        <w:snapToGrid w:val="0"/>
        <w:spacing w:line="0" w:lineRule="atLeast"/>
        <w:ind w:rightChars="28" w:right="59" w:firstLineChars="200" w:firstLine="480"/>
        <w:rPr>
          <w:sz w:val="24"/>
          <w:szCs w:val="24"/>
        </w:rPr>
      </w:pPr>
    </w:p>
    <w:p w:rsidR="00C13074" w:rsidRDefault="00C13074" w:rsidP="0037120A">
      <w:pPr>
        <w:snapToGrid w:val="0"/>
        <w:spacing w:line="0" w:lineRule="atLeast"/>
        <w:ind w:rightChars="28" w:right="59" w:firstLineChars="200" w:firstLine="480"/>
        <w:rPr>
          <w:sz w:val="24"/>
          <w:szCs w:val="24"/>
        </w:rPr>
      </w:pPr>
    </w:p>
    <w:p w:rsidR="00C13074" w:rsidRDefault="00C13074" w:rsidP="0037120A">
      <w:pPr>
        <w:snapToGrid w:val="0"/>
        <w:spacing w:line="0" w:lineRule="atLeast"/>
        <w:ind w:rightChars="28" w:right="59" w:firstLineChars="200" w:firstLine="480"/>
        <w:rPr>
          <w:sz w:val="24"/>
          <w:szCs w:val="24"/>
        </w:rPr>
      </w:pPr>
    </w:p>
    <w:p w:rsidR="00C13074" w:rsidRDefault="00C13074" w:rsidP="0037120A">
      <w:pPr>
        <w:snapToGrid w:val="0"/>
        <w:spacing w:line="0" w:lineRule="atLeast"/>
        <w:ind w:rightChars="28" w:right="59" w:firstLineChars="200" w:firstLine="480"/>
        <w:rPr>
          <w:sz w:val="24"/>
          <w:szCs w:val="24"/>
        </w:rPr>
      </w:pPr>
    </w:p>
    <w:p w:rsidR="00C13074" w:rsidRDefault="00C13074" w:rsidP="0037120A">
      <w:pPr>
        <w:snapToGrid w:val="0"/>
        <w:spacing w:line="0" w:lineRule="atLeast"/>
        <w:ind w:rightChars="28" w:right="59" w:firstLineChars="200" w:firstLine="480"/>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37120A" w:rsidRDefault="0037120A" w:rsidP="0037120A">
      <w:pPr>
        <w:snapToGrid w:val="0"/>
        <w:spacing w:line="0" w:lineRule="atLeast"/>
        <w:ind w:rightChars="28" w:right="59"/>
        <w:rPr>
          <w:sz w:val="24"/>
          <w:szCs w:val="24"/>
        </w:rPr>
      </w:pPr>
    </w:p>
    <w:p w:rsidR="0037120A" w:rsidRDefault="0037120A" w:rsidP="0037120A">
      <w:pPr>
        <w:snapToGrid w:val="0"/>
        <w:spacing w:line="0" w:lineRule="atLeast"/>
        <w:ind w:rightChars="28" w:right="59"/>
        <w:rPr>
          <w:sz w:val="24"/>
          <w:szCs w:val="24"/>
        </w:rPr>
      </w:pPr>
    </w:p>
    <w:p w:rsidR="0037120A" w:rsidRDefault="0037120A" w:rsidP="0037120A">
      <w:pPr>
        <w:snapToGrid w:val="0"/>
        <w:spacing w:line="0" w:lineRule="atLeast"/>
        <w:ind w:rightChars="28" w:right="59"/>
        <w:rPr>
          <w:sz w:val="24"/>
          <w:szCs w:val="24"/>
        </w:rPr>
      </w:pPr>
    </w:p>
    <w:p w:rsidR="0037120A" w:rsidRDefault="0037120A" w:rsidP="0037120A">
      <w:pPr>
        <w:snapToGrid w:val="0"/>
        <w:spacing w:line="0" w:lineRule="atLeast"/>
        <w:ind w:rightChars="28" w:right="59" w:firstLineChars="200" w:firstLine="480"/>
        <w:rPr>
          <w:sz w:val="24"/>
          <w:szCs w:val="24"/>
        </w:rPr>
      </w:pPr>
    </w:p>
    <w:p w:rsidR="00C13074" w:rsidRDefault="00C32EE5" w:rsidP="0037120A">
      <w:pPr>
        <w:snapToGrid w:val="0"/>
        <w:spacing w:line="0" w:lineRule="atLeast"/>
        <w:ind w:rightChars="28" w:right="59" w:firstLineChars="200" w:firstLine="480"/>
        <w:rPr>
          <w:sz w:val="24"/>
          <w:szCs w:val="24"/>
        </w:rPr>
      </w:pPr>
      <w:r>
        <w:rPr>
          <w:sz w:val="24"/>
          <w:szCs w:val="24"/>
        </w:rPr>
        <w:t>各线程计算代码</w:t>
      </w:r>
    </w:p>
    <w:p w:rsidR="00C13074" w:rsidRDefault="0037120A" w:rsidP="0037120A">
      <w:pPr>
        <w:snapToGrid w:val="0"/>
        <w:spacing w:line="0" w:lineRule="atLeast"/>
        <w:ind w:rightChars="28" w:right="59" w:firstLineChars="200" w:firstLine="420"/>
        <w:rPr>
          <w:sz w:val="24"/>
          <w:szCs w:val="24"/>
        </w:rPr>
      </w:pPr>
      <w:r>
        <w:rPr>
          <w:noProof/>
        </w:rPr>
        <mc:AlternateContent>
          <mc:Choice Requires="wps">
            <w:drawing>
              <wp:anchor distT="0" distB="0" distL="114300" distR="114300" simplePos="0" relativeHeight="251667456" behindDoc="0" locked="0" layoutInCell="1" allowOverlap="1" wp14:anchorId="4656185D" wp14:editId="6FF16F7D">
                <wp:simplePos x="0" y="0"/>
                <wp:positionH relativeFrom="column">
                  <wp:posOffset>-161925</wp:posOffset>
                </wp:positionH>
                <wp:positionV relativeFrom="paragraph">
                  <wp:posOffset>33020</wp:posOffset>
                </wp:positionV>
                <wp:extent cx="5600700" cy="2705100"/>
                <wp:effectExtent l="0" t="0" r="19050" b="1905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705100"/>
                        </a:xfrm>
                        <a:prstGeom prst="rect">
                          <a:avLst/>
                        </a:prstGeom>
                        <a:solidFill>
                          <a:srgbClr val="FFFFFF"/>
                        </a:solidFill>
                        <a:ln w="9525" cmpd="sng">
                          <a:solidFill>
                            <a:srgbClr val="000000"/>
                          </a:solidFill>
                          <a:miter lim="800000"/>
                          <a:headEnd/>
                          <a:tailEnd/>
                        </a:ln>
                      </wps:spPr>
                      <wps:txbx>
                        <w:txbxContent>
                          <w:p w:rsidR="00060F21" w:rsidRDefault="00060F21">
                            <w:r>
                              <w:rPr>
                                <w:rFonts w:hint="eastAsia"/>
                              </w:rPr>
                              <w:t>void *MultMatrix(void *arg){</w:t>
                            </w:r>
                          </w:p>
                          <w:p w:rsidR="00060F21" w:rsidRDefault="00060F21">
                            <w:r>
                              <w:rPr>
                                <w:rFonts w:hint="eastAsia"/>
                              </w:rPr>
                              <w:t xml:space="preserve">  int i, j, k;</w:t>
                            </w:r>
                          </w:p>
                          <w:p w:rsidR="00060F21" w:rsidRDefault="00060F21">
                            <w:r>
                              <w:rPr>
                                <w:rFonts w:hint="eastAsia"/>
                              </w:rPr>
                              <w:t xml:space="preserve">  int ax, alen, cy, clen; </w:t>
                            </w:r>
                          </w:p>
                          <w:p w:rsidR="00060F21" w:rsidRDefault="00060F21">
                            <w:r>
                              <w:rPr>
                                <w:rFonts w:hint="eastAsia"/>
                              </w:rPr>
                              <w:t xml:space="preserve">  Point *p = (Point *)arg;</w:t>
                            </w:r>
                          </w:p>
                          <w:p w:rsidR="00060F21" w:rsidRDefault="00060F21">
                            <w:r>
                              <w:rPr>
                                <w:rFonts w:hint="eastAsia"/>
                              </w:rPr>
                              <w:t xml:space="preserve">  ax = p-&gt;x;</w:t>
                            </w:r>
                          </w:p>
                          <w:p w:rsidR="00060F21" w:rsidRDefault="00060F21">
                            <w:r>
                              <w:rPr>
                                <w:rFonts w:hint="eastAsia"/>
                              </w:rPr>
                              <w:t xml:space="preserve">  alen = p-&gt;xlen;</w:t>
                            </w:r>
                          </w:p>
                          <w:p w:rsidR="00060F21" w:rsidRDefault="00060F21">
                            <w:r>
                              <w:rPr>
                                <w:rFonts w:hint="eastAsia"/>
                              </w:rPr>
                              <w:t xml:space="preserve">  cy = p-&gt;y;</w:t>
                            </w:r>
                          </w:p>
                          <w:p w:rsidR="00060F21" w:rsidRDefault="00060F21">
                            <w:r>
                              <w:rPr>
                                <w:rFonts w:hint="eastAsia"/>
                              </w:rPr>
                              <w:t xml:space="preserve">  clen = p-&gt;ylen;</w:t>
                            </w:r>
                          </w:p>
                          <w:p w:rsidR="00060F21" w:rsidRDefault="00060F21">
                            <w:r>
                              <w:rPr>
                                <w:rFonts w:hint="eastAsia"/>
                              </w:rPr>
                              <w:t xml:space="preserve">  for(i=ax; i&lt;(ax+alen); i++)</w:t>
                            </w:r>
                          </w:p>
                          <w:p w:rsidR="00060F21" w:rsidRDefault="00060F21">
                            <w:r>
                              <w:rPr>
                                <w:rFonts w:hint="eastAsia"/>
                              </w:rPr>
                              <w:t xml:space="preserve">     for(j=cy; j&lt;(cy+clen); j++)</w:t>
                            </w:r>
                          </w:p>
                          <w:p w:rsidR="00060F21" w:rsidRDefault="00060F21">
                            <w:r>
                              <w:rPr>
                                <w:rFonts w:hint="eastAsia"/>
                              </w:rPr>
                              <w:t xml:space="preserve">        for(k=0; k&lt;a-&gt;b; k++)</w:t>
                            </w:r>
                          </w:p>
                          <w:p w:rsidR="00060F21" w:rsidRDefault="00060F21">
                            <w:r>
                              <w:rPr>
                                <w:rFonts w:hint="eastAsia"/>
                              </w:rPr>
                              <w:t xml:space="preserve">           *(c-&gt;m+i*c-&gt;b+j) += (*(a-&gt;m+i*a-&gt;b+k))*(*(b-&gt;m+k*b-&gt;b+j));</w:t>
                            </w:r>
                          </w:p>
                          <w:p w:rsidR="00060F21" w:rsidRDefault="00060F21">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6185D" id="Text Box 4" o:spid="_x0000_s1028" type="#_x0000_t202" style="position:absolute;left:0;text-align:left;margin-left:-12.75pt;margin-top:2.6pt;width:441pt;height:2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">
                <v:textbox>
                  <w:txbxContent>
                    <w:p w:rsidR="00060F21" w:rsidRDefault="00060F21">
                      <w:r>
                        <w:rPr>
                          <w:rFonts w:hint="eastAsia"/>
                        </w:rPr>
                        <w:t>void *MultMatrix(void *arg){</w:t>
                      </w:r>
                    </w:p>
                    <w:p w:rsidR="00060F21" w:rsidRDefault="00060F21">
                      <w:r>
                        <w:rPr>
                          <w:rFonts w:hint="eastAsia"/>
                        </w:rPr>
                        <w:t xml:space="preserve">  int i, j, k;</w:t>
                      </w:r>
                    </w:p>
                    <w:p w:rsidR="00060F21" w:rsidRDefault="00060F21">
                      <w:r>
                        <w:rPr>
                          <w:rFonts w:hint="eastAsia"/>
                        </w:rPr>
                        <w:t xml:space="preserve">  int ax, alen, cy, clen; </w:t>
                      </w:r>
                    </w:p>
                    <w:p w:rsidR="00060F21" w:rsidRDefault="00060F21">
                      <w:r>
                        <w:rPr>
                          <w:rFonts w:hint="eastAsia"/>
                        </w:rPr>
                        <w:t xml:space="preserve">  Point *p = (Point *)arg;</w:t>
                      </w:r>
                    </w:p>
                    <w:p w:rsidR="00060F21" w:rsidRDefault="00060F21">
                      <w:r>
                        <w:rPr>
                          <w:rFonts w:hint="eastAsia"/>
                        </w:rPr>
                        <w:t xml:space="preserve">  ax = p-&gt;x;</w:t>
                      </w:r>
                    </w:p>
                    <w:p w:rsidR="00060F21" w:rsidRDefault="00060F21">
                      <w:r>
                        <w:rPr>
                          <w:rFonts w:hint="eastAsia"/>
                        </w:rPr>
                        <w:t xml:space="preserve">  alen = p-&gt;xlen;</w:t>
                      </w:r>
                    </w:p>
                    <w:p w:rsidR="00060F21" w:rsidRDefault="00060F21">
                      <w:r>
                        <w:rPr>
                          <w:rFonts w:hint="eastAsia"/>
                        </w:rPr>
                        <w:t xml:space="preserve">  cy = p-&gt;y;</w:t>
                      </w:r>
                    </w:p>
                    <w:p w:rsidR="00060F21" w:rsidRDefault="00060F21">
                      <w:r>
                        <w:rPr>
                          <w:rFonts w:hint="eastAsia"/>
                        </w:rPr>
                        <w:t xml:space="preserve">  clen = p-&gt;ylen;</w:t>
                      </w:r>
                    </w:p>
                    <w:p w:rsidR="00060F21" w:rsidRDefault="00060F21">
                      <w:r>
                        <w:rPr>
                          <w:rFonts w:hint="eastAsia"/>
                        </w:rPr>
                        <w:t xml:space="preserve">  for(i=ax; i&lt;(ax+alen); i++)</w:t>
                      </w:r>
                    </w:p>
                    <w:p w:rsidR="00060F21" w:rsidRDefault="00060F21">
                      <w:r>
                        <w:rPr>
                          <w:rFonts w:hint="eastAsia"/>
                        </w:rPr>
                        <w:t xml:space="preserve">     for(j=cy; j&lt;(cy+clen); j++)</w:t>
                      </w:r>
                    </w:p>
                    <w:p w:rsidR="00060F21" w:rsidRDefault="00060F21">
                      <w:r>
                        <w:rPr>
                          <w:rFonts w:hint="eastAsia"/>
                        </w:rPr>
                        <w:t xml:space="preserve">        for(k=0; k&lt;a-&gt;b; k++)</w:t>
                      </w:r>
                    </w:p>
                    <w:p w:rsidR="00060F21" w:rsidRDefault="00060F21">
                      <w:r>
                        <w:rPr>
                          <w:rFonts w:hint="eastAsia"/>
                        </w:rPr>
                        <w:t xml:space="preserve">           *(c-&gt;m+i*c-&gt;b+j) += (*(a-&gt;m+i*a-&gt;b+k))*(*(b-&gt;m+k*b-&gt;b+j));</w:t>
                      </w:r>
                    </w:p>
                    <w:p w:rsidR="00060F21" w:rsidRDefault="00060F21">
                      <w:r>
                        <w:rPr>
                          <w:rFonts w:hint="eastAsia"/>
                        </w:rPr>
                        <w:t>}</w:t>
                      </w:r>
                    </w:p>
                  </w:txbxContent>
                </v:textbox>
              </v:shape>
            </w:pict>
          </mc:Fallback>
        </mc:AlternateContent>
      </w: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37120A" w:rsidRDefault="0037120A" w:rsidP="0037120A">
      <w:pPr>
        <w:snapToGrid w:val="0"/>
        <w:spacing w:line="0" w:lineRule="atLeast"/>
        <w:ind w:rightChars="28" w:right="59"/>
        <w:rPr>
          <w:sz w:val="24"/>
          <w:szCs w:val="24"/>
        </w:rPr>
      </w:pPr>
    </w:p>
    <w:p w:rsidR="0037120A" w:rsidRDefault="0037120A" w:rsidP="0037120A">
      <w:pPr>
        <w:snapToGrid w:val="0"/>
        <w:spacing w:line="0" w:lineRule="atLeast"/>
        <w:ind w:rightChars="28" w:right="59"/>
        <w:rPr>
          <w:sz w:val="24"/>
          <w:szCs w:val="24"/>
        </w:rPr>
      </w:pPr>
    </w:p>
    <w:p w:rsidR="0037120A" w:rsidRDefault="0037120A" w:rsidP="0037120A">
      <w:pPr>
        <w:snapToGrid w:val="0"/>
        <w:spacing w:line="0" w:lineRule="atLeast"/>
        <w:ind w:rightChars="28" w:right="59"/>
        <w:rPr>
          <w:sz w:val="24"/>
          <w:szCs w:val="24"/>
        </w:rPr>
      </w:pPr>
    </w:p>
    <w:p w:rsidR="0037120A" w:rsidRDefault="0037120A" w:rsidP="0037120A">
      <w:pPr>
        <w:snapToGrid w:val="0"/>
        <w:spacing w:line="0" w:lineRule="atLeast"/>
        <w:ind w:rightChars="28" w:right="59"/>
        <w:rPr>
          <w:sz w:val="24"/>
          <w:szCs w:val="24"/>
        </w:rPr>
      </w:pPr>
    </w:p>
    <w:p w:rsidR="00C13074" w:rsidRDefault="00C32EE5" w:rsidP="0037120A">
      <w:pPr>
        <w:snapToGrid w:val="0"/>
        <w:spacing w:line="0" w:lineRule="atLeast"/>
        <w:ind w:rightChars="28" w:right="59"/>
        <w:rPr>
          <w:sz w:val="24"/>
          <w:szCs w:val="24"/>
        </w:rPr>
      </w:pPr>
      <w:r>
        <w:rPr>
          <w:sz w:val="24"/>
          <w:szCs w:val="24"/>
        </w:rPr>
        <w:t>Join</w:t>
      </w:r>
      <w:r>
        <w:rPr>
          <w:sz w:val="24"/>
          <w:szCs w:val="24"/>
        </w:rPr>
        <w:t>过程即将原分配的线程数组</w:t>
      </w:r>
      <w:r>
        <w:rPr>
          <w:sz w:val="24"/>
          <w:szCs w:val="24"/>
        </w:rPr>
        <w:t>Join</w:t>
      </w:r>
      <w:r>
        <w:rPr>
          <w:sz w:val="24"/>
          <w:szCs w:val="24"/>
        </w:rPr>
        <w:t>起来即可。</w:t>
      </w:r>
    </w:p>
    <w:p w:rsidR="00C13074" w:rsidRDefault="0037120A" w:rsidP="0037120A">
      <w:pPr>
        <w:snapToGrid w:val="0"/>
        <w:spacing w:line="0" w:lineRule="atLeast"/>
        <w:ind w:rightChars="28" w:right="59"/>
        <w:rPr>
          <w:sz w:val="24"/>
          <w:szCs w:val="24"/>
        </w:rPr>
      </w:pPr>
      <w:r>
        <w:rPr>
          <w:noProof/>
        </w:rPr>
        <mc:AlternateContent>
          <mc:Choice Requires="wps">
            <w:drawing>
              <wp:anchor distT="0" distB="0" distL="114300" distR="114300" simplePos="0" relativeHeight="251668480" behindDoc="0" locked="0" layoutInCell="1" allowOverlap="1" wp14:anchorId="09C82261" wp14:editId="5DDBA70C">
                <wp:simplePos x="0" y="0"/>
                <wp:positionH relativeFrom="column">
                  <wp:posOffset>-161925</wp:posOffset>
                </wp:positionH>
                <wp:positionV relativeFrom="paragraph">
                  <wp:posOffset>69850</wp:posOffset>
                </wp:positionV>
                <wp:extent cx="5657850" cy="808355"/>
                <wp:effectExtent l="0" t="0" r="19050" b="1079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808355"/>
                        </a:xfrm>
                        <a:prstGeom prst="rect">
                          <a:avLst/>
                        </a:prstGeom>
                        <a:solidFill>
                          <a:srgbClr val="FFFFFF"/>
                        </a:solidFill>
                        <a:ln w="9525" cmpd="sng">
                          <a:solidFill>
                            <a:srgbClr val="000000"/>
                          </a:solidFill>
                          <a:miter lim="800000"/>
                          <a:headEnd/>
                          <a:tailEnd/>
                        </a:ln>
                      </wps:spPr>
                      <wps:txbx>
                        <w:txbxContent>
                          <w:p w:rsidR="00060F21" w:rsidRDefault="00060F21">
                            <w:r>
                              <w:rPr>
                                <w:rFonts w:hint="eastAsia"/>
                              </w:rPr>
                              <w:t xml:space="preserve">for(i=0; i&lt;diva; i++) </w:t>
                            </w:r>
                          </w:p>
                          <w:p w:rsidR="00060F21" w:rsidRDefault="00060F21">
                            <w:r>
                              <w:rPr>
                                <w:rFonts w:hint="eastAsia"/>
                              </w:rPr>
                              <w:t xml:space="preserve">     for(j=0; j&lt;divc; j++)</w:t>
                            </w:r>
                          </w:p>
                          <w:p w:rsidR="00060F21" w:rsidRDefault="00060F21">
                            <w:r>
                              <w:rPr>
                                <w:rFonts w:hint="eastAsia"/>
                              </w:rPr>
                              <w:t xml:space="preserve">        pthread_join(hThread[i][j],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82261" id="Text Box 5" o:spid="_x0000_s1029" type="#_x0000_t202" style="position:absolute;left:0;text-align:left;margin-left:-12.75pt;margin-top:5.5pt;width:445.5pt;height:6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">
                <v:textbox>
                  <w:txbxContent>
                    <w:p w:rsidR="00060F21" w:rsidRDefault="00060F21">
                      <w:r>
                        <w:rPr>
                          <w:rFonts w:hint="eastAsia"/>
                        </w:rPr>
                        <w:t xml:space="preserve">for(i=0; i&lt;diva; i++) </w:t>
                      </w:r>
                    </w:p>
                    <w:p w:rsidR="00060F21" w:rsidRDefault="00060F21">
                      <w:r>
                        <w:rPr>
                          <w:rFonts w:hint="eastAsia"/>
                        </w:rPr>
                        <w:t xml:space="preserve">     for(j=0; j&lt;divc; j++)</w:t>
                      </w:r>
                    </w:p>
                    <w:p w:rsidR="00060F21" w:rsidRDefault="00060F21">
                      <w:r>
                        <w:rPr>
                          <w:rFonts w:hint="eastAsia"/>
                        </w:rPr>
                        <w:t xml:space="preserve">        pthread_join(hThread[i][j], NULL);</w:t>
                      </w:r>
                    </w:p>
                  </w:txbxContent>
                </v:textbox>
              </v:shape>
            </w:pict>
          </mc:Fallback>
        </mc:AlternateContent>
      </w: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13074" w:rsidP="0037120A">
      <w:pPr>
        <w:snapToGrid w:val="0"/>
        <w:spacing w:line="0" w:lineRule="atLeast"/>
        <w:ind w:rightChars="28" w:right="59"/>
        <w:rPr>
          <w:sz w:val="24"/>
          <w:szCs w:val="24"/>
        </w:rPr>
      </w:pPr>
    </w:p>
    <w:p w:rsidR="00C13074" w:rsidRDefault="00C32EE5" w:rsidP="0037120A">
      <w:pPr>
        <w:snapToGrid w:val="0"/>
        <w:spacing w:line="0" w:lineRule="atLeast"/>
        <w:ind w:rightChars="28" w:right="59"/>
        <w:rPr>
          <w:sz w:val="24"/>
          <w:szCs w:val="24"/>
        </w:rPr>
      </w:pPr>
      <w:r>
        <w:rPr>
          <w:sz w:val="24"/>
          <w:szCs w:val="24"/>
        </w:rPr>
        <w:lastRenderedPageBreak/>
        <w:t>2.3</w:t>
      </w:r>
      <w:r>
        <w:rPr>
          <w:sz w:val="24"/>
          <w:szCs w:val="24"/>
        </w:rPr>
        <w:t>实验结果</w:t>
      </w:r>
    </w:p>
    <w:p w:rsidR="00C13074" w:rsidRDefault="00C32EE5" w:rsidP="0037120A">
      <w:pPr>
        <w:snapToGrid w:val="0"/>
        <w:spacing w:line="0" w:lineRule="atLeast"/>
        <w:ind w:rightChars="28" w:right="59"/>
        <w:rPr>
          <w:sz w:val="24"/>
          <w:szCs w:val="24"/>
        </w:rPr>
      </w:pPr>
      <w:r>
        <w:rPr>
          <w:sz w:val="24"/>
          <w:szCs w:val="24"/>
        </w:rPr>
        <w:t>Make pthread</w:t>
      </w:r>
    </w:p>
    <w:p w:rsidR="00C13074" w:rsidRDefault="00C32EE5" w:rsidP="0037120A">
      <w:pPr>
        <w:snapToGrid w:val="0"/>
        <w:spacing w:line="0" w:lineRule="atLeast"/>
        <w:ind w:rightChars="28" w:right="59"/>
        <w:rPr>
          <w:sz w:val="24"/>
          <w:szCs w:val="24"/>
        </w:rPr>
      </w:pPr>
      <w:r>
        <w:rPr>
          <w:sz w:val="24"/>
          <w:szCs w:val="24"/>
        </w:rPr>
        <w:t>然后用</w:t>
      </w:r>
      <w:r>
        <w:rPr>
          <w:sz w:val="24"/>
          <w:szCs w:val="24"/>
        </w:rPr>
        <w:t>time</w:t>
      </w:r>
      <w:r>
        <w:rPr>
          <w:sz w:val="24"/>
          <w:szCs w:val="24"/>
        </w:rPr>
        <w:t>直接可以进行测量：</w:t>
      </w:r>
    </w:p>
    <w:p w:rsidR="00C13074" w:rsidRDefault="00C32EE5" w:rsidP="0037120A">
      <w:pPr>
        <w:snapToGrid w:val="0"/>
        <w:spacing w:line="0" w:lineRule="atLeast"/>
        <w:ind w:rightChars="28" w:right="59"/>
        <w:rPr>
          <w:sz w:val="24"/>
          <w:szCs w:val="24"/>
        </w:rPr>
      </w:pPr>
      <w:r>
        <w:rPr>
          <w:sz w:val="24"/>
          <w:szCs w:val="24"/>
        </w:rPr>
        <w:t>time ./pthread [a] [b] [c]</w:t>
      </w:r>
    </w:p>
    <w:p w:rsidR="00C13074" w:rsidRDefault="00C32EE5" w:rsidP="0037120A">
      <w:pPr>
        <w:snapToGrid w:val="0"/>
        <w:spacing w:line="0" w:lineRule="atLeast"/>
        <w:ind w:rightChars="28" w:right="59"/>
        <w:rPr>
          <w:sz w:val="24"/>
          <w:szCs w:val="24"/>
        </w:rPr>
      </w:pPr>
      <w:r>
        <w:rPr>
          <w:sz w:val="24"/>
          <w:szCs w:val="24"/>
        </w:rPr>
        <w:t xml:space="preserve">a b c </w:t>
      </w:r>
      <w:r>
        <w:rPr>
          <w:sz w:val="24"/>
          <w:szCs w:val="24"/>
        </w:rPr>
        <w:t>为可选矩阵参数（</w:t>
      </w:r>
      <w:r>
        <w:rPr>
          <w:sz w:val="24"/>
          <w:szCs w:val="24"/>
        </w:rPr>
        <w:t>a*b</w:t>
      </w:r>
      <w:r>
        <w:rPr>
          <w:sz w:val="24"/>
          <w:szCs w:val="24"/>
        </w:rPr>
        <w:t>）</w:t>
      </w:r>
      <w:r>
        <w:rPr>
          <w:sz w:val="24"/>
          <w:szCs w:val="24"/>
        </w:rPr>
        <w:t>×</w:t>
      </w:r>
      <w:r>
        <w:rPr>
          <w:sz w:val="24"/>
          <w:szCs w:val="24"/>
        </w:rPr>
        <w:t>（</w:t>
      </w:r>
      <w:r>
        <w:rPr>
          <w:sz w:val="24"/>
          <w:szCs w:val="24"/>
        </w:rPr>
        <w:t>b*c</w:t>
      </w:r>
      <w:r>
        <w:rPr>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24"/>
        <w:gridCol w:w="1425"/>
        <w:gridCol w:w="1425"/>
        <w:gridCol w:w="1418"/>
        <w:gridCol w:w="1403"/>
      </w:tblGrid>
      <w:tr w:rsidR="00C13074">
        <w:trPr>
          <w:jc w:val="center"/>
        </w:trPr>
        <w:tc>
          <w:tcPr>
            <w:tcW w:w="1424" w:type="dxa"/>
          </w:tcPr>
          <w:p w:rsidR="00C13074" w:rsidRDefault="00C13074" w:rsidP="0037120A">
            <w:pPr>
              <w:snapToGrid w:val="0"/>
              <w:spacing w:line="0" w:lineRule="atLeast"/>
              <w:jc w:val="center"/>
            </w:pPr>
          </w:p>
        </w:tc>
        <w:tc>
          <w:tcPr>
            <w:tcW w:w="1424" w:type="dxa"/>
          </w:tcPr>
          <w:p w:rsidR="00C13074" w:rsidRDefault="00C32EE5" w:rsidP="0037120A">
            <w:pPr>
              <w:snapToGrid w:val="0"/>
              <w:spacing w:line="0" w:lineRule="atLeast"/>
              <w:jc w:val="center"/>
            </w:pPr>
            <w:r>
              <w:t>2*2</w:t>
            </w:r>
          </w:p>
        </w:tc>
        <w:tc>
          <w:tcPr>
            <w:tcW w:w="1425" w:type="dxa"/>
          </w:tcPr>
          <w:p w:rsidR="00C13074" w:rsidRDefault="00C32EE5" w:rsidP="0037120A">
            <w:pPr>
              <w:snapToGrid w:val="0"/>
              <w:spacing w:line="0" w:lineRule="atLeast"/>
              <w:jc w:val="center"/>
            </w:pPr>
            <w:r>
              <w:t>3*3</w:t>
            </w:r>
          </w:p>
        </w:tc>
        <w:tc>
          <w:tcPr>
            <w:tcW w:w="1425" w:type="dxa"/>
          </w:tcPr>
          <w:p w:rsidR="00C13074" w:rsidRDefault="00C32EE5" w:rsidP="0037120A">
            <w:pPr>
              <w:snapToGrid w:val="0"/>
              <w:spacing w:line="0" w:lineRule="atLeast"/>
              <w:jc w:val="center"/>
            </w:pPr>
            <w:r>
              <w:t>4*4</w:t>
            </w:r>
          </w:p>
        </w:tc>
        <w:tc>
          <w:tcPr>
            <w:tcW w:w="1418" w:type="dxa"/>
          </w:tcPr>
          <w:p w:rsidR="00C13074" w:rsidRDefault="00C32EE5" w:rsidP="0037120A">
            <w:pPr>
              <w:snapToGrid w:val="0"/>
              <w:spacing w:line="0" w:lineRule="atLeast"/>
              <w:jc w:val="center"/>
            </w:pPr>
            <w:r>
              <w:t>5*5</w:t>
            </w:r>
          </w:p>
        </w:tc>
        <w:tc>
          <w:tcPr>
            <w:tcW w:w="1403" w:type="dxa"/>
          </w:tcPr>
          <w:p w:rsidR="00C13074" w:rsidRDefault="00C32EE5" w:rsidP="0037120A">
            <w:pPr>
              <w:snapToGrid w:val="0"/>
              <w:spacing w:line="0" w:lineRule="atLeast"/>
              <w:jc w:val="center"/>
            </w:pPr>
            <w:r>
              <w:t>不加速</w:t>
            </w:r>
          </w:p>
        </w:tc>
      </w:tr>
      <w:tr w:rsidR="00C13074">
        <w:trPr>
          <w:jc w:val="center"/>
        </w:trPr>
        <w:tc>
          <w:tcPr>
            <w:tcW w:w="1424" w:type="dxa"/>
          </w:tcPr>
          <w:p w:rsidR="00C13074" w:rsidRDefault="00C32EE5" w:rsidP="0037120A">
            <w:pPr>
              <w:snapToGrid w:val="0"/>
              <w:spacing w:line="0" w:lineRule="atLeast"/>
              <w:jc w:val="center"/>
            </w:pPr>
            <w:r>
              <w:t>1000</w:t>
            </w:r>
          </w:p>
        </w:tc>
        <w:tc>
          <w:tcPr>
            <w:tcW w:w="1424" w:type="dxa"/>
          </w:tcPr>
          <w:p w:rsidR="00C13074" w:rsidRDefault="00C32EE5" w:rsidP="0037120A">
            <w:pPr>
              <w:snapToGrid w:val="0"/>
              <w:spacing w:line="0" w:lineRule="atLeast"/>
              <w:jc w:val="center"/>
            </w:pPr>
            <w:r>
              <w:t>1.387s</w:t>
            </w:r>
          </w:p>
        </w:tc>
        <w:tc>
          <w:tcPr>
            <w:tcW w:w="1425" w:type="dxa"/>
          </w:tcPr>
          <w:p w:rsidR="00C13074" w:rsidRDefault="00C32EE5" w:rsidP="0037120A">
            <w:pPr>
              <w:snapToGrid w:val="0"/>
              <w:spacing w:line="0" w:lineRule="atLeast"/>
              <w:jc w:val="center"/>
            </w:pPr>
            <w:r>
              <w:t>0.995s</w:t>
            </w:r>
          </w:p>
        </w:tc>
        <w:tc>
          <w:tcPr>
            <w:tcW w:w="1425" w:type="dxa"/>
          </w:tcPr>
          <w:p w:rsidR="00C13074" w:rsidRDefault="00C32EE5" w:rsidP="0037120A">
            <w:pPr>
              <w:snapToGrid w:val="0"/>
              <w:spacing w:line="0" w:lineRule="atLeast"/>
              <w:jc w:val="center"/>
            </w:pPr>
            <w:r>
              <w:t>0.758s</w:t>
            </w:r>
          </w:p>
        </w:tc>
        <w:tc>
          <w:tcPr>
            <w:tcW w:w="1418" w:type="dxa"/>
          </w:tcPr>
          <w:p w:rsidR="00C13074" w:rsidRDefault="00C32EE5" w:rsidP="0037120A">
            <w:pPr>
              <w:snapToGrid w:val="0"/>
              <w:spacing w:line="0" w:lineRule="atLeast"/>
              <w:jc w:val="center"/>
            </w:pPr>
            <w:r>
              <w:t>0.681s</w:t>
            </w:r>
          </w:p>
        </w:tc>
        <w:tc>
          <w:tcPr>
            <w:tcW w:w="1403" w:type="dxa"/>
          </w:tcPr>
          <w:p w:rsidR="00C13074" w:rsidRDefault="00C32EE5" w:rsidP="0037120A">
            <w:pPr>
              <w:snapToGrid w:val="0"/>
              <w:spacing w:line="0" w:lineRule="atLeast"/>
              <w:jc w:val="center"/>
            </w:pPr>
            <w:r>
              <w:t>4.024s</w:t>
            </w:r>
          </w:p>
        </w:tc>
      </w:tr>
      <w:tr w:rsidR="00C13074">
        <w:trPr>
          <w:jc w:val="center"/>
        </w:trPr>
        <w:tc>
          <w:tcPr>
            <w:tcW w:w="1424" w:type="dxa"/>
          </w:tcPr>
          <w:p w:rsidR="00C13074" w:rsidRDefault="00C32EE5" w:rsidP="0037120A">
            <w:pPr>
              <w:snapToGrid w:val="0"/>
              <w:spacing w:line="0" w:lineRule="atLeast"/>
              <w:jc w:val="center"/>
            </w:pPr>
            <w:r>
              <w:t>2000</w:t>
            </w:r>
          </w:p>
        </w:tc>
        <w:tc>
          <w:tcPr>
            <w:tcW w:w="1424" w:type="dxa"/>
          </w:tcPr>
          <w:p w:rsidR="00C13074" w:rsidRDefault="00C32EE5" w:rsidP="0037120A">
            <w:pPr>
              <w:snapToGrid w:val="0"/>
              <w:spacing w:line="0" w:lineRule="atLeast"/>
              <w:jc w:val="center"/>
            </w:pPr>
            <w:r>
              <w:t>10.289s</w:t>
            </w:r>
          </w:p>
        </w:tc>
        <w:tc>
          <w:tcPr>
            <w:tcW w:w="1425" w:type="dxa"/>
          </w:tcPr>
          <w:p w:rsidR="00C13074" w:rsidRDefault="00C32EE5" w:rsidP="0037120A">
            <w:pPr>
              <w:snapToGrid w:val="0"/>
              <w:spacing w:line="0" w:lineRule="atLeast"/>
              <w:jc w:val="center"/>
            </w:pPr>
            <w:r>
              <w:t>7.128s</w:t>
            </w:r>
          </w:p>
        </w:tc>
        <w:tc>
          <w:tcPr>
            <w:tcW w:w="1425" w:type="dxa"/>
          </w:tcPr>
          <w:p w:rsidR="00C13074" w:rsidRDefault="00C32EE5" w:rsidP="0037120A">
            <w:pPr>
              <w:snapToGrid w:val="0"/>
              <w:spacing w:line="0" w:lineRule="atLeast"/>
              <w:jc w:val="center"/>
            </w:pPr>
            <w:r>
              <w:t>5.440s</w:t>
            </w:r>
          </w:p>
        </w:tc>
        <w:tc>
          <w:tcPr>
            <w:tcW w:w="1418" w:type="dxa"/>
          </w:tcPr>
          <w:p w:rsidR="00C13074" w:rsidRDefault="00C32EE5" w:rsidP="0037120A">
            <w:pPr>
              <w:snapToGrid w:val="0"/>
              <w:spacing w:line="0" w:lineRule="atLeast"/>
              <w:jc w:val="center"/>
            </w:pPr>
            <w:r>
              <w:t>4.959s</w:t>
            </w:r>
          </w:p>
        </w:tc>
        <w:tc>
          <w:tcPr>
            <w:tcW w:w="1403" w:type="dxa"/>
          </w:tcPr>
          <w:p w:rsidR="00C13074" w:rsidRDefault="00C32EE5" w:rsidP="0037120A">
            <w:pPr>
              <w:snapToGrid w:val="0"/>
              <w:spacing w:line="0" w:lineRule="atLeast"/>
              <w:jc w:val="center"/>
            </w:pPr>
            <w:r>
              <w:t>31.553s</w:t>
            </w:r>
          </w:p>
        </w:tc>
      </w:tr>
      <w:tr w:rsidR="00C13074">
        <w:trPr>
          <w:jc w:val="center"/>
        </w:trPr>
        <w:tc>
          <w:tcPr>
            <w:tcW w:w="1424" w:type="dxa"/>
          </w:tcPr>
          <w:p w:rsidR="00C13074" w:rsidRDefault="00C32EE5" w:rsidP="0037120A">
            <w:pPr>
              <w:snapToGrid w:val="0"/>
              <w:spacing w:line="0" w:lineRule="atLeast"/>
              <w:jc w:val="center"/>
            </w:pPr>
            <w:r>
              <w:t>3000</w:t>
            </w:r>
          </w:p>
        </w:tc>
        <w:tc>
          <w:tcPr>
            <w:tcW w:w="1424" w:type="dxa"/>
          </w:tcPr>
          <w:p w:rsidR="00C13074" w:rsidRDefault="00C32EE5" w:rsidP="0037120A">
            <w:pPr>
              <w:snapToGrid w:val="0"/>
              <w:spacing w:line="0" w:lineRule="atLeast"/>
              <w:jc w:val="center"/>
            </w:pPr>
            <w:r>
              <w:t>48.632s</w:t>
            </w:r>
          </w:p>
        </w:tc>
        <w:tc>
          <w:tcPr>
            <w:tcW w:w="1425" w:type="dxa"/>
          </w:tcPr>
          <w:p w:rsidR="00C13074" w:rsidRDefault="00C32EE5" w:rsidP="0037120A">
            <w:pPr>
              <w:snapToGrid w:val="0"/>
              <w:spacing w:line="0" w:lineRule="atLeast"/>
              <w:jc w:val="center"/>
            </w:pPr>
            <w:r>
              <w:t>37.193s</w:t>
            </w:r>
          </w:p>
        </w:tc>
        <w:tc>
          <w:tcPr>
            <w:tcW w:w="1425" w:type="dxa"/>
          </w:tcPr>
          <w:p w:rsidR="00C13074" w:rsidRDefault="00C32EE5" w:rsidP="0037120A">
            <w:pPr>
              <w:snapToGrid w:val="0"/>
              <w:spacing w:line="0" w:lineRule="atLeast"/>
              <w:jc w:val="center"/>
            </w:pPr>
            <w:r>
              <w:t>27.111s</w:t>
            </w:r>
          </w:p>
        </w:tc>
        <w:tc>
          <w:tcPr>
            <w:tcW w:w="1418" w:type="dxa"/>
          </w:tcPr>
          <w:p w:rsidR="00C13074" w:rsidRDefault="00C32EE5" w:rsidP="0037120A">
            <w:pPr>
              <w:snapToGrid w:val="0"/>
              <w:spacing w:line="0" w:lineRule="atLeast"/>
              <w:jc w:val="center"/>
            </w:pPr>
            <w:r>
              <w:t>0m24.211s</w:t>
            </w:r>
          </w:p>
        </w:tc>
        <w:tc>
          <w:tcPr>
            <w:tcW w:w="1403" w:type="dxa"/>
          </w:tcPr>
          <w:p w:rsidR="00C13074" w:rsidRDefault="00C32EE5" w:rsidP="0037120A">
            <w:pPr>
              <w:snapToGrid w:val="0"/>
              <w:spacing w:line="0" w:lineRule="atLeast"/>
              <w:jc w:val="center"/>
            </w:pPr>
            <w:r>
              <w:t>2m29.718s</w:t>
            </w:r>
          </w:p>
        </w:tc>
      </w:tr>
      <w:tr w:rsidR="00C13074">
        <w:trPr>
          <w:jc w:val="center"/>
        </w:trPr>
        <w:tc>
          <w:tcPr>
            <w:tcW w:w="1424" w:type="dxa"/>
          </w:tcPr>
          <w:p w:rsidR="00C13074" w:rsidRDefault="00C32EE5" w:rsidP="0037120A">
            <w:pPr>
              <w:snapToGrid w:val="0"/>
              <w:spacing w:line="0" w:lineRule="atLeast"/>
              <w:jc w:val="center"/>
            </w:pPr>
            <w:r>
              <w:t>5000</w:t>
            </w:r>
          </w:p>
        </w:tc>
        <w:tc>
          <w:tcPr>
            <w:tcW w:w="1424" w:type="dxa"/>
          </w:tcPr>
          <w:p w:rsidR="00C13074" w:rsidRDefault="00C32EE5" w:rsidP="0037120A">
            <w:pPr>
              <w:snapToGrid w:val="0"/>
              <w:spacing w:line="0" w:lineRule="atLeast"/>
              <w:jc w:val="center"/>
            </w:pPr>
            <w:r>
              <w:t>4m58.950</w:t>
            </w:r>
            <w:r w:rsidR="00250BA5">
              <w:rPr>
                <w:rFonts w:hint="eastAsia"/>
              </w:rPr>
              <w:t>s</w:t>
            </w:r>
          </w:p>
        </w:tc>
        <w:tc>
          <w:tcPr>
            <w:tcW w:w="1425" w:type="dxa"/>
          </w:tcPr>
          <w:p w:rsidR="00C13074" w:rsidRDefault="00C32EE5" w:rsidP="0037120A">
            <w:pPr>
              <w:snapToGrid w:val="0"/>
              <w:spacing w:line="0" w:lineRule="atLeast"/>
              <w:jc w:val="center"/>
            </w:pPr>
            <w:r>
              <w:t>3m30.220s</w:t>
            </w:r>
          </w:p>
        </w:tc>
        <w:tc>
          <w:tcPr>
            <w:tcW w:w="1425" w:type="dxa"/>
          </w:tcPr>
          <w:p w:rsidR="00C13074" w:rsidRDefault="00C32EE5" w:rsidP="0037120A">
            <w:pPr>
              <w:snapToGrid w:val="0"/>
              <w:spacing w:line="0" w:lineRule="atLeast"/>
              <w:jc w:val="center"/>
            </w:pPr>
            <w:r>
              <w:t>2m25.646s</w:t>
            </w:r>
          </w:p>
        </w:tc>
        <w:tc>
          <w:tcPr>
            <w:tcW w:w="1418" w:type="dxa"/>
          </w:tcPr>
          <w:p w:rsidR="00C13074" w:rsidRDefault="00C32EE5" w:rsidP="0037120A">
            <w:pPr>
              <w:snapToGrid w:val="0"/>
              <w:spacing w:line="0" w:lineRule="atLeast"/>
              <w:jc w:val="center"/>
            </w:pPr>
            <w:r>
              <w:t>2m7.825s</w:t>
            </w:r>
          </w:p>
        </w:tc>
        <w:tc>
          <w:tcPr>
            <w:tcW w:w="1403" w:type="dxa"/>
          </w:tcPr>
          <w:p w:rsidR="00C13074" w:rsidRDefault="00C32EE5" w:rsidP="0037120A">
            <w:pPr>
              <w:snapToGrid w:val="0"/>
              <w:spacing w:line="0" w:lineRule="atLeast"/>
              <w:jc w:val="center"/>
            </w:pPr>
            <w:r>
              <w:t>14m23.258s</w:t>
            </w:r>
          </w:p>
        </w:tc>
      </w:tr>
      <w:tr w:rsidR="00C13074">
        <w:trPr>
          <w:jc w:val="center"/>
        </w:trPr>
        <w:tc>
          <w:tcPr>
            <w:tcW w:w="1424" w:type="dxa"/>
          </w:tcPr>
          <w:p w:rsidR="00C13074" w:rsidRDefault="00C32EE5" w:rsidP="0037120A">
            <w:pPr>
              <w:snapToGrid w:val="0"/>
              <w:spacing w:line="0" w:lineRule="atLeast"/>
              <w:jc w:val="center"/>
            </w:pPr>
            <w:r>
              <w:t>10000</w:t>
            </w:r>
          </w:p>
        </w:tc>
        <w:tc>
          <w:tcPr>
            <w:tcW w:w="1424" w:type="dxa"/>
          </w:tcPr>
          <w:p w:rsidR="00C13074" w:rsidRDefault="00A13969" w:rsidP="0037120A">
            <w:pPr>
              <w:snapToGrid w:val="0"/>
              <w:spacing w:line="0" w:lineRule="atLeast"/>
              <w:jc w:val="center"/>
            </w:pPr>
            <w:r>
              <w:rPr>
                <w:rFonts w:hint="eastAsia"/>
              </w:rPr>
              <w:t>35m57.285s</w:t>
            </w:r>
          </w:p>
        </w:tc>
        <w:tc>
          <w:tcPr>
            <w:tcW w:w="1425" w:type="dxa"/>
          </w:tcPr>
          <w:p w:rsidR="00C13074" w:rsidRDefault="00397DBA" w:rsidP="0037120A">
            <w:pPr>
              <w:snapToGrid w:val="0"/>
              <w:spacing w:line="0" w:lineRule="atLeast"/>
              <w:jc w:val="center"/>
            </w:pPr>
            <w:r>
              <w:rPr>
                <w:rFonts w:hint="eastAsia"/>
              </w:rPr>
              <w:t>26m3.434s</w:t>
            </w:r>
          </w:p>
        </w:tc>
        <w:tc>
          <w:tcPr>
            <w:tcW w:w="1425" w:type="dxa"/>
          </w:tcPr>
          <w:p w:rsidR="00C13074" w:rsidRDefault="00BB3276" w:rsidP="0037120A">
            <w:pPr>
              <w:snapToGrid w:val="0"/>
              <w:spacing w:line="0" w:lineRule="atLeast"/>
              <w:jc w:val="center"/>
            </w:pPr>
            <w:r>
              <w:rPr>
                <w:rFonts w:hint="eastAsia"/>
              </w:rPr>
              <w:t>17m29.707s</w:t>
            </w:r>
          </w:p>
        </w:tc>
        <w:tc>
          <w:tcPr>
            <w:tcW w:w="1418" w:type="dxa"/>
          </w:tcPr>
          <w:p w:rsidR="00C13074" w:rsidRDefault="00FB3133" w:rsidP="0037120A">
            <w:pPr>
              <w:snapToGrid w:val="0"/>
              <w:spacing w:line="0" w:lineRule="atLeast"/>
              <w:jc w:val="center"/>
            </w:pPr>
            <w:r>
              <w:rPr>
                <w:rFonts w:hint="eastAsia"/>
              </w:rPr>
              <w:t>16m20.500s</w:t>
            </w:r>
          </w:p>
        </w:tc>
        <w:tc>
          <w:tcPr>
            <w:tcW w:w="1403" w:type="dxa"/>
          </w:tcPr>
          <w:p w:rsidR="00C13074" w:rsidRDefault="009D6451" w:rsidP="00343CA0">
            <w:pPr>
              <w:snapToGrid w:val="0"/>
              <w:spacing w:line="0" w:lineRule="atLeast"/>
              <w:jc w:val="center"/>
            </w:pPr>
            <w:r>
              <w:rPr>
                <w:rFonts w:hint="eastAsia"/>
              </w:rPr>
              <w:t>1</w:t>
            </w:r>
            <w:r w:rsidR="007B1578">
              <w:rPr>
                <w:rFonts w:hint="eastAsia"/>
              </w:rPr>
              <w:t>03</w:t>
            </w:r>
            <w:r w:rsidR="00886F1E">
              <w:rPr>
                <w:rFonts w:hint="eastAsia"/>
              </w:rPr>
              <w:t>m</w:t>
            </w:r>
            <w:r w:rsidR="00354EC3">
              <w:rPr>
                <w:rFonts w:hint="eastAsia"/>
              </w:rPr>
              <w:t>0</w:t>
            </w:r>
            <w:r w:rsidR="00886F1E">
              <w:rPr>
                <w:rFonts w:hint="eastAsia"/>
              </w:rPr>
              <w:t>.015s</w:t>
            </w:r>
          </w:p>
        </w:tc>
      </w:tr>
    </w:tbl>
    <w:p w:rsidR="00C13074" w:rsidRDefault="00C13074" w:rsidP="0037120A">
      <w:pPr>
        <w:snapToGrid w:val="0"/>
        <w:spacing w:line="0" w:lineRule="atLeast"/>
        <w:ind w:rightChars="28" w:right="59"/>
      </w:pPr>
    </w:p>
    <w:p w:rsidR="00C13074" w:rsidRDefault="00C32EE5" w:rsidP="0037120A">
      <w:pPr>
        <w:snapToGrid w:val="0"/>
        <w:spacing w:line="0" w:lineRule="atLeast"/>
        <w:ind w:rightChars="28" w:right="59"/>
      </w:pPr>
      <w:r>
        <w:t xml:space="preserve">  </w:t>
      </w:r>
      <w:r>
        <w:t>因为使用</w:t>
      </w:r>
      <w:r>
        <w:t>time</w:t>
      </w:r>
      <w:r>
        <w:t>进行的测试，其中包含了许多串行执行的部分和矩阵初始化的时间</w:t>
      </w:r>
      <w:r w:rsidR="009E076D">
        <w:rPr>
          <w:rFonts w:hint="eastAsia"/>
        </w:rPr>
        <w:t>。而且，我们可以看到随着线程数量的增加</w:t>
      </w:r>
      <w:r w:rsidR="00A41F16">
        <w:rPr>
          <w:rFonts w:hint="eastAsia"/>
        </w:rPr>
        <w:t>，实际花费的时间是会大大减少的，但是由于实际上处理机数量有限，线程增加到一定数量后，加速就不是很明显了。</w:t>
      </w: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54544A" w:rsidRDefault="0054544A" w:rsidP="0037120A">
      <w:pPr>
        <w:snapToGrid w:val="0"/>
        <w:spacing w:line="0" w:lineRule="atLeast"/>
        <w:ind w:rightChars="28" w:right="59"/>
      </w:pPr>
    </w:p>
    <w:p w:rsidR="00C13074" w:rsidRDefault="00C32EE5" w:rsidP="00AA30C0">
      <w:pPr>
        <w:pStyle w:val="1"/>
        <w:spacing w:line="0" w:lineRule="atLeast"/>
        <w:jc w:val="center"/>
        <w:rPr>
          <w:b w:val="0"/>
          <w:bCs w:val="0"/>
          <w:sz w:val="30"/>
          <w:szCs w:val="30"/>
        </w:rPr>
      </w:pPr>
      <w:bookmarkStart w:id="8" w:name="_Toc423344247"/>
      <w:r>
        <w:rPr>
          <w:sz w:val="30"/>
          <w:szCs w:val="30"/>
        </w:rPr>
        <w:lastRenderedPageBreak/>
        <w:t>实验三、</w:t>
      </w:r>
      <w:r>
        <w:rPr>
          <w:sz w:val="30"/>
          <w:szCs w:val="30"/>
        </w:rPr>
        <w:t>OpenMp</w:t>
      </w:r>
      <w:r>
        <w:rPr>
          <w:sz w:val="30"/>
          <w:szCs w:val="30"/>
        </w:rPr>
        <w:t>实现矩阵乘法</w:t>
      </w:r>
      <w:bookmarkEnd w:id="8"/>
    </w:p>
    <w:p w:rsidR="00C13074" w:rsidRDefault="00C32EE5" w:rsidP="0037120A">
      <w:pPr>
        <w:pStyle w:val="2"/>
        <w:spacing w:line="0" w:lineRule="atLeast"/>
        <w:rPr>
          <w:sz w:val="24"/>
          <w:szCs w:val="24"/>
        </w:rPr>
      </w:pPr>
      <w:bookmarkStart w:id="9" w:name="_Toc423344248"/>
      <w:r>
        <w:rPr>
          <w:sz w:val="24"/>
          <w:szCs w:val="24"/>
        </w:rPr>
        <w:t>3.1</w:t>
      </w:r>
      <w:r>
        <w:rPr>
          <w:sz w:val="24"/>
          <w:szCs w:val="24"/>
        </w:rPr>
        <w:t>实验目的与要求</w:t>
      </w:r>
      <w:bookmarkEnd w:id="9"/>
    </w:p>
    <w:p w:rsidR="00C13074" w:rsidRDefault="005F26D4" w:rsidP="0037120A">
      <w:pPr>
        <w:snapToGrid w:val="0"/>
        <w:spacing w:line="0" w:lineRule="atLeast"/>
        <w:ind w:rightChars="28" w:right="59"/>
        <w:rPr>
          <w:sz w:val="24"/>
          <w:szCs w:val="24"/>
        </w:rPr>
      </w:pPr>
      <w:r>
        <w:rPr>
          <w:rFonts w:hint="eastAsia"/>
          <w:sz w:val="24"/>
          <w:szCs w:val="24"/>
        </w:rPr>
        <w:t xml:space="preserve">    </w:t>
      </w:r>
      <w:r>
        <w:rPr>
          <w:rFonts w:hint="eastAsia"/>
          <w:sz w:val="24"/>
          <w:szCs w:val="24"/>
        </w:rPr>
        <w:t>使用</w:t>
      </w:r>
      <w:r>
        <w:rPr>
          <w:rFonts w:hint="eastAsia"/>
          <w:sz w:val="24"/>
          <w:szCs w:val="24"/>
        </w:rPr>
        <w:t>OpenMp</w:t>
      </w:r>
      <w:r>
        <w:rPr>
          <w:rFonts w:hint="eastAsia"/>
          <w:sz w:val="24"/>
          <w:szCs w:val="24"/>
        </w:rPr>
        <w:t>进行矩阵乘法的加速</w:t>
      </w:r>
      <w:r w:rsidR="009519F8">
        <w:rPr>
          <w:rFonts w:hint="eastAsia"/>
          <w:sz w:val="24"/>
          <w:szCs w:val="24"/>
        </w:rPr>
        <w:t>。</w:t>
      </w:r>
    </w:p>
    <w:p w:rsidR="00C13074" w:rsidRDefault="00C32EE5" w:rsidP="0037120A">
      <w:pPr>
        <w:pStyle w:val="2"/>
        <w:spacing w:line="0" w:lineRule="atLeast"/>
        <w:rPr>
          <w:sz w:val="24"/>
          <w:szCs w:val="24"/>
        </w:rPr>
      </w:pPr>
      <w:bookmarkStart w:id="10" w:name="_Toc423344249"/>
      <w:r>
        <w:rPr>
          <w:sz w:val="24"/>
          <w:szCs w:val="24"/>
        </w:rPr>
        <w:t>3.2</w:t>
      </w:r>
      <w:r>
        <w:rPr>
          <w:sz w:val="24"/>
          <w:szCs w:val="24"/>
        </w:rPr>
        <w:t>实验内容</w:t>
      </w:r>
      <w:bookmarkEnd w:id="10"/>
    </w:p>
    <w:p w:rsidR="00C13074" w:rsidRDefault="00591F66" w:rsidP="00433399">
      <w:pPr>
        <w:snapToGrid w:val="0"/>
        <w:spacing w:line="0" w:lineRule="atLeast"/>
        <w:ind w:rightChars="28" w:right="59" w:firstLine="480"/>
        <w:rPr>
          <w:sz w:val="24"/>
          <w:szCs w:val="24"/>
        </w:rPr>
      </w:pPr>
      <w:r>
        <w:rPr>
          <w:rFonts w:hint="eastAsia"/>
          <w:sz w:val="24"/>
          <w:szCs w:val="24"/>
        </w:rPr>
        <w:t>如何使用一般嵌套循环求和的话，会使得</w:t>
      </w:r>
      <w:r>
        <w:rPr>
          <w:rFonts w:hint="eastAsia"/>
          <w:sz w:val="24"/>
          <w:szCs w:val="24"/>
        </w:rPr>
        <w:t>Cache</w:t>
      </w:r>
      <w:r>
        <w:rPr>
          <w:rFonts w:hint="eastAsia"/>
          <w:sz w:val="24"/>
          <w:szCs w:val="24"/>
        </w:rPr>
        <w:t>的利用率下降，从而使时间浪费掉了。因此在对</w:t>
      </w:r>
      <w:r>
        <w:rPr>
          <w:rFonts w:hint="eastAsia"/>
          <w:sz w:val="24"/>
          <w:szCs w:val="24"/>
        </w:rPr>
        <w:t>OpenMp</w:t>
      </w:r>
      <w:r>
        <w:rPr>
          <w:rFonts w:hint="eastAsia"/>
          <w:sz w:val="24"/>
          <w:szCs w:val="24"/>
        </w:rPr>
        <w:t>下的矩阵求和换了一种方式</w:t>
      </w:r>
      <w:r w:rsidR="00433399">
        <w:rPr>
          <w:rFonts w:hint="eastAsia"/>
          <w:sz w:val="24"/>
          <w:szCs w:val="24"/>
        </w:rPr>
        <w:t>：</w:t>
      </w:r>
    </w:p>
    <w:p w:rsidR="00433399" w:rsidRDefault="00433399" w:rsidP="00433399">
      <w:pPr>
        <w:snapToGrid w:val="0"/>
        <w:spacing w:line="0" w:lineRule="atLeast"/>
        <w:ind w:rightChars="28" w:right="59" w:firstLine="480"/>
        <w:rPr>
          <w:sz w:val="24"/>
          <w:szCs w:val="24"/>
        </w:rPr>
      </w:pPr>
      <w:r w:rsidRPr="00433399">
        <w:rPr>
          <w:noProof/>
          <w:sz w:val="24"/>
          <w:szCs w:val="24"/>
        </w:rPr>
        <mc:AlternateContent>
          <mc:Choice Requires="wps">
            <w:drawing>
              <wp:anchor distT="0" distB="0" distL="114300" distR="114300" simplePos="0" relativeHeight="251670528" behindDoc="0" locked="0" layoutInCell="1" allowOverlap="1" wp14:anchorId="5C3D5682" wp14:editId="382C9E28">
                <wp:simplePos x="0" y="0"/>
                <wp:positionH relativeFrom="column">
                  <wp:posOffset>-76835</wp:posOffset>
                </wp:positionH>
                <wp:positionV relativeFrom="paragraph">
                  <wp:posOffset>73660</wp:posOffset>
                </wp:positionV>
                <wp:extent cx="5629275" cy="1403985"/>
                <wp:effectExtent l="0" t="0" r="28575" b="1016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rgbClr val="FFFFFF"/>
                        </a:solidFill>
                        <a:ln w="9525">
                          <a:solidFill>
                            <a:srgbClr val="000000"/>
                          </a:solidFill>
                          <a:miter lim="800000"/>
                          <a:headEnd/>
                          <a:tailEnd/>
                        </a:ln>
                      </wps:spPr>
                      <wps:txbx>
                        <w:txbxContent>
                          <w:p w:rsidR="00060F21" w:rsidRDefault="00060F21" w:rsidP="00433399">
                            <w:r>
                              <w:t>void openmp_multmatrix(){</w:t>
                            </w:r>
                          </w:p>
                          <w:p w:rsidR="00060F21" w:rsidRDefault="00060F21" w:rsidP="00433399">
                            <w:r>
                              <w:t xml:space="preserve">  int i,j,k;</w:t>
                            </w:r>
                          </w:p>
                          <w:p w:rsidR="00060F21" w:rsidRDefault="00060F21" w:rsidP="00433399">
                            <w:r>
                              <w:t xml:space="preserve">  int index;</w:t>
                            </w:r>
                          </w:p>
                          <w:p w:rsidR="00060F21" w:rsidRDefault="00060F21" w:rsidP="00433399">
                            <w:r>
                              <w:t xml:space="preserve">  int all = a-&gt;a * b-&gt;b;</w:t>
                            </w:r>
                          </w:p>
                          <w:p w:rsidR="00060F21" w:rsidRDefault="00060F21" w:rsidP="00433399">
                            <w:r>
                              <w:t xml:space="preserve">  #pragma omp parallel private(i,j,k)</w:t>
                            </w:r>
                          </w:p>
                          <w:p w:rsidR="00060F21" w:rsidRDefault="00060F21" w:rsidP="00433399">
                            <w:r>
                              <w:t xml:space="preserve">  for(index=0; index&lt;all; index++){</w:t>
                            </w:r>
                          </w:p>
                          <w:p w:rsidR="00060F21" w:rsidRDefault="00060F21" w:rsidP="00433399">
                            <w:r>
                              <w:t xml:space="preserve">     i = index/b-&gt;b;</w:t>
                            </w:r>
                          </w:p>
                          <w:p w:rsidR="00060F21" w:rsidRDefault="00060F21" w:rsidP="00433399">
                            <w:r>
                              <w:t xml:space="preserve">     j = index%b-&gt;b;</w:t>
                            </w:r>
                          </w:p>
                          <w:p w:rsidR="00060F21" w:rsidRDefault="00060F21" w:rsidP="00433399">
                            <w:r>
                              <w:t xml:space="preserve">     for(k=0; k&lt;a-&gt;b; k++){</w:t>
                            </w:r>
                          </w:p>
                          <w:p w:rsidR="00060F21" w:rsidRDefault="00060F21" w:rsidP="00433399">
                            <w:r>
                              <w:t xml:space="preserve">        *(c-&gt;m+i*c-&gt;b+j) += (*(a-&gt;m+i*a-&gt;b+k))*(*(b-&gt;m+k*b-&gt;b+j));</w:t>
                            </w:r>
                          </w:p>
                          <w:p w:rsidR="00060F21" w:rsidRDefault="00060F21" w:rsidP="00433399">
                            <w:r>
                              <w:t xml:space="preserve">     }</w:t>
                            </w:r>
                          </w:p>
                          <w:p w:rsidR="00060F21" w:rsidRDefault="00060F21" w:rsidP="00433399">
                            <w:r>
                              <w:t xml:space="preserve">  } </w:t>
                            </w:r>
                          </w:p>
                          <w:p w:rsidR="00060F21" w:rsidRDefault="00060F21" w:rsidP="0043339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D5682" id="文本框 2" o:spid="_x0000_s1030" type="#_x0000_t202" style="position:absolute;left:0;text-align:left;margin-left:-6.05pt;margin-top:5.8pt;width:443.2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">
                <v:textbox style="mso-fit-shape-to-text:t">
                  <w:txbxContent>
                    <w:p w:rsidR="00060F21" w:rsidRDefault="00060F21" w:rsidP="00433399">
                      <w:r>
                        <w:t>void openmp_multmatrix(){</w:t>
                      </w:r>
                    </w:p>
                    <w:p w:rsidR="00060F21" w:rsidRDefault="00060F21" w:rsidP="00433399">
                      <w:r>
                        <w:t xml:space="preserve">  int i,j,k;</w:t>
                      </w:r>
                    </w:p>
                    <w:p w:rsidR="00060F21" w:rsidRDefault="00060F21" w:rsidP="00433399">
                      <w:r>
                        <w:t xml:space="preserve">  int index;</w:t>
                      </w:r>
                    </w:p>
                    <w:p w:rsidR="00060F21" w:rsidRDefault="00060F21" w:rsidP="00433399">
                      <w:r>
                        <w:t xml:space="preserve">  int all = a-&gt;a * b-&gt;b;</w:t>
                      </w:r>
                    </w:p>
                    <w:p w:rsidR="00060F21" w:rsidRDefault="00060F21" w:rsidP="00433399">
                      <w:r>
                        <w:t xml:space="preserve">  #pragma omp parallel private(i,j,k)</w:t>
                      </w:r>
                    </w:p>
                    <w:p w:rsidR="00060F21" w:rsidRDefault="00060F21" w:rsidP="00433399">
                      <w:r>
                        <w:t xml:space="preserve">  for(index=0; index&lt;all; index++){</w:t>
                      </w:r>
                    </w:p>
                    <w:p w:rsidR="00060F21" w:rsidRDefault="00060F21" w:rsidP="00433399">
                      <w:r>
                        <w:t xml:space="preserve">     i = index/b-&gt;b;</w:t>
                      </w:r>
                    </w:p>
                    <w:p w:rsidR="00060F21" w:rsidRDefault="00060F21" w:rsidP="00433399">
                      <w:r>
                        <w:t xml:space="preserve">     j = index%b-&gt;b;</w:t>
                      </w:r>
                    </w:p>
                    <w:p w:rsidR="00060F21" w:rsidRDefault="00060F21" w:rsidP="00433399">
                      <w:r>
                        <w:t xml:space="preserve">     for(k=0; k&lt;a-&gt;b; k++){</w:t>
                      </w:r>
                    </w:p>
                    <w:p w:rsidR="00060F21" w:rsidRDefault="00060F21" w:rsidP="00433399">
                      <w:r>
                        <w:t xml:space="preserve">        *(c-&gt;m+i*c-&gt;b+j) += (*(a-&gt;m+i*a-&gt;b+k))*(*(b-&gt;m+k*b-&gt;b+j));</w:t>
                      </w:r>
                    </w:p>
                    <w:p w:rsidR="00060F21" w:rsidRDefault="00060F21" w:rsidP="00433399">
                      <w:r>
                        <w:t xml:space="preserve">     }</w:t>
                      </w:r>
                    </w:p>
                    <w:p w:rsidR="00060F21" w:rsidRDefault="00060F21" w:rsidP="00433399">
                      <w:r>
                        <w:t xml:space="preserve">  } </w:t>
                      </w:r>
                    </w:p>
                    <w:p w:rsidR="00060F21" w:rsidRDefault="00060F21" w:rsidP="00433399">
                      <w:r>
                        <w:t>}</w:t>
                      </w:r>
                    </w:p>
                  </w:txbxContent>
                </v:textbox>
              </v:shape>
            </w:pict>
          </mc:Fallback>
        </mc:AlternateContent>
      </w: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433399" w:rsidP="00433399">
      <w:pPr>
        <w:snapToGrid w:val="0"/>
        <w:spacing w:line="0" w:lineRule="atLeast"/>
        <w:ind w:rightChars="28" w:right="59" w:firstLine="480"/>
        <w:rPr>
          <w:sz w:val="24"/>
          <w:szCs w:val="24"/>
        </w:rPr>
      </w:pPr>
    </w:p>
    <w:p w:rsidR="00433399" w:rsidRDefault="00D2077A" w:rsidP="00433399">
      <w:pPr>
        <w:snapToGrid w:val="0"/>
        <w:spacing w:line="0" w:lineRule="atLeast"/>
        <w:ind w:rightChars="28" w:right="59" w:firstLine="480"/>
        <w:rPr>
          <w:sz w:val="24"/>
          <w:szCs w:val="24"/>
        </w:rPr>
      </w:pPr>
      <w:r>
        <w:rPr>
          <w:rFonts w:hint="eastAsia"/>
          <w:sz w:val="24"/>
          <w:szCs w:val="24"/>
        </w:rPr>
        <w:t>这里，我们将要求的矩阵</w:t>
      </w:r>
      <w:r>
        <w:rPr>
          <w:rFonts w:hint="eastAsia"/>
          <w:sz w:val="24"/>
          <w:szCs w:val="24"/>
        </w:rPr>
        <w:t>c</w:t>
      </w:r>
      <w:r>
        <w:rPr>
          <w:rFonts w:hint="eastAsia"/>
          <w:sz w:val="24"/>
          <w:szCs w:val="24"/>
        </w:rPr>
        <w:t>看做一个大棋盘，并且将其下标索使用首地址加偏移量的方式</w:t>
      </w:r>
      <w:r w:rsidR="0089144E">
        <w:rPr>
          <w:rFonts w:hint="eastAsia"/>
          <w:sz w:val="24"/>
          <w:szCs w:val="24"/>
        </w:rPr>
        <w:t>来</w:t>
      </w:r>
      <w:r w:rsidR="0089144E">
        <w:rPr>
          <w:rFonts w:hint="eastAsia"/>
        </w:rPr>
        <w:t>增加数据局部性。另一方面，</w:t>
      </w:r>
      <w:r w:rsidR="0089144E">
        <w:rPr>
          <w:rFonts w:hint="eastAsia"/>
        </w:rPr>
        <w:t>index</w:t>
      </w:r>
      <w:r w:rsidR="0089144E">
        <w:rPr>
          <w:rFonts w:hint="eastAsia"/>
        </w:rPr>
        <w:t>比起正常的嵌套</w:t>
      </w:r>
      <w:r w:rsidR="0089144E">
        <w:rPr>
          <w:rFonts w:hint="eastAsia"/>
        </w:rPr>
        <w:t>for</w:t>
      </w:r>
      <w:r w:rsidR="0089144E">
        <w:rPr>
          <w:rFonts w:hint="eastAsia"/>
        </w:rPr>
        <w:t>的量都要大许多，有利于并行调度执行的负载均衡。</w:t>
      </w:r>
    </w:p>
    <w:p w:rsidR="00433399" w:rsidRDefault="00433399" w:rsidP="002309C2">
      <w:pPr>
        <w:snapToGrid w:val="0"/>
        <w:spacing w:line="0" w:lineRule="atLeast"/>
        <w:ind w:rightChars="28" w:right="59"/>
        <w:rPr>
          <w:sz w:val="24"/>
          <w:szCs w:val="24"/>
        </w:rPr>
      </w:pPr>
    </w:p>
    <w:p w:rsidR="00433399" w:rsidRPr="00433399" w:rsidRDefault="00433399" w:rsidP="009E5824">
      <w:pPr>
        <w:snapToGrid w:val="0"/>
        <w:spacing w:line="0" w:lineRule="atLeast"/>
        <w:ind w:rightChars="28" w:right="59"/>
        <w:rPr>
          <w:sz w:val="24"/>
          <w:szCs w:val="24"/>
        </w:rPr>
      </w:pPr>
    </w:p>
    <w:p w:rsidR="005F068E" w:rsidRDefault="00C32EE5" w:rsidP="005F068E">
      <w:pPr>
        <w:pStyle w:val="2"/>
        <w:spacing w:line="0" w:lineRule="atLeast"/>
        <w:rPr>
          <w:sz w:val="24"/>
          <w:szCs w:val="24"/>
        </w:rPr>
      </w:pPr>
      <w:bookmarkStart w:id="11" w:name="_Toc423344250"/>
      <w:r>
        <w:rPr>
          <w:sz w:val="24"/>
          <w:szCs w:val="24"/>
        </w:rPr>
        <w:t>3.3</w:t>
      </w:r>
      <w:r>
        <w:rPr>
          <w:sz w:val="24"/>
          <w:szCs w:val="24"/>
        </w:rPr>
        <w:t>实验结果</w:t>
      </w:r>
      <w:bookmarkEnd w:id="11"/>
    </w:p>
    <w:p w:rsidR="005F068E" w:rsidRDefault="005F068E" w:rsidP="005F068E">
      <w:pPr>
        <w:snapToGrid w:val="0"/>
        <w:spacing w:line="0" w:lineRule="atLeast"/>
        <w:ind w:rightChars="28" w:right="59"/>
        <w:rPr>
          <w:sz w:val="24"/>
          <w:szCs w:val="24"/>
        </w:rPr>
      </w:pPr>
      <w:r>
        <w:rPr>
          <w:sz w:val="24"/>
          <w:szCs w:val="24"/>
        </w:rPr>
        <w:t xml:space="preserve">Make </w:t>
      </w:r>
      <w:r>
        <w:rPr>
          <w:rFonts w:hint="eastAsia"/>
          <w:sz w:val="24"/>
          <w:szCs w:val="24"/>
        </w:rPr>
        <w:t>openmp</w:t>
      </w:r>
    </w:p>
    <w:p w:rsidR="005F068E" w:rsidRDefault="005F068E" w:rsidP="005F068E">
      <w:pPr>
        <w:snapToGrid w:val="0"/>
        <w:spacing w:line="0" w:lineRule="atLeast"/>
        <w:ind w:rightChars="28" w:right="59"/>
        <w:rPr>
          <w:sz w:val="24"/>
          <w:szCs w:val="24"/>
        </w:rPr>
      </w:pPr>
      <w:r>
        <w:rPr>
          <w:sz w:val="24"/>
          <w:szCs w:val="24"/>
        </w:rPr>
        <w:t>然后用</w:t>
      </w:r>
      <w:r>
        <w:rPr>
          <w:sz w:val="24"/>
          <w:szCs w:val="24"/>
        </w:rPr>
        <w:t>time</w:t>
      </w:r>
      <w:r>
        <w:rPr>
          <w:sz w:val="24"/>
          <w:szCs w:val="24"/>
        </w:rPr>
        <w:t>直接可以进行测量：</w:t>
      </w:r>
    </w:p>
    <w:p w:rsidR="00384AE7" w:rsidRDefault="005F068E" w:rsidP="00384AE7">
      <w:pPr>
        <w:snapToGrid w:val="0"/>
        <w:spacing w:line="0" w:lineRule="atLeast"/>
        <w:ind w:rightChars="28" w:right="59"/>
        <w:rPr>
          <w:sz w:val="24"/>
          <w:szCs w:val="24"/>
        </w:rPr>
      </w:pPr>
      <w:r>
        <w:rPr>
          <w:sz w:val="24"/>
          <w:szCs w:val="24"/>
        </w:rPr>
        <w:t>time ./</w:t>
      </w:r>
      <w:r w:rsidR="00E227C7">
        <w:rPr>
          <w:rFonts w:hint="eastAsia"/>
          <w:sz w:val="24"/>
          <w:szCs w:val="24"/>
        </w:rPr>
        <w:t>openmp</w:t>
      </w:r>
      <w:r>
        <w:rPr>
          <w:sz w:val="24"/>
          <w:szCs w:val="24"/>
        </w:rPr>
        <w:t xml:space="preserve"> [a] [b] [c]</w:t>
      </w:r>
      <w:r w:rsidR="00384AE7" w:rsidRPr="00384AE7">
        <w:rPr>
          <w:sz w:val="24"/>
          <w:szCs w:val="24"/>
        </w:rPr>
        <w:t xml:space="preserve"> </w:t>
      </w:r>
    </w:p>
    <w:p w:rsidR="005F068E" w:rsidRPr="00384AE7" w:rsidRDefault="00384AE7" w:rsidP="00384AE7">
      <w:pPr>
        <w:snapToGrid w:val="0"/>
        <w:spacing w:line="0" w:lineRule="atLeast"/>
        <w:ind w:rightChars="28" w:right="59"/>
        <w:rPr>
          <w:sz w:val="24"/>
          <w:szCs w:val="24"/>
        </w:rPr>
      </w:pPr>
      <w:r>
        <w:rPr>
          <w:sz w:val="24"/>
          <w:szCs w:val="24"/>
        </w:rPr>
        <w:t xml:space="preserve">a b c </w:t>
      </w:r>
      <w:r>
        <w:rPr>
          <w:sz w:val="24"/>
          <w:szCs w:val="24"/>
        </w:rPr>
        <w:t>为可选矩阵参数（</w:t>
      </w:r>
      <w:r>
        <w:rPr>
          <w:sz w:val="24"/>
          <w:szCs w:val="24"/>
        </w:rPr>
        <w:t>a*b</w:t>
      </w:r>
      <w:r>
        <w:rPr>
          <w:sz w:val="24"/>
          <w:szCs w:val="24"/>
        </w:rPr>
        <w:t>）</w:t>
      </w:r>
      <w:r>
        <w:rPr>
          <w:sz w:val="24"/>
          <w:szCs w:val="24"/>
        </w:rPr>
        <w:t>×</w:t>
      </w:r>
      <w:r>
        <w:rPr>
          <w:sz w:val="24"/>
          <w:szCs w:val="24"/>
        </w:rPr>
        <w:t>（</w:t>
      </w:r>
      <w:r>
        <w:rPr>
          <w:sz w:val="24"/>
          <w:szCs w:val="24"/>
        </w:rPr>
        <w:t>b*c</w:t>
      </w:r>
      <w:r>
        <w:rPr>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18"/>
        <w:gridCol w:w="1403"/>
      </w:tblGrid>
      <w:tr w:rsidR="009E6D45" w:rsidTr="00060F21">
        <w:trPr>
          <w:jc w:val="center"/>
        </w:trPr>
        <w:tc>
          <w:tcPr>
            <w:tcW w:w="1424" w:type="dxa"/>
          </w:tcPr>
          <w:p w:rsidR="009E6D45" w:rsidRDefault="009E6D45" w:rsidP="00060F21">
            <w:pPr>
              <w:snapToGrid w:val="0"/>
              <w:spacing w:line="0" w:lineRule="atLeast"/>
              <w:jc w:val="center"/>
            </w:pPr>
          </w:p>
        </w:tc>
        <w:tc>
          <w:tcPr>
            <w:tcW w:w="1418" w:type="dxa"/>
          </w:tcPr>
          <w:p w:rsidR="009E6D45" w:rsidRDefault="009E6D45" w:rsidP="00060F21">
            <w:pPr>
              <w:snapToGrid w:val="0"/>
              <w:spacing w:line="0" w:lineRule="atLeast"/>
              <w:jc w:val="center"/>
            </w:pPr>
            <w:r>
              <w:rPr>
                <w:rFonts w:hint="eastAsia"/>
              </w:rPr>
              <w:t>加速</w:t>
            </w:r>
          </w:p>
        </w:tc>
        <w:tc>
          <w:tcPr>
            <w:tcW w:w="1403" w:type="dxa"/>
          </w:tcPr>
          <w:p w:rsidR="009E6D45" w:rsidRDefault="009E6D45" w:rsidP="00060F21">
            <w:pPr>
              <w:snapToGrid w:val="0"/>
              <w:spacing w:line="0" w:lineRule="atLeast"/>
              <w:jc w:val="center"/>
            </w:pPr>
            <w:r>
              <w:t>不加速</w:t>
            </w:r>
          </w:p>
        </w:tc>
      </w:tr>
      <w:tr w:rsidR="009E6D45" w:rsidTr="00060F21">
        <w:trPr>
          <w:jc w:val="center"/>
        </w:trPr>
        <w:tc>
          <w:tcPr>
            <w:tcW w:w="1424" w:type="dxa"/>
          </w:tcPr>
          <w:p w:rsidR="009E6D45" w:rsidRDefault="009E6D45" w:rsidP="00060F21">
            <w:pPr>
              <w:snapToGrid w:val="0"/>
              <w:spacing w:line="0" w:lineRule="atLeast"/>
              <w:jc w:val="center"/>
            </w:pPr>
            <w:r>
              <w:t>1000</w:t>
            </w:r>
          </w:p>
        </w:tc>
        <w:tc>
          <w:tcPr>
            <w:tcW w:w="1418" w:type="dxa"/>
          </w:tcPr>
          <w:p w:rsidR="009E6D45" w:rsidRDefault="00BE2C79" w:rsidP="00060F21">
            <w:pPr>
              <w:snapToGrid w:val="0"/>
              <w:spacing w:line="0" w:lineRule="atLeast"/>
              <w:jc w:val="center"/>
            </w:pPr>
            <w:r>
              <w:rPr>
                <w:rFonts w:hint="eastAsia"/>
              </w:rPr>
              <w:t>1.628</w:t>
            </w:r>
            <w:r w:rsidR="009E6D45">
              <w:t>s</w:t>
            </w:r>
          </w:p>
        </w:tc>
        <w:tc>
          <w:tcPr>
            <w:tcW w:w="1403" w:type="dxa"/>
          </w:tcPr>
          <w:p w:rsidR="009E6D45" w:rsidRDefault="009E6D45" w:rsidP="00060F21">
            <w:pPr>
              <w:snapToGrid w:val="0"/>
              <w:spacing w:line="0" w:lineRule="atLeast"/>
              <w:jc w:val="center"/>
            </w:pPr>
            <w:r>
              <w:t>4.024s</w:t>
            </w:r>
          </w:p>
        </w:tc>
      </w:tr>
      <w:tr w:rsidR="009E6D45" w:rsidTr="00060F21">
        <w:trPr>
          <w:jc w:val="center"/>
        </w:trPr>
        <w:tc>
          <w:tcPr>
            <w:tcW w:w="1424" w:type="dxa"/>
          </w:tcPr>
          <w:p w:rsidR="009E6D45" w:rsidRDefault="00EA5442" w:rsidP="00060F21">
            <w:pPr>
              <w:snapToGrid w:val="0"/>
              <w:spacing w:line="0" w:lineRule="atLeast"/>
              <w:jc w:val="center"/>
            </w:pPr>
            <w:r>
              <w:rPr>
                <w:rFonts w:hint="eastAsia"/>
              </w:rPr>
              <w:t>3</w:t>
            </w:r>
            <w:r w:rsidR="009E6D45">
              <w:t>000</w:t>
            </w:r>
          </w:p>
        </w:tc>
        <w:tc>
          <w:tcPr>
            <w:tcW w:w="1418" w:type="dxa"/>
          </w:tcPr>
          <w:p w:rsidR="009E6D45" w:rsidRDefault="00F676AD" w:rsidP="00060F21">
            <w:pPr>
              <w:snapToGrid w:val="0"/>
              <w:spacing w:line="0" w:lineRule="atLeast"/>
              <w:jc w:val="center"/>
            </w:pPr>
            <w:r>
              <w:rPr>
                <w:rFonts w:hint="eastAsia"/>
              </w:rPr>
              <w:t>54.660</w:t>
            </w:r>
            <w:r w:rsidR="009E6D45">
              <w:t>s</w:t>
            </w:r>
          </w:p>
        </w:tc>
        <w:tc>
          <w:tcPr>
            <w:tcW w:w="1403" w:type="dxa"/>
          </w:tcPr>
          <w:p w:rsidR="009E6D45" w:rsidRDefault="00F676AD" w:rsidP="00060F21">
            <w:pPr>
              <w:snapToGrid w:val="0"/>
              <w:spacing w:line="0" w:lineRule="atLeast"/>
              <w:jc w:val="center"/>
            </w:pPr>
            <w:r>
              <w:rPr>
                <w:rFonts w:hint="eastAsia"/>
              </w:rPr>
              <w:t>14m23.526s</w:t>
            </w:r>
          </w:p>
        </w:tc>
      </w:tr>
      <w:tr w:rsidR="009E6D45" w:rsidTr="00060F21">
        <w:trPr>
          <w:jc w:val="center"/>
        </w:trPr>
        <w:tc>
          <w:tcPr>
            <w:tcW w:w="1424" w:type="dxa"/>
          </w:tcPr>
          <w:p w:rsidR="009E6D45" w:rsidRDefault="00EA5442" w:rsidP="00060F21">
            <w:pPr>
              <w:snapToGrid w:val="0"/>
              <w:spacing w:line="0" w:lineRule="atLeast"/>
              <w:jc w:val="center"/>
            </w:pPr>
            <w:r>
              <w:rPr>
                <w:rFonts w:hint="eastAsia"/>
              </w:rPr>
              <w:t>5</w:t>
            </w:r>
            <w:r w:rsidR="009E6D45">
              <w:t>000</w:t>
            </w:r>
          </w:p>
        </w:tc>
        <w:tc>
          <w:tcPr>
            <w:tcW w:w="1418" w:type="dxa"/>
          </w:tcPr>
          <w:p w:rsidR="009E6D45" w:rsidRDefault="00F676AD" w:rsidP="00060F21">
            <w:pPr>
              <w:snapToGrid w:val="0"/>
              <w:spacing w:line="0" w:lineRule="atLeast"/>
              <w:jc w:val="center"/>
            </w:pPr>
            <w:r>
              <w:rPr>
                <w:rFonts w:hint="eastAsia"/>
              </w:rPr>
              <w:t>4m6.789s</w:t>
            </w:r>
          </w:p>
        </w:tc>
        <w:tc>
          <w:tcPr>
            <w:tcW w:w="1403" w:type="dxa"/>
          </w:tcPr>
          <w:p w:rsidR="009E6D45" w:rsidRDefault="00F676AD" w:rsidP="00060F21">
            <w:pPr>
              <w:snapToGrid w:val="0"/>
              <w:spacing w:line="0" w:lineRule="atLeast"/>
              <w:jc w:val="center"/>
            </w:pPr>
            <w:r>
              <w:rPr>
                <w:rFonts w:hint="eastAsia"/>
              </w:rPr>
              <w:t>65m6.928s</w:t>
            </w:r>
          </w:p>
        </w:tc>
      </w:tr>
      <w:tr w:rsidR="009E6D45" w:rsidTr="00060F21">
        <w:trPr>
          <w:jc w:val="center"/>
        </w:trPr>
        <w:tc>
          <w:tcPr>
            <w:tcW w:w="1424" w:type="dxa"/>
          </w:tcPr>
          <w:p w:rsidR="009E6D45" w:rsidRDefault="00EA5442" w:rsidP="00060F21">
            <w:pPr>
              <w:snapToGrid w:val="0"/>
              <w:spacing w:line="0" w:lineRule="atLeast"/>
              <w:jc w:val="center"/>
            </w:pPr>
            <w:r>
              <w:rPr>
                <w:rFonts w:hint="eastAsia"/>
              </w:rPr>
              <w:t>7</w:t>
            </w:r>
            <w:r w:rsidR="009E6D45">
              <w:t>000</w:t>
            </w:r>
          </w:p>
        </w:tc>
        <w:tc>
          <w:tcPr>
            <w:tcW w:w="1418" w:type="dxa"/>
          </w:tcPr>
          <w:p w:rsidR="009E6D45" w:rsidRDefault="00F676AD" w:rsidP="00060F21">
            <w:pPr>
              <w:snapToGrid w:val="0"/>
              <w:spacing w:line="0" w:lineRule="atLeast"/>
              <w:jc w:val="center"/>
            </w:pPr>
            <w:r>
              <w:rPr>
                <w:rFonts w:hint="eastAsia"/>
              </w:rPr>
              <w:t>11m12.499s</w:t>
            </w:r>
          </w:p>
        </w:tc>
        <w:tc>
          <w:tcPr>
            <w:tcW w:w="1403" w:type="dxa"/>
          </w:tcPr>
          <w:p w:rsidR="009E6D45" w:rsidRDefault="00F676AD" w:rsidP="00F676AD">
            <w:pPr>
              <w:snapToGrid w:val="0"/>
              <w:spacing w:line="0" w:lineRule="atLeast"/>
              <w:jc w:val="center"/>
            </w:pPr>
            <w:r>
              <w:rPr>
                <w:rFonts w:hint="eastAsia"/>
              </w:rPr>
              <w:t>177</w:t>
            </w:r>
            <w:r w:rsidR="009E6D45">
              <w:t>m</w:t>
            </w:r>
            <w:r>
              <w:rPr>
                <w:rFonts w:hint="eastAsia"/>
              </w:rPr>
              <w:t>31.527</w:t>
            </w:r>
            <w:r w:rsidR="009E6D45">
              <w:t>s</w:t>
            </w:r>
          </w:p>
        </w:tc>
      </w:tr>
      <w:tr w:rsidR="009E6D45" w:rsidTr="00060F21">
        <w:trPr>
          <w:jc w:val="center"/>
        </w:trPr>
        <w:tc>
          <w:tcPr>
            <w:tcW w:w="1424" w:type="dxa"/>
          </w:tcPr>
          <w:p w:rsidR="009E6D45" w:rsidRDefault="009E6D45" w:rsidP="00060F21">
            <w:pPr>
              <w:snapToGrid w:val="0"/>
              <w:spacing w:line="0" w:lineRule="atLeast"/>
              <w:jc w:val="center"/>
            </w:pPr>
            <w:r>
              <w:t>10000</w:t>
            </w:r>
          </w:p>
        </w:tc>
        <w:tc>
          <w:tcPr>
            <w:tcW w:w="1418" w:type="dxa"/>
          </w:tcPr>
          <w:p w:rsidR="009E6D45" w:rsidRDefault="00642999" w:rsidP="00642999">
            <w:pPr>
              <w:snapToGrid w:val="0"/>
              <w:spacing w:line="0" w:lineRule="atLeast"/>
              <w:jc w:val="center"/>
            </w:pPr>
            <w:r>
              <w:rPr>
                <w:rFonts w:hint="eastAsia"/>
              </w:rPr>
              <w:t>28</w:t>
            </w:r>
            <w:r w:rsidR="009E6D45">
              <w:rPr>
                <w:rFonts w:hint="eastAsia"/>
              </w:rPr>
              <w:t>m2</w:t>
            </w:r>
            <w:r>
              <w:rPr>
                <w:rFonts w:hint="eastAsia"/>
              </w:rPr>
              <w:t>4.213</w:t>
            </w:r>
            <w:r w:rsidR="009E6D45">
              <w:rPr>
                <w:rFonts w:hint="eastAsia"/>
              </w:rPr>
              <w:t>s</w:t>
            </w:r>
          </w:p>
        </w:tc>
        <w:tc>
          <w:tcPr>
            <w:tcW w:w="1403" w:type="dxa"/>
          </w:tcPr>
          <w:p w:rsidR="009E6D45" w:rsidRDefault="00642999" w:rsidP="00060F21">
            <w:pPr>
              <w:snapToGrid w:val="0"/>
              <w:spacing w:line="0" w:lineRule="atLeast"/>
              <w:jc w:val="center"/>
            </w:pPr>
            <w:r>
              <w:rPr>
                <w:rFonts w:hint="eastAsia"/>
              </w:rPr>
              <w:t>450</w:t>
            </w:r>
            <w:r w:rsidR="009E6D45">
              <w:rPr>
                <w:rFonts w:hint="eastAsia"/>
              </w:rPr>
              <w:t>m</w:t>
            </w:r>
            <w:r>
              <w:rPr>
                <w:rFonts w:hint="eastAsia"/>
              </w:rPr>
              <w:t>3.734</w:t>
            </w:r>
            <w:r w:rsidR="009E6D45">
              <w:rPr>
                <w:rFonts w:hint="eastAsia"/>
              </w:rPr>
              <w:t>s</w:t>
            </w:r>
          </w:p>
        </w:tc>
      </w:tr>
    </w:tbl>
    <w:p w:rsidR="00C13074" w:rsidRDefault="00B72B77" w:rsidP="0037120A">
      <w:pPr>
        <w:snapToGrid w:val="0"/>
        <w:spacing w:line="0" w:lineRule="atLeast"/>
        <w:ind w:rightChars="28" w:right="59"/>
      </w:pPr>
      <w:r>
        <w:rPr>
          <w:rFonts w:hint="eastAsia"/>
        </w:rPr>
        <w:t xml:space="preserve">    </w:t>
      </w:r>
      <w:r>
        <w:rPr>
          <w:rFonts w:hint="eastAsia"/>
        </w:rPr>
        <w:t>单单从加速效果来看，这个效果是显著的，但是算法不值得推荐，因为串行算法本身花费的时间远远超过一般的串行时间。</w:t>
      </w:r>
      <w:r w:rsidR="00BF3856">
        <w:rPr>
          <w:rFonts w:hint="eastAsia"/>
        </w:rPr>
        <w:t>但这只是说明这种思想不适用于这个问题，而不是说这种思想本身不正确。从加速比的情况来看，这种算法更适用于并行，如果处理器的数量更多的情况下，一定可以得到更短的执行时间。</w:t>
      </w:r>
    </w:p>
    <w:p w:rsidR="00C13074" w:rsidRDefault="00C32EE5" w:rsidP="00AA30C0">
      <w:pPr>
        <w:pStyle w:val="1"/>
        <w:spacing w:line="0" w:lineRule="atLeast"/>
        <w:jc w:val="center"/>
        <w:rPr>
          <w:b w:val="0"/>
          <w:bCs w:val="0"/>
          <w:sz w:val="30"/>
          <w:szCs w:val="30"/>
        </w:rPr>
      </w:pPr>
      <w:bookmarkStart w:id="12" w:name="_Toc423344251"/>
      <w:r>
        <w:rPr>
          <w:sz w:val="30"/>
          <w:szCs w:val="30"/>
        </w:rPr>
        <w:lastRenderedPageBreak/>
        <w:t>实验四、</w:t>
      </w:r>
      <w:r>
        <w:rPr>
          <w:sz w:val="30"/>
          <w:szCs w:val="30"/>
        </w:rPr>
        <w:t>MPI</w:t>
      </w:r>
      <w:r>
        <w:rPr>
          <w:sz w:val="30"/>
          <w:szCs w:val="30"/>
        </w:rPr>
        <w:t>实现矩阵乘法</w:t>
      </w:r>
      <w:bookmarkEnd w:id="12"/>
    </w:p>
    <w:p w:rsidR="00C13074" w:rsidRDefault="00C32EE5" w:rsidP="0037120A">
      <w:pPr>
        <w:pStyle w:val="2"/>
        <w:spacing w:line="0" w:lineRule="atLeast"/>
        <w:rPr>
          <w:sz w:val="24"/>
          <w:szCs w:val="24"/>
        </w:rPr>
      </w:pPr>
      <w:bookmarkStart w:id="13" w:name="_Toc423344252"/>
      <w:r>
        <w:rPr>
          <w:sz w:val="24"/>
          <w:szCs w:val="24"/>
        </w:rPr>
        <w:t>4.1</w:t>
      </w:r>
      <w:r>
        <w:rPr>
          <w:sz w:val="24"/>
          <w:szCs w:val="24"/>
        </w:rPr>
        <w:t>实验目的与要求</w:t>
      </w:r>
      <w:bookmarkEnd w:id="13"/>
    </w:p>
    <w:p w:rsidR="00C13074" w:rsidRDefault="008C3D4F" w:rsidP="0037120A">
      <w:pPr>
        <w:snapToGrid w:val="0"/>
        <w:spacing w:line="0" w:lineRule="atLeast"/>
        <w:ind w:rightChars="28" w:right="59"/>
        <w:rPr>
          <w:sz w:val="24"/>
          <w:szCs w:val="24"/>
        </w:rPr>
      </w:pPr>
      <w:r>
        <w:rPr>
          <w:rFonts w:hint="eastAsia"/>
          <w:sz w:val="24"/>
          <w:szCs w:val="24"/>
        </w:rPr>
        <w:t xml:space="preserve">    </w:t>
      </w:r>
      <w:r>
        <w:rPr>
          <w:rFonts w:hint="eastAsia"/>
          <w:sz w:val="24"/>
          <w:szCs w:val="24"/>
        </w:rPr>
        <w:t>使用</w:t>
      </w:r>
      <w:r>
        <w:rPr>
          <w:rFonts w:hint="eastAsia"/>
          <w:sz w:val="24"/>
          <w:szCs w:val="24"/>
        </w:rPr>
        <w:t>MPI</w:t>
      </w:r>
      <w:r>
        <w:rPr>
          <w:rFonts w:hint="eastAsia"/>
          <w:sz w:val="24"/>
          <w:szCs w:val="24"/>
        </w:rPr>
        <w:t>加速矩阵乘法</w:t>
      </w:r>
    </w:p>
    <w:p w:rsidR="00C13074" w:rsidRDefault="00C32EE5" w:rsidP="0037120A">
      <w:pPr>
        <w:pStyle w:val="2"/>
        <w:spacing w:line="0" w:lineRule="atLeast"/>
        <w:rPr>
          <w:sz w:val="24"/>
          <w:szCs w:val="24"/>
        </w:rPr>
      </w:pPr>
      <w:bookmarkStart w:id="14" w:name="_Toc423344253"/>
      <w:r>
        <w:rPr>
          <w:sz w:val="24"/>
          <w:szCs w:val="24"/>
        </w:rPr>
        <w:t>4.2</w:t>
      </w:r>
      <w:r>
        <w:rPr>
          <w:sz w:val="24"/>
          <w:szCs w:val="24"/>
        </w:rPr>
        <w:t>实验内容</w:t>
      </w:r>
      <w:bookmarkEnd w:id="14"/>
    </w:p>
    <w:p w:rsidR="00C13074" w:rsidRDefault="00AA30C0" w:rsidP="00AA30C0">
      <w:pPr>
        <w:snapToGrid w:val="0"/>
        <w:spacing w:line="0" w:lineRule="atLeast"/>
        <w:ind w:rightChars="28" w:right="59" w:firstLine="480"/>
        <w:rPr>
          <w:sz w:val="24"/>
          <w:szCs w:val="24"/>
        </w:rPr>
      </w:pPr>
      <w:r>
        <w:rPr>
          <w:rFonts w:hint="eastAsia"/>
          <w:sz w:val="24"/>
          <w:szCs w:val="24"/>
        </w:rPr>
        <w:t>在一般矩阵乘法当中，其他进程所有的信息都是从</w:t>
      </w:r>
      <w:r>
        <w:rPr>
          <w:rFonts w:hint="eastAsia"/>
          <w:sz w:val="24"/>
          <w:szCs w:val="24"/>
        </w:rPr>
        <w:t>0</w:t>
      </w:r>
      <w:r>
        <w:rPr>
          <w:rFonts w:hint="eastAsia"/>
          <w:sz w:val="24"/>
          <w:szCs w:val="24"/>
        </w:rPr>
        <w:t>号进程得到，计算，并返回各个进程的计算结果。其实这种算法会带来一些负载不均衡的问题，</w:t>
      </w:r>
      <w:r>
        <w:rPr>
          <w:rFonts w:hint="eastAsia"/>
          <w:sz w:val="24"/>
          <w:szCs w:val="24"/>
        </w:rPr>
        <w:t>0</w:t>
      </w:r>
      <w:r>
        <w:rPr>
          <w:rFonts w:hint="eastAsia"/>
          <w:sz w:val="24"/>
          <w:szCs w:val="24"/>
        </w:rPr>
        <w:t>号进程负载过重。我们只需要对矩阵</w:t>
      </w:r>
      <w:r>
        <w:rPr>
          <w:rFonts w:hint="eastAsia"/>
          <w:sz w:val="24"/>
          <w:szCs w:val="24"/>
        </w:rPr>
        <w:t>A</w:t>
      </w:r>
      <w:r>
        <w:rPr>
          <w:rFonts w:hint="eastAsia"/>
          <w:sz w:val="24"/>
          <w:szCs w:val="24"/>
        </w:rPr>
        <w:t>、</w:t>
      </w:r>
      <w:r>
        <w:rPr>
          <w:rFonts w:hint="eastAsia"/>
          <w:sz w:val="24"/>
          <w:szCs w:val="24"/>
        </w:rPr>
        <w:t>B</w:t>
      </w:r>
      <w:r>
        <w:rPr>
          <w:rFonts w:hint="eastAsia"/>
          <w:sz w:val="24"/>
          <w:szCs w:val="24"/>
        </w:rPr>
        <w:t>进行划分，然后每一个进程都从同行的进程中获取矩阵</w:t>
      </w:r>
      <w:r>
        <w:rPr>
          <w:rFonts w:hint="eastAsia"/>
          <w:sz w:val="24"/>
          <w:szCs w:val="24"/>
        </w:rPr>
        <w:t>A</w:t>
      </w:r>
      <w:r>
        <w:rPr>
          <w:rFonts w:hint="eastAsia"/>
          <w:sz w:val="24"/>
          <w:szCs w:val="24"/>
        </w:rPr>
        <w:t>的信息，从同列的进程中获取矩阵</w:t>
      </w:r>
      <w:r>
        <w:rPr>
          <w:rFonts w:hint="eastAsia"/>
          <w:sz w:val="24"/>
          <w:szCs w:val="24"/>
        </w:rPr>
        <w:t>B</w:t>
      </w:r>
      <w:r>
        <w:rPr>
          <w:rFonts w:hint="eastAsia"/>
          <w:sz w:val="24"/>
          <w:szCs w:val="24"/>
        </w:rPr>
        <w:t>的信息，就可以计算自己负责的矩阵</w:t>
      </w:r>
      <w:r>
        <w:rPr>
          <w:rFonts w:hint="eastAsia"/>
          <w:sz w:val="24"/>
          <w:szCs w:val="24"/>
        </w:rPr>
        <w:t>C</w:t>
      </w:r>
      <w:r>
        <w:rPr>
          <w:rFonts w:hint="eastAsia"/>
          <w:sz w:val="24"/>
          <w:szCs w:val="24"/>
        </w:rPr>
        <w:t>的部分。</w:t>
      </w:r>
    </w:p>
    <w:p w:rsidR="00AA30C0" w:rsidRDefault="0054544A" w:rsidP="00AA30C0">
      <w:pPr>
        <w:snapToGrid w:val="0"/>
        <w:spacing w:line="0" w:lineRule="atLeast"/>
        <w:ind w:rightChars="28" w:right="59" w:firstLine="480"/>
        <w:rPr>
          <w:sz w:val="24"/>
          <w:szCs w:val="24"/>
        </w:rPr>
      </w:pPr>
      <w:r w:rsidRPr="00060F21">
        <w:rPr>
          <w:noProof/>
          <w:sz w:val="24"/>
          <w:szCs w:val="24"/>
        </w:rPr>
        <mc:AlternateContent>
          <mc:Choice Requires="wps">
            <w:drawing>
              <wp:anchor distT="0" distB="0" distL="114300" distR="114300" simplePos="0" relativeHeight="251599872" behindDoc="0" locked="0" layoutInCell="1" allowOverlap="1" wp14:anchorId="501C8122" wp14:editId="7092E42B">
                <wp:simplePos x="0" y="0"/>
                <wp:positionH relativeFrom="column">
                  <wp:posOffset>-95250</wp:posOffset>
                </wp:positionH>
                <wp:positionV relativeFrom="paragraph">
                  <wp:posOffset>219710</wp:posOffset>
                </wp:positionV>
                <wp:extent cx="5486400" cy="5943600"/>
                <wp:effectExtent l="0" t="0" r="19050" b="1905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943600"/>
                        </a:xfrm>
                        <a:prstGeom prst="rect">
                          <a:avLst/>
                        </a:prstGeom>
                        <a:solidFill>
                          <a:srgbClr val="FFFFFF"/>
                        </a:solidFill>
                        <a:ln w="9525">
                          <a:solidFill>
                            <a:srgbClr val="000000"/>
                          </a:solidFill>
                          <a:miter lim="800000"/>
                          <a:headEnd/>
                          <a:tailEnd/>
                        </a:ln>
                      </wps:spPr>
                      <wps:txbx>
                        <w:txbxContent>
                          <w:p w:rsidR="00060F21" w:rsidRDefault="00060F21" w:rsidP="00060F21">
                            <w:r>
                              <w:t>void init_con(int id, int same){</w:t>
                            </w:r>
                          </w:p>
                          <w:p w:rsidR="00060F21" w:rsidRDefault="00060F21" w:rsidP="00060F21">
                            <w:r>
                              <w:t xml:space="preserve">  int i,j,k;</w:t>
                            </w:r>
                          </w:p>
                          <w:p w:rsidR="00060F21" w:rsidRDefault="00060F21" w:rsidP="00060F21">
                            <w:r>
                              <w:t xml:space="preserve">  posy = id/Wp;//get group</w:t>
                            </w:r>
                          </w:p>
                          <w:p w:rsidR="00060F21" w:rsidRDefault="00060F21" w:rsidP="00060F21">
                            <w:r>
                              <w:t xml:space="preserve">  int bb = posy*Hp, ee = (posy+1)*Hp;</w:t>
                            </w:r>
                          </w:p>
                          <w:p w:rsidR="00060F21" w:rsidRDefault="00060F21" w:rsidP="00060F21">
                            <w:r>
                              <w:t xml:space="preserve">  int con;//send once recive k-1</w:t>
                            </w:r>
                          </w:p>
                          <w:p w:rsidR="00060F21" w:rsidRDefault="00060F21" w:rsidP="00060F21">
                            <w:r>
                              <w:t xml:space="preserve">  int *buffa = (int *)malloc(sizeof(int)*ystep*same);</w:t>
                            </w:r>
                          </w:p>
                          <w:p w:rsidR="00060F21" w:rsidRDefault="00060F21" w:rsidP="00060F21">
                            <w:r>
                              <w:t xml:space="preserve">  int *buffb = (int *)malloc(sizeof(int)*xstep*same);</w:t>
                            </w:r>
                          </w:p>
                          <w:p w:rsidR="00060F21" w:rsidRDefault="00060F21" w:rsidP="00060F21">
                            <w:r>
                              <w:t xml:space="preserve">  for(i=bb;i&lt;ee;i++){</w:t>
                            </w:r>
                          </w:p>
                          <w:p w:rsidR="00060F21" w:rsidRDefault="00060F21" w:rsidP="00060F21">
                            <w:r>
                              <w:t xml:space="preserve">     //i send</w:t>
                            </w:r>
                          </w:p>
                          <w:p w:rsidR="00060F21" w:rsidRDefault="00060F21" w:rsidP="00060F21">
                            <w:r>
                              <w:t xml:space="preserve">     if(i==id){</w:t>
                            </w:r>
                          </w:p>
                          <w:p w:rsidR="00060F21" w:rsidRDefault="00060F21" w:rsidP="00060F21">
                            <w:r>
                              <w:t xml:space="preserve">        for(j=bb;j&lt;ee;j++){</w:t>
                            </w:r>
                          </w:p>
                          <w:p w:rsidR="00060F21" w:rsidRDefault="00060F21" w:rsidP="00060F21">
                            <w:r>
                              <w:t xml:space="preserve">          if(j==id) continue;</w:t>
                            </w:r>
                            <w:r w:rsidRPr="00060F21">
                              <w:t xml:space="preserve"> </w:t>
                            </w:r>
                          </w:p>
                          <w:p w:rsidR="00060F21" w:rsidRDefault="00060F21" w:rsidP="00060F21">
                            <w:r>
                              <w:t xml:space="preserve">          MPI_Send(bufa, ystep*same, MPI_INT, j, 1, MPI_COMM_WORLD);//send a</w:t>
                            </w:r>
                          </w:p>
                          <w:p w:rsidR="00060F21" w:rsidRDefault="00060F21" w:rsidP="00060F21">
                            <w:r>
                              <w:t xml:space="preserve">          MPI_Send(bufb, xstep*same, MPI_INT, j, 2, MPI_COMM_WORLD);//send b</w:t>
                            </w:r>
                          </w:p>
                          <w:p w:rsidR="0054544A" w:rsidRDefault="00060F21" w:rsidP="0054544A">
                            <w:r>
                              <w:t xml:space="preserve">        }</w:t>
                            </w:r>
                          </w:p>
                          <w:p w:rsidR="0054544A" w:rsidRDefault="0054544A" w:rsidP="0054544A">
                            <w:pPr>
                              <w:ind w:firstLineChars="250" w:firstLine="525"/>
                            </w:pPr>
                            <w:r>
                              <w:t>}</w:t>
                            </w:r>
                          </w:p>
                          <w:p w:rsidR="0054544A" w:rsidRDefault="0054544A" w:rsidP="0054544A">
                            <w:r>
                              <w:t xml:space="preserve">     else{</w:t>
                            </w:r>
                          </w:p>
                          <w:p w:rsidR="0054544A" w:rsidRDefault="0054544A" w:rsidP="0054544A">
                            <w:r>
                              <w:t xml:space="preserve">        MPI_Recv(buffa, ystep*same, MPI_INT, i, 1, MPI_COMM_WORLD, &amp;status);</w:t>
                            </w:r>
                          </w:p>
                          <w:p w:rsidR="0054544A" w:rsidRDefault="0054544A" w:rsidP="0054544A">
                            <w:r>
                              <w:t xml:space="preserve">        MPI_Recv(buffb, xstep*same, MPI_INT, i, 2, MPI_COMM_WORLD, &amp;status);</w:t>
                            </w:r>
                          </w:p>
                          <w:p w:rsidR="0054544A" w:rsidRDefault="0054544A" w:rsidP="0054544A">
                            <w:r>
                              <w:t xml:space="preserve">        con = 0;</w:t>
                            </w:r>
                          </w:p>
                          <w:p w:rsidR="0054544A" w:rsidRDefault="0054544A" w:rsidP="0054544A">
                            <w:r>
                              <w:t xml:space="preserve">        xB = i * xstep;</w:t>
                            </w:r>
                          </w:p>
                          <w:p w:rsidR="0054544A" w:rsidRDefault="0054544A" w:rsidP="0054544A">
                            <w:r>
                              <w:t xml:space="preserve">        yB = i * ystep;</w:t>
                            </w:r>
                          </w:p>
                          <w:p w:rsidR="0054544A" w:rsidRDefault="0054544A" w:rsidP="0054544A">
                            <w:r>
                              <w:t xml:space="preserve">        xE = (i+1)*xstep;</w:t>
                            </w:r>
                          </w:p>
                          <w:p w:rsidR="0054544A" w:rsidRDefault="0054544A" w:rsidP="0054544A">
                            <w:r>
                              <w:t xml:space="preserve">        yE = (i+1)*ystep;</w:t>
                            </w:r>
                          </w:p>
                          <w:p w:rsidR="0054544A" w:rsidRDefault="0054544A" w:rsidP="0054544A">
                            <w:r>
                              <w:t xml:space="preserve">        for(j=yB;j&lt;yE;j++)</w:t>
                            </w:r>
                          </w:p>
                          <w:p w:rsidR="0054544A" w:rsidRDefault="0054544A" w:rsidP="0054544A">
                            <w:pPr>
                              <w:ind w:firstLineChars="550" w:firstLine="1155"/>
                            </w:pPr>
                            <w:r w:rsidRPr="0054544A">
                              <w:t xml:space="preserve"> </w:t>
                            </w:r>
                            <w:r>
                              <w:t>for(k=0;k&lt;same;k++){</w:t>
                            </w:r>
                          </w:p>
                          <w:p w:rsidR="0054544A" w:rsidRDefault="0054544A" w:rsidP="0054544A">
                            <w:r>
                              <w:t xml:space="preserve">            *(a-&gt;m+j*a-&gt;b+k) = *(buffa+con);</w:t>
                            </w:r>
                          </w:p>
                          <w:p w:rsidR="0054544A" w:rsidRDefault="0054544A" w:rsidP="0054544A">
                            <w:r>
                              <w:t xml:space="preserve">            con++;</w:t>
                            </w:r>
                          </w:p>
                          <w:p w:rsidR="00060F21" w:rsidRDefault="0054544A" w:rsidP="0054544A">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8122" id="_x0000_s1031" type="#_x0000_t202" style="position:absolute;left:0;text-align:left;margin-left:-7.5pt;margin-top:17.3pt;width:6in;height:46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">
                <v:textbox>
                  <w:txbxContent>
                    <w:p w:rsidR="00060F21" w:rsidRDefault="00060F21" w:rsidP="00060F21">
                      <w:r>
                        <w:t>void init_con(int id, int same){</w:t>
                      </w:r>
                    </w:p>
                    <w:p w:rsidR="00060F21" w:rsidRDefault="00060F21" w:rsidP="00060F21">
                      <w:r>
                        <w:t xml:space="preserve">  int i,j,k;</w:t>
                      </w:r>
                    </w:p>
                    <w:p w:rsidR="00060F21" w:rsidRDefault="00060F21" w:rsidP="00060F21">
                      <w:r>
                        <w:t xml:space="preserve">  posy = id/Wp;//get group</w:t>
                      </w:r>
                    </w:p>
                    <w:p w:rsidR="00060F21" w:rsidRDefault="00060F21" w:rsidP="00060F21">
                      <w:r>
                        <w:t xml:space="preserve">  int bb = posy*Hp, ee = (posy+1)*Hp;</w:t>
                      </w:r>
                    </w:p>
                    <w:p w:rsidR="00060F21" w:rsidRDefault="00060F21" w:rsidP="00060F21">
                      <w:r>
                        <w:t xml:space="preserve">  int con;//send once recive k-1</w:t>
                      </w:r>
                    </w:p>
                    <w:p w:rsidR="00060F21" w:rsidRDefault="00060F21" w:rsidP="00060F21">
                      <w:r>
                        <w:t xml:space="preserve">  int *buffa = (int *)malloc(sizeof(int)*ystep*same);</w:t>
                      </w:r>
                    </w:p>
                    <w:p w:rsidR="00060F21" w:rsidRDefault="00060F21" w:rsidP="00060F21">
                      <w:r>
                        <w:t xml:space="preserve">  int *buffb = (int *)malloc(sizeof(int)*xstep*same);</w:t>
                      </w:r>
                    </w:p>
                    <w:p w:rsidR="00060F21" w:rsidRDefault="00060F21" w:rsidP="00060F21">
                      <w:r>
                        <w:t xml:space="preserve">  for(i=bb;i&lt;ee;i++){</w:t>
                      </w:r>
                    </w:p>
                    <w:p w:rsidR="00060F21" w:rsidRDefault="00060F21" w:rsidP="00060F21">
                      <w:r>
                        <w:t xml:space="preserve">     //i send</w:t>
                      </w:r>
                    </w:p>
                    <w:p w:rsidR="00060F21" w:rsidRDefault="00060F21" w:rsidP="00060F21">
                      <w:r>
                        <w:t xml:space="preserve">     if(i==id){</w:t>
                      </w:r>
                    </w:p>
                    <w:p w:rsidR="00060F21" w:rsidRDefault="00060F21" w:rsidP="00060F21">
                      <w:r>
                        <w:t xml:space="preserve">        for(j=bb;j&lt;ee;j++){</w:t>
                      </w:r>
                    </w:p>
                    <w:p w:rsidR="00060F21" w:rsidRDefault="00060F21" w:rsidP="00060F21">
                      <w:r>
                        <w:t xml:space="preserve">          if(j==id) continue;</w:t>
                      </w:r>
                      <w:r w:rsidRPr="00060F21">
                        <w:t xml:space="preserve"> </w:t>
                      </w:r>
                    </w:p>
                    <w:p w:rsidR="00060F21" w:rsidRDefault="00060F21" w:rsidP="00060F21">
                      <w:r>
                        <w:t xml:space="preserve">          MPI_Send(bufa, ystep*same, MPI_INT, j, 1, MPI_COMM_WORLD);//send a</w:t>
                      </w:r>
                    </w:p>
                    <w:p w:rsidR="00060F21" w:rsidRDefault="00060F21" w:rsidP="00060F21">
                      <w:r>
                        <w:t xml:space="preserve">          MPI_Send(bufb, xstep*same, MPI_INT, j, 2, MPI_COMM_WORLD);//send b</w:t>
                      </w:r>
                    </w:p>
                    <w:p w:rsidR="0054544A" w:rsidRDefault="00060F21" w:rsidP="0054544A">
                      <w:r>
                        <w:t xml:space="preserve">        }</w:t>
                      </w:r>
                    </w:p>
                    <w:p w:rsidR="0054544A" w:rsidRDefault="0054544A" w:rsidP="0054544A">
                      <w:pPr>
                        <w:ind w:firstLineChars="250" w:firstLine="525"/>
                      </w:pPr>
                      <w:r>
                        <w:t>}</w:t>
                      </w:r>
                    </w:p>
                    <w:p w:rsidR="0054544A" w:rsidRDefault="0054544A" w:rsidP="0054544A">
                      <w:r>
                        <w:t xml:space="preserve">     else{</w:t>
                      </w:r>
                    </w:p>
                    <w:p w:rsidR="0054544A" w:rsidRDefault="0054544A" w:rsidP="0054544A">
                      <w:r>
                        <w:t xml:space="preserve">        MPI_Recv(buffa, ystep*same, MPI_INT, i, 1, MPI_COMM_WORLD, &amp;status);</w:t>
                      </w:r>
                    </w:p>
                    <w:p w:rsidR="0054544A" w:rsidRDefault="0054544A" w:rsidP="0054544A">
                      <w:r>
                        <w:t xml:space="preserve">        MPI_Recv(buffb, xstep*same, MPI_INT, i, 2, MPI_COMM_WORLD, &amp;status);</w:t>
                      </w:r>
                    </w:p>
                    <w:p w:rsidR="0054544A" w:rsidRDefault="0054544A" w:rsidP="0054544A">
                      <w:r>
                        <w:t xml:space="preserve">        con = 0;</w:t>
                      </w:r>
                    </w:p>
                    <w:p w:rsidR="0054544A" w:rsidRDefault="0054544A" w:rsidP="0054544A">
                      <w:r>
                        <w:t xml:space="preserve">        xB = i * xstep;</w:t>
                      </w:r>
                    </w:p>
                    <w:p w:rsidR="0054544A" w:rsidRDefault="0054544A" w:rsidP="0054544A">
                      <w:r>
                        <w:t xml:space="preserve">        yB = i * ystep;</w:t>
                      </w:r>
                    </w:p>
                    <w:p w:rsidR="0054544A" w:rsidRDefault="0054544A" w:rsidP="0054544A">
                      <w:r>
                        <w:t xml:space="preserve">        xE = (i+1)*xstep;</w:t>
                      </w:r>
                    </w:p>
                    <w:p w:rsidR="0054544A" w:rsidRDefault="0054544A" w:rsidP="0054544A">
                      <w:r>
                        <w:t xml:space="preserve">        yE = (i+1)*ystep;</w:t>
                      </w:r>
                    </w:p>
                    <w:p w:rsidR="0054544A" w:rsidRDefault="0054544A" w:rsidP="0054544A">
                      <w:r>
                        <w:t xml:space="preserve">        for(j=yB;j&lt;yE;j++)</w:t>
                      </w:r>
                    </w:p>
                    <w:p w:rsidR="0054544A" w:rsidRDefault="0054544A" w:rsidP="0054544A">
                      <w:pPr>
                        <w:ind w:firstLineChars="550" w:firstLine="1155"/>
                      </w:pPr>
                      <w:r w:rsidRPr="0054544A">
                        <w:t xml:space="preserve"> </w:t>
                      </w:r>
                      <w:r>
                        <w:t>for(k=0;k&lt;same;k++){</w:t>
                      </w:r>
                    </w:p>
                    <w:p w:rsidR="0054544A" w:rsidRDefault="0054544A" w:rsidP="0054544A">
                      <w:r>
                        <w:t xml:space="preserve">            *(a-&gt;m+j*a-&gt;b+k) = *(buffa+con);</w:t>
                      </w:r>
                    </w:p>
                    <w:p w:rsidR="0054544A" w:rsidRDefault="0054544A" w:rsidP="0054544A">
                      <w:r>
                        <w:t xml:space="preserve">            con++;</w:t>
                      </w:r>
                    </w:p>
                    <w:p w:rsidR="00060F21" w:rsidRDefault="0054544A" w:rsidP="0054544A">
                      <w:r>
                        <w:t xml:space="preserve">          }</w:t>
                      </w:r>
                    </w:p>
                  </w:txbxContent>
                </v:textbox>
              </v:shape>
            </w:pict>
          </mc:Fallback>
        </mc:AlternateContent>
      </w:r>
      <w:r w:rsidR="00AF7D4E">
        <w:rPr>
          <w:rFonts w:hint="eastAsia"/>
          <w:sz w:val="24"/>
          <w:szCs w:val="24"/>
        </w:rPr>
        <w:t>信息传递过程</w:t>
      </w: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54544A" w:rsidP="00060F21">
      <w:pPr>
        <w:snapToGrid w:val="0"/>
        <w:spacing w:line="0" w:lineRule="atLeast"/>
        <w:ind w:rightChars="28" w:right="59"/>
        <w:rPr>
          <w:sz w:val="24"/>
          <w:szCs w:val="24"/>
        </w:rPr>
      </w:pPr>
      <w:r w:rsidRPr="00060F21">
        <w:rPr>
          <w:noProof/>
          <w:sz w:val="24"/>
          <w:szCs w:val="24"/>
        </w:rPr>
        <w:lastRenderedPageBreak/>
        <mc:AlternateContent>
          <mc:Choice Requires="wps">
            <w:drawing>
              <wp:anchor distT="0" distB="0" distL="114300" distR="114300" simplePos="0" relativeHeight="251621376" behindDoc="0" locked="0" layoutInCell="1" allowOverlap="1" wp14:anchorId="243949E5" wp14:editId="44D48EFD">
                <wp:simplePos x="0" y="0"/>
                <wp:positionH relativeFrom="column">
                  <wp:posOffset>0</wp:posOffset>
                </wp:positionH>
                <wp:positionV relativeFrom="paragraph">
                  <wp:posOffset>9525</wp:posOffset>
                </wp:positionV>
                <wp:extent cx="5457825" cy="1666875"/>
                <wp:effectExtent l="0" t="0" r="28575" b="28575"/>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666875"/>
                        </a:xfrm>
                        <a:prstGeom prst="rect">
                          <a:avLst/>
                        </a:prstGeom>
                        <a:solidFill>
                          <a:srgbClr val="FFFFFF"/>
                        </a:solidFill>
                        <a:ln w="9525">
                          <a:solidFill>
                            <a:srgbClr val="000000"/>
                          </a:solidFill>
                          <a:miter lim="800000"/>
                          <a:headEnd/>
                          <a:tailEnd/>
                        </a:ln>
                      </wps:spPr>
                      <wps:txbx>
                        <w:txbxContent>
                          <w:p w:rsidR="00060F21" w:rsidRDefault="00060F21" w:rsidP="0054544A">
                            <w:pPr>
                              <w:ind w:firstLineChars="400" w:firstLine="840"/>
                            </w:pPr>
                            <w:r>
                              <w:t>con = 0;</w:t>
                            </w:r>
                          </w:p>
                          <w:p w:rsidR="00060F21" w:rsidRDefault="00060F21" w:rsidP="00060F21">
                            <w:r>
                              <w:t xml:space="preserve">        for(j=xB;j&lt;xE;j++)</w:t>
                            </w:r>
                          </w:p>
                          <w:p w:rsidR="00060F21" w:rsidRDefault="00060F21" w:rsidP="00060F21">
                            <w:r>
                              <w:t xml:space="preserve">          for(k=0;k&lt;same;k++){</w:t>
                            </w:r>
                          </w:p>
                          <w:p w:rsidR="00060F21" w:rsidRDefault="00060F21" w:rsidP="00060F21">
                            <w:r>
                              <w:t xml:space="preserve">            *(b-&gt;m+j*b-&gt;b+k) = *(buffb+con);</w:t>
                            </w:r>
                          </w:p>
                          <w:p w:rsidR="00060F21" w:rsidRDefault="00060F21" w:rsidP="00060F21">
                            <w:r>
                              <w:t xml:space="preserve">            con++;</w:t>
                            </w:r>
                          </w:p>
                          <w:p w:rsidR="00060F21" w:rsidRDefault="00060F21" w:rsidP="00060F21">
                            <w:r>
                              <w:t xml:space="preserve">          }</w:t>
                            </w:r>
                          </w:p>
                          <w:p w:rsidR="00060F21" w:rsidRDefault="00060F21" w:rsidP="00060F21">
                            <w:r>
                              <w:t xml:space="preserve">     }</w:t>
                            </w:r>
                          </w:p>
                          <w:p w:rsidR="00060F21" w:rsidRDefault="00060F21" w:rsidP="00060F21">
                            <w:r>
                              <w:t xml:space="preserve">  }</w:t>
                            </w:r>
                          </w:p>
                          <w:p w:rsidR="00060F21" w:rsidRDefault="00060F21" w:rsidP="00060F2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949E5" id="_x0000_s1032" type="#_x0000_t202" style="position:absolute;left:0;text-align:left;margin-left:0;margin-top:.75pt;width:429.75pt;height:131.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">
                <v:textbox>
                  <w:txbxContent>
                    <w:p w:rsidR="00060F21" w:rsidRDefault="00060F21" w:rsidP="0054544A">
                      <w:pPr>
                        <w:ind w:firstLineChars="400" w:firstLine="840"/>
                      </w:pPr>
                      <w:r>
                        <w:t>con = 0;</w:t>
                      </w:r>
                    </w:p>
                    <w:p w:rsidR="00060F21" w:rsidRDefault="00060F21" w:rsidP="00060F21">
                      <w:r>
                        <w:t xml:space="preserve">        for(j=xB;j&lt;xE;j++)</w:t>
                      </w:r>
                    </w:p>
                    <w:p w:rsidR="00060F21" w:rsidRDefault="00060F21" w:rsidP="00060F21">
                      <w:r>
                        <w:t xml:space="preserve">          for(k=0;k&lt;same;k++){</w:t>
                      </w:r>
                    </w:p>
                    <w:p w:rsidR="00060F21" w:rsidRDefault="00060F21" w:rsidP="00060F21">
                      <w:r>
                        <w:t xml:space="preserve">            *(b-&gt;m+j*b-&gt;b+k) = *(buffb+con);</w:t>
                      </w:r>
                    </w:p>
                    <w:p w:rsidR="00060F21" w:rsidRDefault="00060F21" w:rsidP="00060F21">
                      <w:r>
                        <w:t xml:space="preserve">            con++;</w:t>
                      </w:r>
                    </w:p>
                    <w:p w:rsidR="00060F21" w:rsidRDefault="00060F21" w:rsidP="00060F21">
                      <w:r>
                        <w:t xml:space="preserve">          }</w:t>
                      </w:r>
                    </w:p>
                    <w:p w:rsidR="00060F21" w:rsidRDefault="00060F21" w:rsidP="00060F21">
                      <w:r>
                        <w:t xml:space="preserve">     }</w:t>
                      </w:r>
                    </w:p>
                    <w:p w:rsidR="00060F21" w:rsidRDefault="00060F21" w:rsidP="00060F21">
                      <w:r>
                        <w:t xml:space="preserve">  }</w:t>
                      </w:r>
                    </w:p>
                    <w:p w:rsidR="00060F21" w:rsidRDefault="00060F21" w:rsidP="00060F21">
                      <w:r>
                        <w:t>}</w:t>
                      </w:r>
                    </w:p>
                  </w:txbxContent>
                </v:textbox>
              </v:shape>
            </w:pict>
          </mc:Fallback>
        </mc:AlternateContent>
      </w: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F2326F" w:rsidRDefault="00F2326F" w:rsidP="00060F21">
      <w:pPr>
        <w:snapToGrid w:val="0"/>
        <w:spacing w:line="0" w:lineRule="atLeast"/>
        <w:ind w:rightChars="28" w:right="59"/>
        <w:rPr>
          <w:sz w:val="24"/>
          <w:szCs w:val="24"/>
        </w:rPr>
      </w:pPr>
    </w:p>
    <w:p w:rsidR="00F2326F" w:rsidRDefault="00F2326F" w:rsidP="00060F21">
      <w:pPr>
        <w:snapToGrid w:val="0"/>
        <w:spacing w:line="0" w:lineRule="atLeast"/>
        <w:ind w:rightChars="28" w:right="59"/>
        <w:rPr>
          <w:sz w:val="24"/>
          <w:szCs w:val="24"/>
        </w:rPr>
      </w:pPr>
    </w:p>
    <w:p w:rsidR="00060F21" w:rsidRDefault="00060F21" w:rsidP="00060F21">
      <w:pPr>
        <w:snapToGrid w:val="0"/>
        <w:spacing w:line="0" w:lineRule="atLeast"/>
        <w:ind w:rightChars="28" w:right="59"/>
        <w:rPr>
          <w:sz w:val="24"/>
          <w:szCs w:val="24"/>
        </w:rPr>
      </w:pPr>
    </w:p>
    <w:p w:rsidR="00F2326F" w:rsidRDefault="00C27C16" w:rsidP="00AA30C0">
      <w:pPr>
        <w:snapToGrid w:val="0"/>
        <w:spacing w:line="0" w:lineRule="atLeast"/>
        <w:ind w:rightChars="28" w:right="59" w:firstLine="480"/>
        <w:rPr>
          <w:sz w:val="24"/>
          <w:szCs w:val="24"/>
        </w:rPr>
      </w:pPr>
      <w:r>
        <w:rPr>
          <w:rFonts w:hint="eastAsia"/>
          <w:sz w:val="24"/>
          <w:szCs w:val="24"/>
        </w:rPr>
        <w:t>0</w:t>
      </w:r>
      <w:r>
        <w:rPr>
          <w:rFonts w:hint="eastAsia"/>
          <w:sz w:val="24"/>
          <w:szCs w:val="24"/>
        </w:rPr>
        <w:t>号进程接受矩阵信息</w:t>
      </w:r>
      <w:r w:rsidR="00FD0551">
        <w:rPr>
          <w:rFonts w:hint="eastAsia"/>
          <w:sz w:val="24"/>
          <w:szCs w:val="24"/>
        </w:rPr>
        <w:t>：</w:t>
      </w:r>
    </w:p>
    <w:p w:rsidR="00C27C16" w:rsidRDefault="004D2300" w:rsidP="00C27C16">
      <w:pPr>
        <w:snapToGrid w:val="0"/>
        <w:spacing w:line="0" w:lineRule="atLeast"/>
        <w:ind w:rightChars="28" w:right="59"/>
        <w:rPr>
          <w:sz w:val="24"/>
          <w:szCs w:val="24"/>
        </w:rPr>
      </w:pPr>
      <w:r w:rsidRPr="00FD0551">
        <w:rPr>
          <w:noProof/>
          <w:sz w:val="24"/>
          <w:szCs w:val="24"/>
        </w:rPr>
        <mc:AlternateContent>
          <mc:Choice Requires="wps">
            <w:drawing>
              <wp:anchor distT="0" distB="0" distL="114300" distR="114300" simplePos="0" relativeHeight="251709440" behindDoc="0" locked="0" layoutInCell="1" allowOverlap="1" wp14:anchorId="1466A162" wp14:editId="4049ECF7">
                <wp:simplePos x="0" y="0"/>
                <wp:positionH relativeFrom="column">
                  <wp:posOffset>0</wp:posOffset>
                </wp:positionH>
                <wp:positionV relativeFrom="paragraph">
                  <wp:posOffset>13970</wp:posOffset>
                </wp:positionV>
                <wp:extent cx="5457825" cy="3848100"/>
                <wp:effectExtent l="0" t="0" r="28575" b="190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848100"/>
                        </a:xfrm>
                        <a:prstGeom prst="rect">
                          <a:avLst/>
                        </a:prstGeom>
                        <a:solidFill>
                          <a:srgbClr val="FFFFFF"/>
                        </a:solidFill>
                        <a:ln w="9525">
                          <a:solidFill>
                            <a:srgbClr val="000000"/>
                          </a:solidFill>
                          <a:miter lim="800000"/>
                          <a:headEnd/>
                          <a:tailEnd/>
                        </a:ln>
                      </wps:spPr>
                      <wps:txbx>
                        <w:txbxContent>
                          <w:p w:rsidR="000472B5" w:rsidRDefault="000472B5" w:rsidP="000472B5">
                            <w:r>
                              <w:t>void Fill(int id, int x, int y, MPI_Status *status){</w:t>
                            </w:r>
                          </w:p>
                          <w:p w:rsidR="000472B5" w:rsidRDefault="000472B5" w:rsidP="000472B5">
                            <w:r>
                              <w:t xml:space="preserve">  int i,j;</w:t>
                            </w:r>
                          </w:p>
                          <w:p w:rsidR="000472B5" w:rsidRDefault="000472B5" w:rsidP="000472B5">
                            <w:r>
                              <w:t xml:space="preserve">  posx = id%Wp;</w:t>
                            </w:r>
                          </w:p>
                          <w:p w:rsidR="000472B5" w:rsidRDefault="000472B5" w:rsidP="000472B5">
                            <w:r>
                              <w:t xml:space="preserve">  posy = id/Hp;</w:t>
                            </w:r>
                          </w:p>
                          <w:p w:rsidR="000472B5" w:rsidRDefault="000472B5" w:rsidP="000472B5">
                            <w:r>
                              <w:t xml:space="preserve">  xstep = x/Wp;</w:t>
                            </w:r>
                          </w:p>
                          <w:p w:rsidR="000472B5" w:rsidRDefault="000472B5" w:rsidP="000472B5">
                            <w:r>
                              <w:t xml:space="preserve">  ystep = y/Hp;</w:t>
                            </w:r>
                          </w:p>
                          <w:p w:rsidR="000472B5" w:rsidRDefault="000472B5" w:rsidP="000472B5">
                            <w:r>
                              <w:t xml:space="preserve">  xB = posx * xstep;</w:t>
                            </w:r>
                          </w:p>
                          <w:p w:rsidR="000472B5" w:rsidRDefault="000472B5" w:rsidP="000472B5">
                            <w:r>
                              <w:t xml:space="preserve">  yB = posy * ystep;</w:t>
                            </w:r>
                          </w:p>
                          <w:p w:rsidR="000472B5" w:rsidRDefault="000472B5" w:rsidP="000472B5">
                            <w:r>
                              <w:t xml:space="preserve">  xE = (posx+1)*xstep;</w:t>
                            </w:r>
                          </w:p>
                          <w:p w:rsidR="000472B5" w:rsidRDefault="000472B5" w:rsidP="000472B5">
                            <w:r>
                              <w:t xml:space="preserve">  yE = (posy+1)*ystep;</w:t>
                            </w:r>
                          </w:p>
                          <w:p w:rsidR="000472B5" w:rsidRDefault="000472B5" w:rsidP="000472B5">
                            <w:r>
                              <w:t xml:space="preserve">  //buf = (int *)malloc(sizeof(int)*xstep*ystep);</w:t>
                            </w:r>
                          </w:p>
                          <w:p w:rsidR="000472B5" w:rsidRDefault="000472B5" w:rsidP="000472B5">
                            <w:r>
                              <w:t xml:space="preserve">  if(id) MPI_Recv(buf, xstep*ystep, MPI_INT, id, 0, MPI_COMM_WORLD, status);</w:t>
                            </w:r>
                          </w:p>
                          <w:p w:rsidR="000472B5" w:rsidRDefault="000472B5" w:rsidP="000472B5">
                            <w:r>
                              <w:t xml:space="preserve">  int con = 0;</w:t>
                            </w:r>
                          </w:p>
                          <w:p w:rsidR="000472B5" w:rsidRDefault="000472B5" w:rsidP="000472B5">
                            <w:r>
                              <w:t xml:space="preserve">  for(i=xB;i&lt;xE;i++)</w:t>
                            </w:r>
                          </w:p>
                          <w:p w:rsidR="000472B5" w:rsidRDefault="000472B5" w:rsidP="000472B5">
                            <w:r>
                              <w:t xml:space="preserve">    for(j=yB;j&lt;yE;j++){</w:t>
                            </w:r>
                          </w:p>
                          <w:p w:rsidR="000472B5" w:rsidRDefault="000472B5" w:rsidP="000472B5">
                            <w:r>
                              <w:t xml:space="preserve">       *(c-&gt;m+i*x+j) = *(buf+con);</w:t>
                            </w:r>
                          </w:p>
                          <w:p w:rsidR="000472B5" w:rsidRDefault="000472B5" w:rsidP="000472B5">
                            <w:r>
                              <w:t xml:space="preserve">       con++;</w:t>
                            </w:r>
                          </w:p>
                          <w:p w:rsidR="000472B5" w:rsidRDefault="000472B5" w:rsidP="000472B5">
                            <w:r>
                              <w:t xml:space="preserve">    }</w:t>
                            </w:r>
                          </w:p>
                          <w:p w:rsidR="00FD0551" w:rsidRDefault="000472B5" w:rsidP="000472B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6A162" id="_x0000_s1033" type="#_x0000_t202" style="position:absolute;left:0;text-align:left;margin-left:0;margin-top:1.1pt;width:429.75pt;height:30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">
                <v:textbox>
                  <w:txbxContent>
                    <w:p w:rsidR="000472B5" w:rsidRDefault="000472B5" w:rsidP="000472B5">
                      <w:r>
                        <w:t>void Fill(int id, int x, int y, MPI_Status *status){</w:t>
                      </w:r>
                    </w:p>
                    <w:p w:rsidR="000472B5" w:rsidRDefault="000472B5" w:rsidP="000472B5">
                      <w:r>
                        <w:t xml:space="preserve">  int i,j;</w:t>
                      </w:r>
                    </w:p>
                    <w:p w:rsidR="000472B5" w:rsidRDefault="000472B5" w:rsidP="000472B5">
                      <w:r>
                        <w:t xml:space="preserve">  posx = id%Wp;</w:t>
                      </w:r>
                    </w:p>
                    <w:p w:rsidR="000472B5" w:rsidRDefault="000472B5" w:rsidP="000472B5">
                      <w:r>
                        <w:t xml:space="preserve">  posy = id/Hp;</w:t>
                      </w:r>
                    </w:p>
                    <w:p w:rsidR="000472B5" w:rsidRDefault="000472B5" w:rsidP="000472B5">
                      <w:r>
                        <w:t xml:space="preserve">  xstep = x/Wp;</w:t>
                      </w:r>
                    </w:p>
                    <w:p w:rsidR="000472B5" w:rsidRDefault="000472B5" w:rsidP="000472B5">
                      <w:r>
                        <w:t xml:space="preserve">  ystep = y/Hp;</w:t>
                      </w:r>
                    </w:p>
                    <w:p w:rsidR="000472B5" w:rsidRDefault="000472B5" w:rsidP="000472B5">
                      <w:r>
                        <w:t xml:space="preserve">  xB = posx * xstep;</w:t>
                      </w:r>
                    </w:p>
                    <w:p w:rsidR="000472B5" w:rsidRDefault="000472B5" w:rsidP="000472B5">
                      <w:r>
                        <w:t xml:space="preserve">  yB = posy * ystep;</w:t>
                      </w:r>
                    </w:p>
                    <w:p w:rsidR="000472B5" w:rsidRDefault="000472B5" w:rsidP="000472B5">
                      <w:r>
                        <w:t xml:space="preserve">  xE = (posx+1)*xstep;</w:t>
                      </w:r>
                    </w:p>
                    <w:p w:rsidR="000472B5" w:rsidRDefault="000472B5" w:rsidP="000472B5">
                      <w:r>
                        <w:t xml:space="preserve">  yE = (posy+1)*ystep;</w:t>
                      </w:r>
                    </w:p>
                    <w:p w:rsidR="000472B5" w:rsidRDefault="000472B5" w:rsidP="000472B5">
                      <w:r>
                        <w:t xml:space="preserve">  //buf = (int *)malloc(sizeof(int)*xstep*ystep);</w:t>
                      </w:r>
                    </w:p>
                    <w:p w:rsidR="000472B5" w:rsidRDefault="000472B5" w:rsidP="000472B5">
                      <w:r>
                        <w:t xml:space="preserve">  if(id) MPI_Recv(buf, xstep*ystep, MPI_INT, id, 0, MPI_COMM_WORLD, status);</w:t>
                      </w:r>
                    </w:p>
                    <w:p w:rsidR="000472B5" w:rsidRDefault="000472B5" w:rsidP="000472B5">
                      <w:r>
                        <w:t xml:space="preserve">  int con = 0;</w:t>
                      </w:r>
                    </w:p>
                    <w:p w:rsidR="000472B5" w:rsidRDefault="000472B5" w:rsidP="000472B5">
                      <w:r>
                        <w:t xml:space="preserve">  for(i=xB;i&lt;xE;i++)</w:t>
                      </w:r>
                    </w:p>
                    <w:p w:rsidR="000472B5" w:rsidRDefault="000472B5" w:rsidP="000472B5">
                      <w:r>
                        <w:t xml:space="preserve">    for(j=yB;j&lt;yE;j++){</w:t>
                      </w:r>
                    </w:p>
                    <w:p w:rsidR="000472B5" w:rsidRDefault="000472B5" w:rsidP="000472B5">
                      <w:r>
                        <w:t xml:space="preserve">       *(c-&gt;m+i*x+j) = *(buf+con);</w:t>
                      </w:r>
                    </w:p>
                    <w:p w:rsidR="000472B5" w:rsidRDefault="000472B5" w:rsidP="000472B5">
                      <w:r>
                        <w:t xml:space="preserve">       con++;</w:t>
                      </w:r>
                    </w:p>
                    <w:p w:rsidR="000472B5" w:rsidRDefault="000472B5" w:rsidP="000472B5">
                      <w:r>
                        <w:t xml:space="preserve">    }</w:t>
                      </w:r>
                    </w:p>
                    <w:p w:rsidR="00FD0551" w:rsidRDefault="000472B5" w:rsidP="000472B5">
                      <w:r>
                        <w:t>}</w:t>
                      </w:r>
                    </w:p>
                  </w:txbxContent>
                </v:textbox>
              </v:shape>
            </w:pict>
          </mc:Fallback>
        </mc:AlternateContent>
      </w: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736A20" w:rsidRDefault="00736A20" w:rsidP="00C27C16">
      <w:pPr>
        <w:snapToGrid w:val="0"/>
        <w:spacing w:line="0" w:lineRule="atLeast"/>
        <w:ind w:rightChars="28" w:right="59"/>
        <w:rPr>
          <w:sz w:val="24"/>
          <w:szCs w:val="24"/>
        </w:rPr>
      </w:pPr>
    </w:p>
    <w:p w:rsidR="00C27C16" w:rsidRDefault="00C27C16" w:rsidP="00C27C16">
      <w:pPr>
        <w:snapToGrid w:val="0"/>
        <w:spacing w:line="0" w:lineRule="atLeast"/>
        <w:ind w:rightChars="28" w:right="59"/>
        <w:rPr>
          <w:sz w:val="24"/>
          <w:szCs w:val="24"/>
        </w:rPr>
      </w:pPr>
    </w:p>
    <w:p w:rsidR="00C27C16" w:rsidRDefault="00C27C16" w:rsidP="00C27C16">
      <w:pPr>
        <w:snapToGrid w:val="0"/>
        <w:spacing w:line="0" w:lineRule="atLeast"/>
        <w:ind w:rightChars="28" w:right="59"/>
        <w:rPr>
          <w:sz w:val="24"/>
          <w:szCs w:val="24"/>
        </w:rPr>
      </w:pPr>
    </w:p>
    <w:p w:rsidR="00C27C16" w:rsidRDefault="00C27C16" w:rsidP="00C27C16">
      <w:pPr>
        <w:snapToGrid w:val="0"/>
        <w:spacing w:line="0" w:lineRule="atLeast"/>
        <w:ind w:rightChars="28" w:right="59"/>
        <w:rPr>
          <w:sz w:val="24"/>
          <w:szCs w:val="24"/>
        </w:rPr>
      </w:pPr>
    </w:p>
    <w:p w:rsidR="00C27C16" w:rsidRDefault="00C27C16" w:rsidP="00C27C16">
      <w:pPr>
        <w:snapToGrid w:val="0"/>
        <w:spacing w:line="0" w:lineRule="atLeast"/>
        <w:ind w:rightChars="28" w:right="59"/>
        <w:rPr>
          <w:sz w:val="24"/>
          <w:szCs w:val="24"/>
        </w:rPr>
      </w:pPr>
    </w:p>
    <w:p w:rsidR="00C27C16" w:rsidRDefault="00C27C16" w:rsidP="00C27C16">
      <w:pPr>
        <w:snapToGrid w:val="0"/>
        <w:spacing w:line="0" w:lineRule="atLeast"/>
        <w:ind w:rightChars="28" w:right="59"/>
        <w:rPr>
          <w:sz w:val="24"/>
          <w:szCs w:val="24"/>
        </w:rPr>
      </w:pPr>
    </w:p>
    <w:p w:rsidR="00C27C16" w:rsidRDefault="00C27C16" w:rsidP="00C27C16">
      <w:pPr>
        <w:snapToGrid w:val="0"/>
        <w:spacing w:line="0" w:lineRule="atLeast"/>
        <w:ind w:rightChars="28" w:right="59"/>
        <w:rPr>
          <w:sz w:val="24"/>
          <w:szCs w:val="24"/>
        </w:rPr>
      </w:pPr>
    </w:p>
    <w:p w:rsidR="004D2300" w:rsidRDefault="004D2300" w:rsidP="00C27C16">
      <w:pPr>
        <w:snapToGrid w:val="0"/>
        <w:spacing w:line="0" w:lineRule="atLeast"/>
        <w:ind w:rightChars="28" w:right="59"/>
        <w:rPr>
          <w:sz w:val="24"/>
          <w:szCs w:val="24"/>
        </w:rPr>
      </w:pPr>
    </w:p>
    <w:p w:rsidR="004D2300" w:rsidRDefault="004D2300" w:rsidP="00C27C16">
      <w:pPr>
        <w:snapToGrid w:val="0"/>
        <w:spacing w:line="0" w:lineRule="atLeast"/>
        <w:ind w:rightChars="28" w:right="59"/>
        <w:rPr>
          <w:sz w:val="24"/>
          <w:szCs w:val="24"/>
        </w:rPr>
      </w:pPr>
    </w:p>
    <w:p w:rsidR="004D2300" w:rsidRPr="00AA30C0" w:rsidRDefault="004D2300" w:rsidP="00C27C16">
      <w:pPr>
        <w:snapToGrid w:val="0"/>
        <w:spacing w:line="0" w:lineRule="atLeast"/>
        <w:ind w:rightChars="28" w:right="59"/>
        <w:rPr>
          <w:sz w:val="24"/>
          <w:szCs w:val="24"/>
        </w:rPr>
      </w:pPr>
    </w:p>
    <w:p w:rsidR="00C13074" w:rsidRDefault="00C32EE5" w:rsidP="0037120A">
      <w:pPr>
        <w:pStyle w:val="2"/>
        <w:spacing w:line="0" w:lineRule="atLeast"/>
        <w:rPr>
          <w:sz w:val="24"/>
          <w:szCs w:val="24"/>
        </w:rPr>
      </w:pPr>
      <w:bookmarkStart w:id="15" w:name="_Toc423344254"/>
      <w:r>
        <w:rPr>
          <w:sz w:val="24"/>
          <w:szCs w:val="24"/>
        </w:rPr>
        <w:t>4.3</w:t>
      </w:r>
      <w:r>
        <w:rPr>
          <w:sz w:val="24"/>
          <w:szCs w:val="24"/>
        </w:rPr>
        <w:t>实验结果</w:t>
      </w:r>
      <w:bookmarkEnd w:id="15"/>
    </w:p>
    <w:p w:rsidR="00C13074" w:rsidRDefault="00C13074" w:rsidP="0037120A">
      <w:pPr>
        <w:snapToGrid w:val="0"/>
        <w:spacing w:line="0" w:lineRule="atLeast"/>
        <w:ind w:rightChars="28" w:right="59"/>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24"/>
        <w:gridCol w:w="1418"/>
        <w:gridCol w:w="1403"/>
      </w:tblGrid>
      <w:tr w:rsidR="00F93EC1" w:rsidTr="00060F21">
        <w:trPr>
          <w:jc w:val="center"/>
        </w:trPr>
        <w:tc>
          <w:tcPr>
            <w:tcW w:w="1424" w:type="dxa"/>
          </w:tcPr>
          <w:p w:rsidR="00F93EC1" w:rsidRDefault="00F93EC1" w:rsidP="00060F21">
            <w:pPr>
              <w:snapToGrid w:val="0"/>
              <w:spacing w:line="0" w:lineRule="atLeast"/>
              <w:jc w:val="center"/>
            </w:pPr>
          </w:p>
        </w:tc>
        <w:tc>
          <w:tcPr>
            <w:tcW w:w="1424" w:type="dxa"/>
          </w:tcPr>
          <w:p w:rsidR="00F93EC1" w:rsidRDefault="00F93EC1" w:rsidP="00060F21">
            <w:pPr>
              <w:snapToGrid w:val="0"/>
              <w:spacing w:line="0" w:lineRule="atLeast"/>
              <w:jc w:val="center"/>
            </w:pPr>
            <w:r>
              <w:t>2*2</w:t>
            </w:r>
          </w:p>
        </w:tc>
        <w:tc>
          <w:tcPr>
            <w:tcW w:w="1418" w:type="dxa"/>
          </w:tcPr>
          <w:p w:rsidR="00F93EC1" w:rsidRDefault="00F93EC1" w:rsidP="00060F21">
            <w:pPr>
              <w:snapToGrid w:val="0"/>
              <w:spacing w:line="0" w:lineRule="atLeast"/>
              <w:jc w:val="center"/>
            </w:pPr>
            <w:r>
              <w:t>5*5</w:t>
            </w:r>
          </w:p>
        </w:tc>
        <w:tc>
          <w:tcPr>
            <w:tcW w:w="1403" w:type="dxa"/>
          </w:tcPr>
          <w:p w:rsidR="00F93EC1" w:rsidRDefault="00F93EC1" w:rsidP="00060F21">
            <w:pPr>
              <w:snapToGrid w:val="0"/>
              <w:spacing w:line="0" w:lineRule="atLeast"/>
              <w:jc w:val="center"/>
            </w:pPr>
            <w:r>
              <w:t>不加速</w:t>
            </w:r>
          </w:p>
        </w:tc>
      </w:tr>
      <w:tr w:rsidR="00F93EC1" w:rsidTr="00060F21">
        <w:trPr>
          <w:jc w:val="center"/>
        </w:trPr>
        <w:tc>
          <w:tcPr>
            <w:tcW w:w="1424" w:type="dxa"/>
          </w:tcPr>
          <w:p w:rsidR="00F93EC1" w:rsidRDefault="00F93EC1" w:rsidP="00060F21">
            <w:pPr>
              <w:snapToGrid w:val="0"/>
              <w:spacing w:line="0" w:lineRule="atLeast"/>
              <w:jc w:val="center"/>
            </w:pPr>
            <w:r>
              <w:t>1000</w:t>
            </w:r>
          </w:p>
        </w:tc>
        <w:tc>
          <w:tcPr>
            <w:tcW w:w="1424" w:type="dxa"/>
          </w:tcPr>
          <w:p w:rsidR="00F93EC1" w:rsidRDefault="00F93EC1" w:rsidP="00250BA5">
            <w:pPr>
              <w:snapToGrid w:val="0"/>
              <w:spacing w:line="0" w:lineRule="atLeast"/>
              <w:jc w:val="center"/>
            </w:pPr>
            <w:r>
              <w:t>1.</w:t>
            </w:r>
            <w:r>
              <w:rPr>
                <w:rFonts w:hint="eastAsia"/>
              </w:rPr>
              <w:t>803</w:t>
            </w:r>
            <w:r>
              <w:t>s</w:t>
            </w:r>
          </w:p>
        </w:tc>
        <w:tc>
          <w:tcPr>
            <w:tcW w:w="1418" w:type="dxa"/>
          </w:tcPr>
          <w:p w:rsidR="00F93EC1" w:rsidRDefault="009E5824" w:rsidP="009E5824">
            <w:pPr>
              <w:snapToGrid w:val="0"/>
              <w:spacing w:line="0" w:lineRule="atLeast"/>
              <w:jc w:val="center"/>
            </w:pPr>
            <w:r>
              <w:rPr>
                <w:rFonts w:hint="eastAsia"/>
              </w:rPr>
              <w:t>2</w:t>
            </w:r>
            <w:r w:rsidR="00F93EC1">
              <w:t>.</w:t>
            </w:r>
            <w:r>
              <w:rPr>
                <w:rFonts w:hint="eastAsia"/>
              </w:rPr>
              <w:t>23</w:t>
            </w:r>
            <w:r w:rsidR="00F93EC1">
              <w:t>1s</w:t>
            </w:r>
          </w:p>
        </w:tc>
        <w:tc>
          <w:tcPr>
            <w:tcW w:w="1403" w:type="dxa"/>
          </w:tcPr>
          <w:p w:rsidR="00F93EC1" w:rsidRDefault="00F93EC1" w:rsidP="00060F21">
            <w:pPr>
              <w:snapToGrid w:val="0"/>
              <w:spacing w:line="0" w:lineRule="atLeast"/>
              <w:jc w:val="center"/>
            </w:pPr>
            <w:r>
              <w:t>4.024s</w:t>
            </w:r>
          </w:p>
        </w:tc>
      </w:tr>
      <w:tr w:rsidR="00F93EC1" w:rsidTr="00060F21">
        <w:trPr>
          <w:jc w:val="center"/>
        </w:trPr>
        <w:tc>
          <w:tcPr>
            <w:tcW w:w="1424" w:type="dxa"/>
          </w:tcPr>
          <w:p w:rsidR="00F93EC1" w:rsidRDefault="00F93EC1" w:rsidP="00060F21">
            <w:pPr>
              <w:snapToGrid w:val="0"/>
              <w:spacing w:line="0" w:lineRule="atLeast"/>
              <w:jc w:val="center"/>
            </w:pPr>
            <w:r>
              <w:t>3000</w:t>
            </w:r>
          </w:p>
        </w:tc>
        <w:tc>
          <w:tcPr>
            <w:tcW w:w="1424" w:type="dxa"/>
          </w:tcPr>
          <w:p w:rsidR="00F93EC1" w:rsidRDefault="00F93EC1" w:rsidP="00060F21">
            <w:pPr>
              <w:snapToGrid w:val="0"/>
              <w:spacing w:line="0" w:lineRule="atLeast"/>
              <w:jc w:val="center"/>
            </w:pPr>
            <w:r>
              <w:rPr>
                <w:rFonts w:hint="eastAsia"/>
              </w:rPr>
              <w:t>19.629</w:t>
            </w:r>
            <w:r>
              <w:t>s</w:t>
            </w:r>
          </w:p>
        </w:tc>
        <w:tc>
          <w:tcPr>
            <w:tcW w:w="1418" w:type="dxa"/>
          </w:tcPr>
          <w:p w:rsidR="00F93EC1" w:rsidRDefault="00076A98" w:rsidP="00076A98">
            <w:pPr>
              <w:snapToGrid w:val="0"/>
              <w:spacing w:line="0" w:lineRule="atLeast"/>
              <w:jc w:val="center"/>
            </w:pPr>
            <w:r>
              <w:rPr>
                <w:rFonts w:hint="eastAsia"/>
              </w:rPr>
              <w:t>15</w:t>
            </w:r>
            <w:r w:rsidR="00F93EC1">
              <w:t>.211s</w:t>
            </w:r>
          </w:p>
        </w:tc>
        <w:tc>
          <w:tcPr>
            <w:tcW w:w="1403" w:type="dxa"/>
          </w:tcPr>
          <w:p w:rsidR="00F93EC1" w:rsidRDefault="00F93EC1" w:rsidP="00060F21">
            <w:pPr>
              <w:snapToGrid w:val="0"/>
              <w:spacing w:line="0" w:lineRule="atLeast"/>
              <w:jc w:val="center"/>
            </w:pPr>
            <w:r>
              <w:t>2m29.718s</w:t>
            </w:r>
          </w:p>
        </w:tc>
      </w:tr>
      <w:tr w:rsidR="00F93EC1" w:rsidTr="00060F21">
        <w:trPr>
          <w:jc w:val="center"/>
        </w:trPr>
        <w:tc>
          <w:tcPr>
            <w:tcW w:w="1424" w:type="dxa"/>
          </w:tcPr>
          <w:p w:rsidR="00F93EC1" w:rsidRDefault="00F93EC1" w:rsidP="00060F21">
            <w:pPr>
              <w:snapToGrid w:val="0"/>
              <w:spacing w:line="0" w:lineRule="atLeast"/>
              <w:jc w:val="center"/>
            </w:pPr>
            <w:r>
              <w:t>5000</w:t>
            </w:r>
          </w:p>
        </w:tc>
        <w:tc>
          <w:tcPr>
            <w:tcW w:w="1424" w:type="dxa"/>
          </w:tcPr>
          <w:p w:rsidR="00F93EC1" w:rsidRDefault="00F93EC1" w:rsidP="00250BA5">
            <w:pPr>
              <w:snapToGrid w:val="0"/>
              <w:spacing w:line="0" w:lineRule="atLeast"/>
              <w:jc w:val="center"/>
            </w:pPr>
            <w:r>
              <w:rPr>
                <w:rFonts w:hint="eastAsia"/>
              </w:rPr>
              <w:t>1</w:t>
            </w:r>
            <w:r>
              <w:t>m</w:t>
            </w:r>
            <w:r>
              <w:rPr>
                <w:rFonts w:hint="eastAsia"/>
              </w:rPr>
              <w:t>49.651s</w:t>
            </w:r>
          </w:p>
        </w:tc>
        <w:tc>
          <w:tcPr>
            <w:tcW w:w="1418" w:type="dxa"/>
          </w:tcPr>
          <w:p w:rsidR="00F93EC1" w:rsidRDefault="00076A98" w:rsidP="00060F21">
            <w:pPr>
              <w:snapToGrid w:val="0"/>
              <w:spacing w:line="0" w:lineRule="atLeast"/>
              <w:jc w:val="center"/>
            </w:pPr>
            <w:r>
              <w:rPr>
                <w:rFonts w:hint="eastAsia"/>
              </w:rPr>
              <w:t>1</w:t>
            </w:r>
            <w:r w:rsidR="00F93EC1">
              <w:t>m</w:t>
            </w:r>
            <w:r>
              <w:rPr>
                <w:rFonts w:hint="eastAsia"/>
              </w:rPr>
              <w:t>1</w:t>
            </w:r>
            <w:r w:rsidR="00F93EC1">
              <w:t>7.825s</w:t>
            </w:r>
          </w:p>
        </w:tc>
        <w:tc>
          <w:tcPr>
            <w:tcW w:w="1403" w:type="dxa"/>
          </w:tcPr>
          <w:p w:rsidR="00F93EC1" w:rsidRDefault="00F93EC1" w:rsidP="00060F21">
            <w:pPr>
              <w:snapToGrid w:val="0"/>
              <w:spacing w:line="0" w:lineRule="atLeast"/>
              <w:jc w:val="center"/>
            </w:pPr>
            <w:r>
              <w:t>14m23.258s</w:t>
            </w:r>
          </w:p>
        </w:tc>
      </w:tr>
      <w:tr w:rsidR="00F93EC1" w:rsidTr="00060F21">
        <w:trPr>
          <w:jc w:val="center"/>
        </w:trPr>
        <w:tc>
          <w:tcPr>
            <w:tcW w:w="1424" w:type="dxa"/>
          </w:tcPr>
          <w:p w:rsidR="00F93EC1" w:rsidRDefault="00F93EC1" w:rsidP="00060F21">
            <w:pPr>
              <w:snapToGrid w:val="0"/>
              <w:spacing w:line="0" w:lineRule="atLeast"/>
              <w:jc w:val="center"/>
            </w:pPr>
            <w:r>
              <w:t>10000</w:t>
            </w:r>
          </w:p>
        </w:tc>
        <w:tc>
          <w:tcPr>
            <w:tcW w:w="1424" w:type="dxa"/>
          </w:tcPr>
          <w:p w:rsidR="00F93EC1" w:rsidRDefault="00F93EC1" w:rsidP="00250BA5">
            <w:pPr>
              <w:snapToGrid w:val="0"/>
              <w:spacing w:line="0" w:lineRule="atLeast"/>
              <w:jc w:val="center"/>
            </w:pPr>
            <w:r>
              <w:rPr>
                <w:rFonts w:hint="eastAsia"/>
              </w:rPr>
              <w:t>18m12.511s</w:t>
            </w:r>
          </w:p>
        </w:tc>
        <w:tc>
          <w:tcPr>
            <w:tcW w:w="1418" w:type="dxa"/>
          </w:tcPr>
          <w:p w:rsidR="00F93EC1" w:rsidRDefault="00DC1643" w:rsidP="00060F21">
            <w:pPr>
              <w:snapToGrid w:val="0"/>
              <w:spacing w:line="0" w:lineRule="atLeast"/>
              <w:jc w:val="center"/>
            </w:pPr>
            <w:r>
              <w:rPr>
                <w:rFonts w:hint="eastAsia"/>
              </w:rPr>
              <w:t>5</w:t>
            </w:r>
            <w:r w:rsidR="00F93EC1">
              <w:rPr>
                <w:rFonts w:hint="eastAsia"/>
              </w:rPr>
              <w:t>m20.500s</w:t>
            </w:r>
          </w:p>
        </w:tc>
        <w:tc>
          <w:tcPr>
            <w:tcW w:w="1403" w:type="dxa"/>
          </w:tcPr>
          <w:p w:rsidR="00F93EC1" w:rsidRDefault="00F93EC1" w:rsidP="00134A0D">
            <w:pPr>
              <w:snapToGrid w:val="0"/>
              <w:spacing w:line="0" w:lineRule="atLeast"/>
              <w:jc w:val="center"/>
            </w:pPr>
            <w:r>
              <w:rPr>
                <w:rFonts w:hint="eastAsia"/>
              </w:rPr>
              <w:t>72m32.015s</w:t>
            </w:r>
          </w:p>
        </w:tc>
      </w:tr>
    </w:tbl>
    <w:p w:rsidR="00075E50" w:rsidRDefault="00075E50" w:rsidP="0037120A">
      <w:pPr>
        <w:snapToGrid w:val="0"/>
        <w:spacing w:line="0" w:lineRule="atLeast"/>
        <w:ind w:rightChars="28" w:right="59"/>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25"/>
        <w:gridCol w:w="1403"/>
      </w:tblGrid>
      <w:tr w:rsidR="00F93EC1" w:rsidTr="00060F21">
        <w:trPr>
          <w:jc w:val="center"/>
        </w:trPr>
        <w:tc>
          <w:tcPr>
            <w:tcW w:w="1424" w:type="dxa"/>
          </w:tcPr>
          <w:p w:rsidR="00F93EC1" w:rsidRDefault="00F93EC1" w:rsidP="00060F21">
            <w:pPr>
              <w:snapToGrid w:val="0"/>
              <w:spacing w:line="0" w:lineRule="atLeast"/>
              <w:jc w:val="center"/>
            </w:pPr>
          </w:p>
        </w:tc>
        <w:tc>
          <w:tcPr>
            <w:tcW w:w="1425" w:type="dxa"/>
          </w:tcPr>
          <w:p w:rsidR="00F93EC1" w:rsidRDefault="00F93EC1" w:rsidP="00060F21">
            <w:pPr>
              <w:snapToGrid w:val="0"/>
              <w:spacing w:line="0" w:lineRule="atLeast"/>
              <w:jc w:val="center"/>
            </w:pPr>
            <w:r>
              <w:t>3*3</w:t>
            </w:r>
          </w:p>
        </w:tc>
        <w:tc>
          <w:tcPr>
            <w:tcW w:w="1403" w:type="dxa"/>
          </w:tcPr>
          <w:p w:rsidR="00F93EC1" w:rsidRDefault="00F93EC1" w:rsidP="00060F21">
            <w:pPr>
              <w:snapToGrid w:val="0"/>
              <w:spacing w:line="0" w:lineRule="atLeast"/>
              <w:jc w:val="center"/>
            </w:pPr>
            <w:r>
              <w:t>不加速</w:t>
            </w:r>
          </w:p>
        </w:tc>
      </w:tr>
      <w:tr w:rsidR="00F93EC1" w:rsidTr="00060F21">
        <w:trPr>
          <w:jc w:val="center"/>
        </w:trPr>
        <w:tc>
          <w:tcPr>
            <w:tcW w:w="1424" w:type="dxa"/>
          </w:tcPr>
          <w:p w:rsidR="00F93EC1" w:rsidRDefault="00F93EC1" w:rsidP="008F1CC3">
            <w:pPr>
              <w:snapToGrid w:val="0"/>
              <w:spacing w:line="0" w:lineRule="atLeast"/>
              <w:jc w:val="center"/>
            </w:pPr>
            <w:r>
              <w:t>1</w:t>
            </w:r>
            <w:r w:rsidR="008F1CC3">
              <w:rPr>
                <w:rFonts w:hint="eastAsia"/>
              </w:rPr>
              <w:t>8</w:t>
            </w:r>
            <w:r>
              <w:t>00</w:t>
            </w:r>
          </w:p>
        </w:tc>
        <w:tc>
          <w:tcPr>
            <w:tcW w:w="1425" w:type="dxa"/>
          </w:tcPr>
          <w:p w:rsidR="00F93EC1" w:rsidRDefault="000E51F5" w:rsidP="00060F21">
            <w:pPr>
              <w:snapToGrid w:val="0"/>
              <w:spacing w:line="0" w:lineRule="atLeast"/>
              <w:jc w:val="center"/>
            </w:pPr>
            <w:r>
              <w:rPr>
                <w:rFonts w:hint="eastAsia"/>
              </w:rPr>
              <w:t>3.160</w:t>
            </w:r>
            <w:r w:rsidR="00F93EC1">
              <w:t>s</w:t>
            </w:r>
          </w:p>
        </w:tc>
        <w:tc>
          <w:tcPr>
            <w:tcW w:w="1403" w:type="dxa"/>
          </w:tcPr>
          <w:p w:rsidR="00F93EC1" w:rsidRDefault="000E51F5" w:rsidP="00060F21">
            <w:pPr>
              <w:snapToGrid w:val="0"/>
              <w:spacing w:line="0" w:lineRule="atLeast"/>
              <w:jc w:val="center"/>
            </w:pPr>
            <w:r>
              <w:rPr>
                <w:rFonts w:hint="eastAsia"/>
              </w:rPr>
              <w:t>1</w:t>
            </w:r>
            <w:r w:rsidR="00F93EC1">
              <w:t>4.024s</w:t>
            </w:r>
          </w:p>
        </w:tc>
      </w:tr>
      <w:tr w:rsidR="00F93EC1" w:rsidTr="00060F21">
        <w:trPr>
          <w:jc w:val="center"/>
        </w:trPr>
        <w:tc>
          <w:tcPr>
            <w:tcW w:w="1424" w:type="dxa"/>
          </w:tcPr>
          <w:p w:rsidR="00F93EC1" w:rsidRDefault="00F93EC1" w:rsidP="008F1CC3">
            <w:pPr>
              <w:snapToGrid w:val="0"/>
              <w:spacing w:line="0" w:lineRule="atLeast"/>
              <w:jc w:val="center"/>
            </w:pPr>
            <w:r>
              <w:t>3</w:t>
            </w:r>
            <w:r w:rsidR="008F1CC3">
              <w:rPr>
                <w:rFonts w:hint="eastAsia"/>
              </w:rPr>
              <w:t>6</w:t>
            </w:r>
            <w:r>
              <w:t>00</w:t>
            </w:r>
          </w:p>
        </w:tc>
        <w:tc>
          <w:tcPr>
            <w:tcW w:w="1425" w:type="dxa"/>
          </w:tcPr>
          <w:p w:rsidR="00F93EC1" w:rsidRDefault="000E51F5" w:rsidP="00060F21">
            <w:pPr>
              <w:snapToGrid w:val="0"/>
              <w:spacing w:line="0" w:lineRule="atLeast"/>
              <w:jc w:val="center"/>
            </w:pPr>
            <w:r>
              <w:rPr>
                <w:rFonts w:hint="eastAsia"/>
              </w:rPr>
              <w:t>17</w:t>
            </w:r>
            <w:r w:rsidR="00F93EC1">
              <w:t>.193s</w:t>
            </w:r>
          </w:p>
        </w:tc>
        <w:tc>
          <w:tcPr>
            <w:tcW w:w="1403" w:type="dxa"/>
          </w:tcPr>
          <w:p w:rsidR="00F93EC1" w:rsidRDefault="00F93EC1" w:rsidP="000E51F5">
            <w:pPr>
              <w:snapToGrid w:val="0"/>
              <w:spacing w:line="0" w:lineRule="atLeast"/>
              <w:jc w:val="center"/>
            </w:pPr>
            <w:r>
              <w:t>2m</w:t>
            </w:r>
            <w:r w:rsidR="000E51F5">
              <w:rPr>
                <w:rFonts w:hint="eastAsia"/>
              </w:rPr>
              <w:t>25</w:t>
            </w:r>
            <w:r>
              <w:t>.718s</w:t>
            </w:r>
          </w:p>
        </w:tc>
      </w:tr>
      <w:tr w:rsidR="00F93EC1" w:rsidTr="00060F21">
        <w:trPr>
          <w:jc w:val="center"/>
        </w:trPr>
        <w:tc>
          <w:tcPr>
            <w:tcW w:w="1424" w:type="dxa"/>
          </w:tcPr>
          <w:p w:rsidR="00F93EC1" w:rsidRDefault="00F93EC1" w:rsidP="008F1CC3">
            <w:pPr>
              <w:snapToGrid w:val="0"/>
              <w:spacing w:line="0" w:lineRule="atLeast"/>
              <w:jc w:val="center"/>
            </w:pPr>
            <w:r>
              <w:t>5</w:t>
            </w:r>
            <w:r w:rsidR="008F1CC3">
              <w:rPr>
                <w:rFonts w:hint="eastAsia"/>
              </w:rPr>
              <w:t>4</w:t>
            </w:r>
            <w:r>
              <w:t>00</w:t>
            </w:r>
          </w:p>
        </w:tc>
        <w:tc>
          <w:tcPr>
            <w:tcW w:w="1425" w:type="dxa"/>
          </w:tcPr>
          <w:p w:rsidR="00F93EC1" w:rsidRDefault="000E51F5" w:rsidP="000E51F5">
            <w:pPr>
              <w:snapToGrid w:val="0"/>
              <w:spacing w:line="0" w:lineRule="atLeast"/>
              <w:jc w:val="center"/>
            </w:pPr>
            <w:r>
              <w:rPr>
                <w:rFonts w:hint="eastAsia"/>
              </w:rPr>
              <w:t>1</w:t>
            </w:r>
            <w:r w:rsidR="00F93EC1">
              <w:t>m</w:t>
            </w:r>
            <w:r>
              <w:rPr>
                <w:rFonts w:hint="eastAsia"/>
              </w:rPr>
              <w:t>4</w:t>
            </w:r>
            <w:r w:rsidR="00F93EC1">
              <w:t>.220s</w:t>
            </w:r>
          </w:p>
        </w:tc>
        <w:tc>
          <w:tcPr>
            <w:tcW w:w="1403" w:type="dxa"/>
          </w:tcPr>
          <w:p w:rsidR="00F93EC1" w:rsidRDefault="000E51F5" w:rsidP="00060F21">
            <w:pPr>
              <w:snapToGrid w:val="0"/>
              <w:spacing w:line="0" w:lineRule="atLeast"/>
              <w:jc w:val="center"/>
            </w:pPr>
            <w:r>
              <w:rPr>
                <w:rFonts w:hint="eastAsia"/>
              </w:rPr>
              <w:t>9</w:t>
            </w:r>
            <w:r w:rsidR="00F93EC1">
              <w:t>m23.258s</w:t>
            </w:r>
          </w:p>
        </w:tc>
      </w:tr>
      <w:tr w:rsidR="008F1CC3" w:rsidTr="00060F21">
        <w:trPr>
          <w:jc w:val="center"/>
        </w:trPr>
        <w:tc>
          <w:tcPr>
            <w:tcW w:w="1424" w:type="dxa"/>
          </w:tcPr>
          <w:p w:rsidR="008F1CC3" w:rsidRDefault="008F1CC3" w:rsidP="00060F21">
            <w:pPr>
              <w:snapToGrid w:val="0"/>
              <w:spacing w:line="0" w:lineRule="atLeast"/>
              <w:jc w:val="center"/>
            </w:pPr>
            <w:r>
              <w:rPr>
                <w:rFonts w:hint="eastAsia"/>
              </w:rPr>
              <w:t>8100</w:t>
            </w:r>
          </w:p>
        </w:tc>
        <w:tc>
          <w:tcPr>
            <w:tcW w:w="1425" w:type="dxa"/>
          </w:tcPr>
          <w:p w:rsidR="008F1CC3" w:rsidRDefault="000E51F5" w:rsidP="005A6F9F">
            <w:pPr>
              <w:snapToGrid w:val="0"/>
              <w:spacing w:line="0" w:lineRule="atLeast"/>
              <w:jc w:val="center"/>
            </w:pPr>
            <w:r>
              <w:rPr>
                <w:rFonts w:hint="eastAsia"/>
              </w:rPr>
              <w:t>4m17.956s</w:t>
            </w:r>
          </w:p>
        </w:tc>
        <w:tc>
          <w:tcPr>
            <w:tcW w:w="1403" w:type="dxa"/>
          </w:tcPr>
          <w:p w:rsidR="008F1CC3" w:rsidRDefault="000E51F5" w:rsidP="00060F21">
            <w:pPr>
              <w:snapToGrid w:val="0"/>
              <w:spacing w:line="0" w:lineRule="atLeast"/>
              <w:jc w:val="center"/>
            </w:pPr>
            <w:r>
              <w:rPr>
                <w:rFonts w:hint="eastAsia"/>
              </w:rPr>
              <w:t>38m25.999s</w:t>
            </w:r>
          </w:p>
        </w:tc>
      </w:tr>
      <w:tr w:rsidR="00F93EC1" w:rsidTr="00060F21">
        <w:trPr>
          <w:jc w:val="center"/>
        </w:trPr>
        <w:tc>
          <w:tcPr>
            <w:tcW w:w="1424" w:type="dxa"/>
          </w:tcPr>
          <w:p w:rsidR="00F93EC1" w:rsidRDefault="00F93EC1" w:rsidP="00060F21">
            <w:pPr>
              <w:snapToGrid w:val="0"/>
              <w:spacing w:line="0" w:lineRule="atLeast"/>
              <w:jc w:val="center"/>
            </w:pPr>
            <w:r>
              <w:rPr>
                <w:rFonts w:hint="eastAsia"/>
              </w:rPr>
              <w:t>9</w:t>
            </w:r>
            <w:r>
              <w:t>000</w:t>
            </w:r>
          </w:p>
        </w:tc>
        <w:tc>
          <w:tcPr>
            <w:tcW w:w="1425" w:type="dxa"/>
          </w:tcPr>
          <w:p w:rsidR="00F93EC1" w:rsidRDefault="00F93EC1" w:rsidP="005A6F9F">
            <w:pPr>
              <w:snapToGrid w:val="0"/>
              <w:spacing w:line="0" w:lineRule="atLeast"/>
              <w:jc w:val="center"/>
            </w:pPr>
            <w:r>
              <w:rPr>
                <w:rFonts w:hint="eastAsia"/>
              </w:rPr>
              <w:t>6m54.945s</w:t>
            </w:r>
          </w:p>
        </w:tc>
        <w:tc>
          <w:tcPr>
            <w:tcW w:w="1403" w:type="dxa"/>
          </w:tcPr>
          <w:p w:rsidR="00F93EC1" w:rsidRDefault="00F93EC1" w:rsidP="00060F21">
            <w:pPr>
              <w:snapToGrid w:val="0"/>
              <w:spacing w:line="0" w:lineRule="atLeast"/>
              <w:jc w:val="center"/>
            </w:pPr>
            <w:r>
              <w:rPr>
                <w:rFonts w:hint="eastAsia"/>
              </w:rPr>
              <w:t>62m0.015s</w:t>
            </w:r>
          </w:p>
        </w:tc>
      </w:tr>
    </w:tbl>
    <w:p w:rsidR="005A6F9F" w:rsidRDefault="005A6F9F" w:rsidP="0037120A">
      <w:pPr>
        <w:snapToGrid w:val="0"/>
        <w:spacing w:line="0" w:lineRule="atLeast"/>
        <w:ind w:rightChars="28" w:right="59"/>
      </w:pPr>
    </w:p>
    <w:p w:rsidR="004D2300" w:rsidRDefault="004D2300" w:rsidP="0037120A">
      <w:pPr>
        <w:snapToGrid w:val="0"/>
        <w:spacing w:line="0" w:lineRule="atLeast"/>
        <w:ind w:rightChars="28" w:right="59"/>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25"/>
        <w:gridCol w:w="1403"/>
      </w:tblGrid>
      <w:tr w:rsidR="00F93EC1" w:rsidTr="00060F21">
        <w:trPr>
          <w:jc w:val="center"/>
        </w:trPr>
        <w:tc>
          <w:tcPr>
            <w:tcW w:w="1424" w:type="dxa"/>
          </w:tcPr>
          <w:p w:rsidR="00F93EC1" w:rsidRDefault="00F93EC1" w:rsidP="00060F21">
            <w:pPr>
              <w:snapToGrid w:val="0"/>
              <w:spacing w:line="0" w:lineRule="atLeast"/>
              <w:jc w:val="center"/>
            </w:pPr>
          </w:p>
        </w:tc>
        <w:tc>
          <w:tcPr>
            <w:tcW w:w="1425" w:type="dxa"/>
          </w:tcPr>
          <w:p w:rsidR="00F93EC1" w:rsidRDefault="00F93EC1" w:rsidP="00060F21">
            <w:pPr>
              <w:snapToGrid w:val="0"/>
              <w:spacing w:line="0" w:lineRule="atLeast"/>
              <w:jc w:val="center"/>
            </w:pPr>
            <w:r>
              <w:t>4*4</w:t>
            </w:r>
          </w:p>
        </w:tc>
        <w:tc>
          <w:tcPr>
            <w:tcW w:w="1403" w:type="dxa"/>
          </w:tcPr>
          <w:p w:rsidR="00F93EC1" w:rsidRDefault="00F93EC1" w:rsidP="00060F21">
            <w:pPr>
              <w:snapToGrid w:val="0"/>
              <w:spacing w:line="0" w:lineRule="atLeast"/>
              <w:jc w:val="center"/>
            </w:pPr>
            <w:r>
              <w:t>不加速</w:t>
            </w:r>
          </w:p>
        </w:tc>
      </w:tr>
      <w:tr w:rsidR="00F93EC1" w:rsidTr="00060F21">
        <w:trPr>
          <w:jc w:val="center"/>
        </w:trPr>
        <w:tc>
          <w:tcPr>
            <w:tcW w:w="1424" w:type="dxa"/>
          </w:tcPr>
          <w:p w:rsidR="00F93EC1" w:rsidRDefault="00F93EC1" w:rsidP="00060F21">
            <w:pPr>
              <w:snapToGrid w:val="0"/>
              <w:spacing w:line="0" w:lineRule="atLeast"/>
              <w:jc w:val="center"/>
            </w:pPr>
            <w:r>
              <w:t>1</w:t>
            </w:r>
            <w:r>
              <w:rPr>
                <w:rFonts w:hint="eastAsia"/>
              </w:rPr>
              <w:t>6</w:t>
            </w:r>
            <w:r>
              <w:t>00</w:t>
            </w:r>
          </w:p>
        </w:tc>
        <w:tc>
          <w:tcPr>
            <w:tcW w:w="1425" w:type="dxa"/>
          </w:tcPr>
          <w:p w:rsidR="00F93EC1" w:rsidRDefault="00F93EC1" w:rsidP="00060F21">
            <w:pPr>
              <w:snapToGrid w:val="0"/>
              <w:spacing w:line="0" w:lineRule="atLeast"/>
              <w:jc w:val="center"/>
            </w:pPr>
            <w:r>
              <w:rPr>
                <w:rFonts w:hint="eastAsia"/>
              </w:rPr>
              <w:t>2.870</w:t>
            </w:r>
            <w:r>
              <w:t>s</w:t>
            </w:r>
          </w:p>
        </w:tc>
        <w:tc>
          <w:tcPr>
            <w:tcW w:w="1403" w:type="dxa"/>
          </w:tcPr>
          <w:p w:rsidR="00F93EC1" w:rsidRDefault="00F93EC1" w:rsidP="00060F21">
            <w:pPr>
              <w:snapToGrid w:val="0"/>
              <w:spacing w:line="0" w:lineRule="atLeast"/>
              <w:jc w:val="center"/>
            </w:pPr>
            <w:r>
              <w:rPr>
                <w:rFonts w:hint="eastAsia"/>
              </w:rPr>
              <w:t>1</w:t>
            </w:r>
            <w:r>
              <w:t>4.</w:t>
            </w:r>
            <w:r>
              <w:rPr>
                <w:rFonts w:hint="eastAsia"/>
              </w:rPr>
              <w:t>764</w:t>
            </w:r>
            <w:r>
              <w:t>s</w:t>
            </w:r>
          </w:p>
        </w:tc>
      </w:tr>
      <w:tr w:rsidR="00F93EC1" w:rsidTr="00060F21">
        <w:trPr>
          <w:jc w:val="center"/>
        </w:trPr>
        <w:tc>
          <w:tcPr>
            <w:tcW w:w="1424" w:type="dxa"/>
          </w:tcPr>
          <w:p w:rsidR="00F93EC1" w:rsidRDefault="00F93EC1" w:rsidP="000B3BD5">
            <w:pPr>
              <w:snapToGrid w:val="0"/>
              <w:spacing w:line="0" w:lineRule="atLeast"/>
              <w:jc w:val="center"/>
            </w:pPr>
            <w:r>
              <w:t>3</w:t>
            </w:r>
            <w:r>
              <w:rPr>
                <w:rFonts w:hint="eastAsia"/>
              </w:rPr>
              <w:t>2</w:t>
            </w:r>
            <w:r>
              <w:t>00</w:t>
            </w:r>
          </w:p>
        </w:tc>
        <w:tc>
          <w:tcPr>
            <w:tcW w:w="1425" w:type="dxa"/>
          </w:tcPr>
          <w:p w:rsidR="00F93EC1" w:rsidRDefault="00F93EC1" w:rsidP="00060F21">
            <w:pPr>
              <w:snapToGrid w:val="0"/>
              <w:spacing w:line="0" w:lineRule="atLeast"/>
              <w:jc w:val="center"/>
            </w:pPr>
            <w:r>
              <w:rPr>
                <w:rFonts w:hint="eastAsia"/>
              </w:rPr>
              <w:t>9.383</w:t>
            </w:r>
            <w:r>
              <w:t>s</w:t>
            </w:r>
          </w:p>
        </w:tc>
        <w:tc>
          <w:tcPr>
            <w:tcW w:w="1403" w:type="dxa"/>
          </w:tcPr>
          <w:p w:rsidR="00F93EC1" w:rsidRDefault="00F93EC1" w:rsidP="000B3BD5">
            <w:pPr>
              <w:snapToGrid w:val="0"/>
              <w:spacing w:line="0" w:lineRule="atLeast"/>
              <w:jc w:val="center"/>
            </w:pPr>
            <w:r>
              <w:rPr>
                <w:rFonts w:hint="eastAsia"/>
              </w:rPr>
              <w:t>1</w:t>
            </w:r>
            <w:r>
              <w:t>m</w:t>
            </w:r>
            <w:r>
              <w:rPr>
                <w:rFonts w:hint="eastAsia"/>
              </w:rPr>
              <w:t>56</w:t>
            </w:r>
            <w:r>
              <w:t>.718s</w:t>
            </w:r>
          </w:p>
        </w:tc>
      </w:tr>
      <w:tr w:rsidR="00F93EC1" w:rsidTr="00060F21">
        <w:trPr>
          <w:jc w:val="center"/>
        </w:trPr>
        <w:tc>
          <w:tcPr>
            <w:tcW w:w="1424" w:type="dxa"/>
          </w:tcPr>
          <w:p w:rsidR="00F93EC1" w:rsidRDefault="00F93EC1" w:rsidP="00060F21">
            <w:pPr>
              <w:snapToGrid w:val="0"/>
              <w:spacing w:line="0" w:lineRule="atLeast"/>
              <w:jc w:val="center"/>
            </w:pPr>
            <w:r>
              <w:rPr>
                <w:rFonts w:hint="eastAsia"/>
              </w:rPr>
              <w:t>48</w:t>
            </w:r>
            <w:r>
              <w:t>00</w:t>
            </w:r>
          </w:p>
        </w:tc>
        <w:tc>
          <w:tcPr>
            <w:tcW w:w="1425" w:type="dxa"/>
          </w:tcPr>
          <w:p w:rsidR="00F93EC1" w:rsidRDefault="00F93EC1" w:rsidP="00060F21">
            <w:pPr>
              <w:snapToGrid w:val="0"/>
              <w:spacing w:line="0" w:lineRule="atLeast"/>
              <w:jc w:val="center"/>
            </w:pPr>
            <w:r>
              <w:rPr>
                <w:rFonts w:hint="eastAsia"/>
              </w:rPr>
              <w:t>27</w:t>
            </w:r>
            <w:r>
              <w:t>.646s</w:t>
            </w:r>
          </w:p>
        </w:tc>
        <w:tc>
          <w:tcPr>
            <w:tcW w:w="1403" w:type="dxa"/>
          </w:tcPr>
          <w:p w:rsidR="00F93EC1" w:rsidRDefault="00F93EC1" w:rsidP="00F93EC1">
            <w:pPr>
              <w:snapToGrid w:val="0"/>
              <w:spacing w:line="0" w:lineRule="atLeast"/>
              <w:jc w:val="center"/>
            </w:pPr>
            <w:r>
              <w:rPr>
                <w:rFonts w:hint="eastAsia"/>
              </w:rPr>
              <w:t>6</w:t>
            </w:r>
            <w:r>
              <w:t>m</w:t>
            </w:r>
            <w:r>
              <w:rPr>
                <w:rFonts w:hint="eastAsia"/>
              </w:rPr>
              <w:t>46</w:t>
            </w:r>
            <w:r>
              <w:t>.258s</w:t>
            </w:r>
          </w:p>
        </w:tc>
      </w:tr>
      <w:tr w:rsidR="00F93EC1" w:rsidTr="00060F21">
        <w:trPr>
          <w:jc w:val="center"/>
        </w:trPr>
        <w:tc>
          <w:tcPr>
            <w:tcW w:w="1424" w:type="dxa"/>
          </w:tcPr>
          <w:p w:rsidR="00F93EC1" w:rsidRDefault="00F93EC1" w:rsidP="00980284">
            <w:pPr>
              <w:snapToGrid w:val="0"/>
              <w:spacing w:line="0" w:lineRule="atLeast"/>
              <w:jc w:val="center"/>
            </w:pPr>
            <w:r>
              <w:rPr>
                <w:rFonts w:hint="eastAsia"/>
              </w:rPr>
              <w:t>9</w:t>
            </w:r>
            <w:r w:rsidR="00980284">
              <w:rPr>
                <w:rFonts w:hint="eastAsia"/>
              </w:rPr>
              <w:t>6</w:t>
            </w:r>
            <w:r>
              <w:t>00</w:t>
            </w:r>
          </w:p>
        </w:tc>
        <w:tc>
          <w:tcPr>
            <w:tcW w:w="1425" w:type="dxa"/>
          </w:tcPr>
          <w:p w:rsidR="00F93EC1" w:rsidRDefault="00980284" w:rsidP="00980284">
            <w:pPr>
              <w:snapToGrid w:val="0"/>
              <w:spacing w:line="0" w:lineRule="atLeast"/>
              <w:jc w:val="center"/>
            </w:pPr>
            <w:r>
              <w:rPr>
                <w:rFonts w:hint="eastAsia"/>
              </w:rPr>
              <w:t>4</w:t>
            </w:r>
            <w:r w:rsidR="00F93EC1">
              <w:rPr>
                <w:rFonts w:hint="eastAsia"/>
              </w:rPr>
              <w:t>m</w:t>
            </w:r>
            <w:r>
              <w:rPr>
                <w:rFonts w:hint="eastAsia"/>
              </w:rPr>
              <w:t>57</w:t>
            </w:r>
            <w:r w:rsidR="00F93EC1">
              <w:rPr>
                <w:rFonts w:hint="eastAsia"/>
              </w:rPr>
              <w:t>.707s</w:t>
            </w:r>
          </w:p>
        </w:tc>
        <w:tc>
          <w:tcPr>
            <w:tcW w:w="1403" w:type="dxa"/>
          </w:tcPr>
          <w:p w:rsidR="00F93EC1" w:rsidRDefault="00980284" w:rsidP="00060F21">
            <w:pPr>
              <w:snapToGrid w:val="0"/>
              <w:spacing w:line="0" w:lineRule="atLeast"/>
              <w:jc w:val="center"/>
            </w:pPr>
            <w:r>
              <w:rPr>
                <w:rFonts w:hint="eastAsia"/>
              </w:rPr>
              <w:t>78</w:t>
            </w:r>
            <w:r w:rsidR="00F93EC1">
              <w:rPr>
                <w:rFonts w:hint="eastAsia"/>
              </w:rPr>
              <w:t>m</w:t>
            </w:r>
            <w:r>
              <w:rPr>
                <w:rFonts w:hint="eastAsia"/>
              </w:rPr>
              <w:t>1</w:t>
            </w:r>
            <w:r w:rsidR="00F93EC1">
              <w:rPr>
                <w:rFonts w:hint="eastAsia"/>
              </w:rPr>
              <w:t>0.015s</w:t>
            </w:r>
          </w:p>
        </w:tc>
      </w:tr>
    </w:tbl>
    <w:p w:rsidR="00747098" w:rsidRDefault="00747098" w:rsidP="0037120A">
      <w:pPr>
        <w:snapToGrid w:val="0"/>
        <w:spacing w:line="0" w:lineRule="atLeast"/>
        <w:ind w:rightChars="28" w:right="59"/>
      </w:pPr>
    </w:p>
    <w:p w:rsidR="00C13074" w:rsidRDefault="00C752A1" w:rsidP="004D2300">
      <w:pPr>
        <w:snapToGrid w:val="0"/>
        <w:spacing w:line="0" w:lineRule="atLeast"/>
        <w:ind w:rightChars="28" w:right="59" w:firstLine="435"/>
      </w:pPr>
      <w:r>
        <w:rPr>
          <w:rFonts w:hint="eastAsia"/>
        </w:rPr>
        <w:t>MPI</w:t>
      </w:r>
      <w:r w:rsidR="00D526C0">
        <w:rPr>
          <w:rFonts w:hint="eastAsia"/>
        </w:rPr>
        <w:t>因为在矩阵</w:t>
      </w:r>
      <w:r w:rsidR="000972C4">
        <w:rPr>
          <w:rFonts w:hint="eastAsia"/>
        </w:rPr>
        <w:t>较小时，传递消息占用了大量的时间</w:t>
      </w:r>
      <w:r w:rsidR="005F6626">
        <w:rPr>
          <w:rFonts w:hint="eastAsia"/>
        </w:rPr>
        <w:t>，所以加速比不明显。</w:t>
      </w:r>
      <w:r w:rsidR="00214137">
        <w:rPr>
          <w:rFonts w:hint="eastAsia"/>
        </w:rPr>
        <w:t>当矩阵规模变大时，其加速比明显超过了之前使用</w:t>
      </w:r>
      <w:r w:rsidR="00214137">
        <w:rPr>
          <w:rFonts w:hint="eastAsia"/>
        </w:rPr>
        <w:t>pthread</w:t>
      </w:r>
      <w:r w:rsidR="00214137">
        <w:rPr>
          <w:rFonts w:hint="eastAsia"/>
        </w:rPr>
        <w:t>和</w:t>
      </w:r>
      <w:r w:rsidR="00214137">
        <w:rPr>
          <w:rFonts w:hint="eastAsia"/>
        </w:rPr>
        <w:t>OpenMp</w:t>
      </w:r>
      <w:r w:rsidR="00214137">
        <w:rPr>
          <w:rFonts w:hint="eastAsia"/>
        </w:rPr>
        <w:t>的效果。虽然大矩阵的动态分配会占用一定的时间，但是我们明显可以看出</w:t>
      </w:r>
      <w:r w:rsidR="00214137">
        <w:rPr>
          <w:rFonts w:hint="eastAsia"/>
        </w:rPr>
        <w:t>MPI</w:t>
      </w:r>
      <w:r w:rsidR="00214137">
        <w:rPr>
          <w:rFonts w:hint="eastAsia"/>
        </w:rPr>
        <w:t>进程工作互不干扰，一定程度上减少了线程调度的负载。</w:t>
      </w:r>
      <w:r w:rsidR="003A1337">
        <w:rPr>
          <w:rFonts w:hint="eastAsia"/>
        </w:rPr>
        <w:t>另一方面，由于核数限制，后期的加速比也维持在一个常数</w:t>
      </w:r>
      <w:r w:rsidR="001E0F55">
        <w:rPr>
          <w:rFonts w:hint="eastAsia"/>
        </w:rPr>
        <w:t>附近</w:t>
      </w:r>
      <w:r w:rsidR="00D26AD0">
        <w:rPr>
          <w:rFonts w:hint="eastAsia"/>
        </w:rPr>
        <w:t>。</w:t>
      </w: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4D2300" w:rsidRDefault="004D2300" w:rsidP="004D2300">
      <w:pPr>
        <w:snapToGrid w:val="0"/>
        <w:spacing w:line="0" w:lineRule="atLeast"/>
        <w:ind w:rightChars="28" w:right="59" w:firstLine="435"/>
      </w:pPr>
    </w:p>
    <w:p w:rsidR="00C13074" w:rsidRDefault="00C32EE5" w:rsidP="0037120A">
      <w:pPr>
        <w:pStyle w:val="1"/>
        <w:spacing w:line="0" w:lineRule="atLeast"/>
        <w:rPr>
          <w:b w:val="0"/>
          <w:bCs w:val="0"/>
          <w:sz w:val="30"/>
          <w:szCs w:val="30"/>
        </w:rPr>
      </w:pPr>
      <w:bookmarkStart w:id="16" w:name="_Toc423344255"/>
      <w:r>
        <w:rPr>
          <w:sz w:val="30"/>
          <w:szCs w:val="30"/>
        </w:rPr>
        <w:lastRenderedPageBreak/>
        <w:t>实验五、</w:t>
      </w:r>
      <w:r>
        <w:rPr>
          <w:sz w:val="30"/>
          <w:szCs w:val="30"/>
        </w:rPr>
        <w:t>CUDA</w:t>
      </w:r>
      <w:r>
        <w:rPr>
          <w:sz w:val="30"/>
          <w:szCs w:val="30"/>
        </w:rPr>
        <w:t>实现矩阵乘法</w:t>
      </w:r>
      <w:bookmarkEnd w:id="16"/>
    </w:p>
    <w:p w:rsidR="00C13074" w:rsidRDefault="00C32EE5" w:rsidP="0037120A">
      <w:pPr>
        <w:pStyle w:val="2"/>
        <w:spacing w:line="0" w:lineRule="atLeast"/>
        <w:rPr>
          <w:sz w:val="24"/>
          <w:szCs w:val="24"/>
        </w:rPr>
      </w:pPr>
      <w:bookmarkStart w:id="17" w:name="_Toc423344256"/>
      <w:r>
        <w:rPr>
          <w:sz w:val="24"/>
          <w:szCs w:val="24"/>
        </w:rPr>
        <w:t>5.1</w:t>
      </w:r>
      <w:r>
        <w:rPr>
          <w:sz w:val="24"/>
          <w:szCs w:val="24"/>
        </w:rPr>
        <w:t>实验目的与要求</w:t>
      </w:r>
      <w:bookmarkEnd w:id="17"/>
    </w:p>
    <w:p w:rsidR="00C13074" w:rsidRDefault="00AF469C" w:rsidP="0037120A">
      <w:pPr>
        <w:snapToGrid w:val="0"/>
        <w:spacing w:line="0" w:lineRule="atLeast"/>
        <w:ind w:rightChars="28" w:right="59"/>
        <w:rPr>
          <w:sz w:val="24"/>
          <w:szCs w:val="24"/>
        </w:rPr>
      </w:pPr>
      <w:r>
        <w:rPr>
          <w:rFonts w:hint="eastAsia"/>
          <w:sz w:val="24"/>
          <w:szCs w:val="24"/>
        </w:rPr>
        <w:t xml:space="preserve">    </w:t>
      </w:r>
      <w:r>
        <w:rPr>
          <w:rFonts w:hint="eastAsia"/>
          <w:sz w:val="24"/>
          <w:szCs w:val="24"/>
        </w:rPr>
        <w:t>使用</w:t>
      </w:r>
      <w:r>
        <w:rPr>
          <w:rFonts w:hint="eastAsia"/>
          <w:sz w:val="24"/>
          <w:szCs w:val="24"/>
        </w:rPr>
        <w:t>CUDA</w:t>
      </w:r>
      <w:r>
        <w:rPr>
          <w:rFonts w:hint="eastAsia"/>
          <w:sz w:val="24"/>
          <w:szCs w:val="24"/>
        </w:rPr>
        <w:t>实现矩阵乘法加速</w:t>
      </w:r>
    </w:p>
    <w:p w:rsidR="00C13074" w:rsidRDefault="00C32EE5" w:rsidP="0037120A">
      <w:pPr>
        <w:pStyle w:val="2"/>
        <w:spacing w:line="0" w:lineRule="atLeast"/>
        <w:rPr>
          <w:sz w:val="24"/>
          <w:szCs w:val="24"/>
        </w:rPr>
      </w:pPr>
      <w:bookmarkStart w:id="18" w:name="_Toc423344257"/>
      <w:r>
        <w:rPr>
          <w:sz w:val="24"/>
          <w:szCs w:val="24"/>
        </w:rPr>
        <w:t>5.2</w:t>
      </w:r>
      <w:r>
        <w:rPr>
          <w:sz w:val="24"/>
          <w:szCs w:val="24"/>
        </w:rPr>
        <w:t>实验内容</w:t>
      </w:r>
      <w:bookmarkEnd w:id="18"/>
    </w:p>
    <w:p w:rsidR="00C13074" w:rsidRDefault="005A149B" w:rsidP="00EA58AE">
      <w:pPr>
        <w:snapToGrid w:val="0"/>
        <w:spacing w:line="0" w:lineRule="atLeast"/>
        <w:ind w:rightChars="28" w:right="59" w:firstLine="480"/>
        <w:rPr>
          <w:sz w:val="24"/>
          <w:szCs w:val="24"/>
        </w:rPr>
      </w:pPr>
      <w:r>
        <w:rPr>
          <w:sz w:val="24"/>
          <w:szCs w:val="24"/>
        </w:rPr>
        <w:t>C</w:t>
      </w:r>
      <w:r>
        <w:rPr>
          <w:rFonts w:hint="eastAsia"/>
          <w:sz w:val="24"/>
          <w:szCs w:val="24"/>
        </w:rPr>
        <w:t>UDA</w:t>
      </w:r>
      <w:r>
        <w:rPr>
          <w:rFonts w:hint="eastAsia"/>
          <w:sz w:val="24"/>
          <w:szCs w:val="24"/>
        </w:rPr>
        <w:t>当中需要注意的是内核函数，以及内存类型的使用。我们在这里使用共享内存</w:t>
      </w:r>
      <w:r w:rsidR="00EA58AE">
        <w:rPr>
          <w:rFonts w:hint="eastAsia"/>
          <w:sz w:val="24"/>
          <w:szCs w:val="24"/>
        </w:rPr>
        <w:t>，提高利用率</w:t>
      </w:r>
      <w:r w:rsidR="00361F89">
        <w:rPr>
          <w:rFonts w:hint="eastAsia"/>
          <w:sz w:val="24"/>
          <w:szCs w:val="24"/>
        </w:rPr>
        <w:t>，理解如何使用线程块索引找到计算资源及目标。</w:t>
      </w:r>
    </w:p>
    <w:p w:rsidR="00EA58AE" w:rsidRDefault="00EA58AE" w:rsidP="00EA58AE">
      <w:pPr>
        <w:snapToGrid w:val="0"/>
        <w:spacing w:line="0" w:lineRule="atLeast"/>
        <w:ind w:rightChars="28" w:right="59" w:firstLine="480"/>
        <w:rPr>
          <w:sz w:val="24"/>
          <w:szCs w:val="24"/>
        </w:rPr>
      </w:pPr>
      <w:r>
        <w:rPr>
          <w:rFonts w:hint="eastAsia"/>
          <w:sz w:val="24"/>
          <w:szCs w:val="24"/>
        </w:rPr>
        <w:t>内核函数：</w:t>
      </w:r>
    </w:p>
    <w:p w:rsidR="00EA58AE" w:rsidRDefault="00620B17" w:rsidP="00EA58AE">
      <w:pPr>
        <w:snapToGrid w:val="0"/>
        <w:spacing w:line="0" w:lineRule="atLeast"/>
        <w:ind w:rightChars="28" w:right="59" w:firstLine="480"/>
        <w:rPr>
          <w:sz w:val="24"/>
          <w:szCs w:val="24"/>
        </w:rPr>
      </w:pPr>
      <w:r w:rsidRPr="00361F89">
        <w:rPr>
          <w:noProof/>
          <w:sz w:val="24"/>
          <w:szCs w:val="24"/>
        </w:rPr>
        <mc:AlternateContent>
          <mc:Choice Requires="wps">
            <w:drawing>
              <wp:anchor distT="0" distB="0" distL="114300" distR="114300" simplePos="0" relativeHeight="251672576" behindDoc="0" locked="0" layoutInCell="1" allowOverlap="1" wp14:anchorId="037E3941" wp14:editId="1C671EC0">
                <wp:simplePos x="0" y="0"/>
                <wp:positionH relativeFrom="column">
                  <wp:posOffset>-95250</wp:posOffset>
                </wp:positionH>
                <wp:positionV relativeFrom="paragraph">
                  <wp:posOffset>43180</wp:posOffset>
                </wp:positionV>
                <wp:extent cx="5448300" cy="6372225"/>
                <wp:effectExtent l="0" t="0" r="19050" b="2857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6372225"/>
                        </a:xfrm>
                        <a:prstGeom prst="rect">
                          <a:avLst/>
                        </a:prstGeom>
                        <a:solidFill>
                          <a:srgbClr val="FFFFFF"/>
                        </a:solidFill>
                        <a:ln w="9525">
                          <a:solidFill>
                            <a:srgbClr val="000000"/>
                          </a:solidFill>
                          <a:miter lim="800000"/>
                          <a:headEnd/>
                          <a:tailEnd/>
                        </a:ln>
                      </wps:spPr>
                      <wps:txbx>
                        <w:txbxContent>
                          <w:p w:rsidR="00E11E39" w:rsidRDefault="00E11E39" w:rsidP="00361F89"/>
                          <w:p w:rsidR="00361F89" w:rsidRDefault="00361F89" w:rsidP="00361F89">
                            <w:r>
                              <w:t>template &lt;int BLOCK_SIZE&gt; __global__ void</w:t>
                            </w:r>
                          </w:p>
                          <w:p w:rsidR="00361F89" w:rsidRDefault="00361F89" w:rsidP="00361F89">
                            <w:r>
                              <w:t>matrixMulCuda(int *c, int *a, int *b, int wA, int wB){</w:t>
                            </w:r>
                          </w:p>
                          <w:p w:rsidR="00361F89" w:rsidRDefault="00361F89" w:rsidP="00361F89">
                            <w:r>
                              <w:t xml:space="preserve">  int bx = blockIdx.x;</w:t>
                            </w:r>
                          </w:p>
                          <w:p w:rsidR="00361F89" w:rsidRDefault="00361F89" w:rsidP="00361F89">
                            <w:r>
                              <w:t xml:space="preserve">  int by = blockIdx.y;</w:t>
                            </w:r>
                          </w:p>
                          <w:p w:rsidR="00361F89" w:rsidRDefault="00361F89" w:rsidP="00361F89">
                            <w:r>
                              <w:t xml:space="preserve">  int tx = threadIdx.x;</w:t>
                            </w:r>
                          </w:p>
                          <w:p w:rsidR="00361F89" w:rsidRDefault="00361F89" w:rsidP="00361F89">
                            <w:r>
                              <w:t xml:space="preserve">  int ty = threadIdx.y;</w:t>
                            </w:r>
                          </w:p>
                          <w:p w:rsidR="00361F89" w:rsidRDefault="00361F89" w:rsidP="00361F89">
                            <w:r>
                              <w:t xml:space="preserve">  </w:t>
                            </w:r>
                          </w:p>
                          <w:p w:rsidR="00361F89" w:rsidRDefault="00361F89" w:rsidP="00361F89">
                            <w:r>
                              <w:t xml:space="preserve">  int aBegin = wA * BLOCK_SIZE * by;</w:t>
                            </w:r>
                          </w:p>
                          <w:p w:rsidR="00361F89" w:rsidRDefault="00361F89" w:rsidP="00361F89">
                            <w:r>
                              <w:t xml:space="preserve">  int aEnd = aBegin + wA - 1;</w:t>
                            </w:r>
                          </w:p>
                          <w:p w:rsidR="004D2300" w:rsidRDefault="00361F89" w:rsidP="004D2300">
                            <w:r>
                              <w:t xml:space="preserve">  int aStep  = BLOCK_SIZE;</w:t>
                            </w:r>
                            <w:r w:rsidR="004D2300" w:rsidRPr="004D2300">
                              <w:t xml:space="preserve"> </w:t>
                            </w:r>
                          </w:p>
                          <w:p w:rsidR="004D2300" w:rsidRDefault="004D2300" w:rsidP="004D2300">
                            <w:pPr>
                              <w:ind w:firstLineChars="100" w:firstLine="210"/>
                            </w:pPr>
                            <w:r>
                              <w:t>int bBegin = BLOCK_SIZE * bx;</w:t>
                            </w:r>
                          </w:p>
                          <w:p w:rsidR="004D2300" w:rsidRDefault="004D2300" w:rsidP="004D2300">
                            <w:r>
                              <w:t xml:space="preserve">  int bStep  = BLOCK_SIZE * wB;</w:t>
                            </w:r>
                          </w:p>
                          <w:p w:rsidR="004D2300" w:rsidRDefault="004D2300" w:rsidP="004D2300">
                            <w:r>
                              <w:t xml:space="preserve">  int Cadd = 0;</w:t>
                            </w:r>
                          </w:p>
                          <w:p w:rsidR="004D2300" w:rsidRDefault="004D2300" w:rsidP="004D2300">
                            <w:r>
                              <w:t xml:space="preserve">  for (int i = aBegin, j = bBegin;i &lt;= aEnd; i += aStep, j += bStep)</w:t>
                            </w:r>
                          </w:p>
                          <w:p w:rsidR="004D2300" w:rsidRDefault="004D2300" w:rsidP="004D2300">
                            <w:r>
                              <w:t xml:space="preserve">  {</w:t>
                            </w:r>
                          </w:p>
                          <w:p w:rsidR="004D2300" w:rsidRDefault="004D2300" w:rsidP="004D2300">
                            <w:r>
                              <w:t xml:space="preserve">      __shared__ float As[BLOCK_SIZE][BLOCK_SIZE];</w:t>
                            </w:r>
                          </w:p>
                          <w:p w:rsidR="004D2300" w:rsidRDefault="004D2300" w:rsidP="004D2300">
                            <w:r>
                              <w:t xml:space="preserve">      __shared__ float Bs[BLOCK_SIZE][BLOCK_SIZE];</w:t>
                            </w:r>
                          </w:p>
                          <w:p w:rsidR="004D2300" w:rsidRDefault="004D2300" w:rsidP="004D2300">
                            <w:r>
                              <w:t xml:space="preserve">      As[ty][tx] = a[i + wA * ty + tx];</w:t>
                            </w:r>
                          </w:p>
                          <w:p w:rsidR="004D2300" w:rsidRDefault="004D2300" w:rsidP="004D2300">
                            <w:r>
                              <w:t xml:space="preserve">      Bs[ty][tx] = b[j + wB * ty + tx];</w:t>
                            </w:r>
                          </w:p>
                          <w:p w:rsidR="004D2300" w:rsidRDefault="004D2300" w:rsidP="004D2300">
                            <w:r>
                              <w:t xml:space="preserve">      __syncthreads();</w:t>
                            </w:r>
                          </w:p>
                          <w:p w:rsidR="004D2300" w:rsidRDefault="004D2300" w:rsidP="004D2300">
                            <w:r>
                              <w:t xml:space="preserve">      for (int k = 0; k &lt; BLOCK_SIZE; ++k)</w:t>
                            </w:r>
                          </w:p>
                          <w:p w:rsidR="004D2300" w:rsidRDefault="004D2300" w:rsidP="004D2300">
                            <w:r>
                              <w:t xml:space="preserve">      {</w:t>
                            </w:r>
                          </w:p>
                          <w:p w:rsidR="004D2300" w:rsidRDefault="004D2300" w:rsidP="004D2300">
                            <w:r>
                              <w:t xml:space="preserve">            Cadd += As[ty][k] * Bs[k][tx];</w:t>
                            </w:r>
                          </w:p>
                          <w:p w:rsidR="004D2300" w:rsidRDefault="004D2300" w:rsidP="004D2300">
                            <w:r>
                              <w:t xml:space="preserve">      }</w:t>
                            </w:r>
                          </w:p>
                          <w:p w:rsidR="004D2300" w:rsidRDefault="004D2300" w:rsidP="004D2300">
                            <w:r>
                              <w:t xml:space="preserve">      __syncthreads();</w:t>
                            </w:r>
                          </w:p>
                          <w:p w:rsidR="004D2300" w:rsidRDefault="004D2300" w:rsidP="004D2300">
                            <w:r>
                              <w:t xml:space="preserve">    }</w:t>
                            </w:r>
                          </w:p>
                          <w:p w:rsidR="004D2300" w:rsidRDefault="004D2300" w:rsidP="004D2300">
                            <w:r>
                              <w:t xml:space="preserve">    int w = wB * BLOCK_SIZE * by + BLOCK_SIZE * bx;</w:t>
                            </w:r>
                          </w:p>
                          <w:p w:rsidR="004D2300" w:rsidRDefault="004D2300" w:rsidP="004D2300">
                            <w:r>
                              <w:t xml:space="preserve">    c[w + wB * ty + tx] = Cadd;</w:t>
                            </w:r>
                          </w:p>
                          <w:p w:rsidR="004D2300" w:rsidRDefault="004D2300" w:rsidP="004D2300">
                            <w:r>
                              <w:t>}</w:t>
                            </w:r>
                          </w:p>
                          <w:p w:rsidR="00361F89" w:rsidRDefault="00361F89" w:rsidP="00361F89"/>
                          <w:p w:rsidR="00361F89" w:rsidRDefault="00361F89" w:rsidP="00361F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E3941" id="_x0000_s1034" type="#_x0000_t202" style="position:absolute;left:0;text-align:left;margin-left:-7.5pt;margin-top:3.4pt;width:429pt;height:50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">
                <v:textbox>
                  <w:txbxContent>
                    <w:p w:rsidR="00E11E39" w:rsidRDefault="00E11E39" w:rsidP="00361F89"/>
                    <w:p w:rsidR="00361F89" w:rsidRDefault="00361F89" w:rsidP="00361F89">
                      <w:r>
                        <w:t>template &lt;int BLOCK_SIZE&gt; __global__ void</w:t>
                      </w:r>
                    </w:p>
                    <w:p w:rsidR="00361F89" w:rsidRDefault="00361F89" w:rsidP="00361F89">
                      <w:r>
                        <w:t>matrixMulCuda(int *c, int *a, int *b, int wA, int wB){</w:t>
                      </w:r>
                    </w:p>
                    <w:p w:rsidR="00361F89" w:rsidRDefault="00361F89" w:rsidP="00361F89">
                      <w:r>
                        <w:t xml:space="preserve">  int bx = blockIdx.x;</w:t>
                      </w:r>
                    </w:p>
                    <w:p w:rsidR="00361F89" w:rsidRDefault="00361F89" w:rsidP="00361F89">
                      <w:r>
                        <w:t xml:space="preserve">  int by = blockIdx.y;</w:t>
                      </w:r>
                    </w:p>
                    <w:p w:rsidR="00361F89" w:rsidRDefault="00361F89" w:rsidP="00361F89">
                      <w:r>
                        <w:t xml:space="preserve">  int tx = threadIdx.x;</w:t>
                      </w:r>
                    </w:p>
                    <w:p w:rsidR="00361F89" w:rsidRDefault="00361F89" w:rsidP="00361F89">
                      <w:r>
                        <w:t xml:space="preserve">  int ty = threadIdx.y;</w:t>
                      </w:r>
                    </w:p>
                    <w:p w:rsidR="00361F89" w:rsidRDefault="00361F89" w:rsidP="00361F89">
                      <w:r>
                        <w:t xml:space="preserve">  </w:t>
                      </w:r>
                    </w:p>
                    <w:p w:rsidR="00361F89" w:rsidRDefault="00361F89" w:rsidP="00361F89">
                      <w:r>
                        <w:t xml:space="preserve">  int aBegin = wA * BLOCK_SIZE * by;</w:t>
                      </w:r>
                    </w:p>
                    <w:p w:rsidR="00361F89" w:rsidRDefault="00361F89" w:rsidP="00361F89">
                      <w:r>
                        <w:t xml:space="preserve">  int aEnd = aBegin + wA - 1;</w:t>
                      </w:r>
                    </w:p>
                    <w:p w:rsidR="004D2300" w:rsidRDefault="00361F89" w:rsidP="004D2300">
                      <w:r>
                        <w:t xml:space="preserve">  int aStep  = BLOCK_SIZE;</w:t>
                      </w:r>
                      <w:r w:rsidR="004D2300" w:rsidRPr="004D2300">
                        <w:t xml:space="preserve"> </w:t>
                      </w:r>
                    </w:p>
                    <w:p w:rsidR="004D2300" w:rsidRDefault="004D2300" w:rsidP="004D2300">
                      <w:pPr>
                        <w:ind w:firstLineChars="100" w:firstLine="210"/>
                      </w:pPr>
                      <w:r>
                        <w:t>int bBegin = BLOCK_SIZE * bx;</w:t>
                      </w:r>
                    </w:p>
                    <w:p w:rsidR="004D2300" w:rsidRDefault="004D2300" w:rsidP="004D2300">
                      <w:r>
                        <w:t xml:space="preserve">  int bStep  = BLOCK_SIZE * wB;</w:t>
                      </w:r>
                    </w:p>
                    <w:p w:rsidR="004D2300" w:rsidRDefault="004D2300" w:rsidP="004D2300">
                      <w:r>
                        <w:t xml:space="preserve">  int Cadd = 0;</w:t>
                      </w:r>
                    </w:p>
                    <w:p w:rsidR="004D2300" w:rsidRDefault="004D2300" w:rsidP="004D2300">
                      <w:r>
                        <w:t xml:space="preserve">  for (int i = aBegin, j = bBegin;i &lt;= aEnd; i += aStep, j += bStep)</w:t>
                      </w:r>
                    </w:p>
                    <w:p w:rsidR="004D2300" w:rsidRDefault="004D2300" w:rsidP="004D2300">
                      <w:r>
                        <w:t xml:space="preserve">  {</w:t>
                      </w:r>
                    </w:p>
                    <w:p w:rsidR="004D2300" w:rsidRDefault="004D2300" w:rsidP="004D2300">
                      <w:r>
                        <w:t xml:space="preserve">      __shared__ float As[BLOCK_SIZE][BLOCK_SIZE];</w:t>
                      </w:r>
                    </w:p>
                    <w:p w:rsidR="004D2300" w:rsidRDefault="004D2300" w:rsidP="004D2300">
                      <w:r>
                        <w:t xml:space="preserve">      __shared__ float Bs[BLOCK_SIZE][BLOCK_SIZE];</w:t>
                      </w:r>
                    </w:p>
                    <w:p w:rsidR="004D2300" w:rsidRDefault="004D2300" w:rsidP="004D2300">
                      <w:r>
                        <w:t xml:space="preserve">      As[ty][tx] = a[i + wA * ty + tx];</w:t>
                      </w:r>
                    </w:p>
                    <w:p w:rsidR="004D2300" w:rsidRDefault="004D2300" w:rsidP="004D2300">
                      <w:r>
                        <w:t xml:space="preserve">      Bs[ty][tx] = b[j + wB * ty + tx];</w:t>
                      </w:r>
                    </w:p>
                    <w:p w:rsidR="004D2300" w:rsidRDefault="004D2300" w:rsidP="004D2300">
                      <w:r>
                        <w:t xml:space="preserve">      __syncthreads();</w:t>
                      </w:r>
                    </w:p>
                    <w:p w:rsidR="004D2300" w:rsidRDefault="004D2300" w:rsidP="004D2300">
                      <w:r>
                        <w:t xml:space="preserve">      for (int k = 0; k &lt; BLOCK_SIZE; ++k)</w:t>
                      </w:r>
                    </w:p>
                    <w:p w:rsidR="004D2300" w:rsidRDefault="004D2300" w:rsidP="004D2300">
                      <w:r>
                        <w:t xml:space="preserve">      {</w:t>
                      </w:r>
                    </w:p>
                    <w:p w:rsidR="004D2300" w:rsidRDefault="004D2300" w:rsidP="004D2300">
                      <w:r>
                        <w:t xml:space="preserve">            Cadd += As[ty][k] * Bs[k][tx];</w:t>
                      </w:r>
                    </w:p>
                    <w:p w:rsidR="004D2300" w:rsidRDefault="004D2300" w:rsidP="004D2300">
                      <w:r>
                        <w:t xml:space="preserve">      }</w:t>
                      </w:r>
                    </w:p>
                    <w:p w:rsidR="004D2300" w:rsidRDefault="004D2300" w:rsidP="004D2300">
                      <w:r>
                        <w:t xml:space="preserve">      __syncthreads();</w:t>
                      </w:r>
                    </w:p>
                    <w:p w:rsidR="004D2300" w:rsidRDefault="004D2300" w:rsidP="004D2300">
                      <w:r>
                        <w:t xml:space="preserve">    }</w:t>
                      </w:r>
                    </w:p>
                    <w:p w:rsidR="004D2300" w:rsidRDefault="004D2300" w:rsidP="004D2300">
                      <w:r>
                        <w:t xml:space="preserve">    int w = wB * BLOCK_SIZE * by + BLOCK_SIZE * bx;</w:t>
                      </w:r>
                    </w:p>
                    <w:p w:rsidR="004D2300" w:rsidRDefault="004D2300" w:rsidP="004D2300">
                      <w:r>
                        <w:t xml:space="preserve">    c[w + wB * ty + tx] = Cadd;</w:t>
                      </w:r>
                    </w:p>
                    <w:p w:rsidR="004D2300" w:rsidRDefault="004D2300" w:rsidP="004D2300">
                      <w:r>
                        <w:t>}</w:t>
                      </w:r>
                    </w:p>
                    <w:p w:rsidR="00361F89" w:rsidRDefault="00361F89" w:rsidP="00361F89"/>
                    <w:p w:rsidR="00361F89" w:rsidRDefault="00361F89" w:rsidP="00361F89"/>
                  </w:txbxContent>
                </v:textbox>
              </v:shape>
            </w:pict>
          </mc:Fallback>
        </mc:AlternateContent>
      </w:r>
    </w:p>
    <w:p w:rsidR="00361F89" w:rsidRDefault="00361F89" w:rsidP="00EA58AE">
      <w:pPr>
        <w:snapToGrid w:val="0"/>
        <w:spacing w:line="0" w:lineRule="atLeast"/>
        <w:ind w:rightChars="28" w:right="59" w:firstLine="480"/>
        <w:rPr>
          <w:sz w:val="24"/>
          <w:szCs w:val="24"/>
        </w:rPr>
      </w:pPr>
    </w:p>
    <w:p w:rsidR="00361F89" w:rsidRDefault="00361F89" w:rsidP="00EA58AE">
      <w:pPr>
        <w:snapToGrid w:val="0"/>
        <w:spacing w:line="0" w:lineRule="atLeast"/>
        <w:ind w:rightChars="28" w:right="59" w:firstLine="480"/>
        <w:rPr>
          <w:sz w:val="24"/>
          <w:szCs w:val="24"/>
        </w:rPr>
      </w:pPr>
    </w:p>
    <w:p w:rsidR="00361F89" w:rsidRDefault="00361F89" w:rsidP="00EA58AE">
      <w:pPr>
        <w:snapToGrid w:val="0"/>
        <w:spacing w:line="0" w:lineRule="atLeast"/>
        <w:ind w:rightChars="28" w:right="59" w:firstLine="480"/>
        <w:rPr>
          <w:sz w:val="24"/>
          <w:szCs w:val="24"/>
        </w:rPr>
      </w:pPr>
    </w:p>
    <w:p w:rsidR="00361F89" w:rsidRDefault="00361F89" w:rsidP="00EA58AE">
      <w:pPr>
        <w:snapToGrid w:val="0"/>
        <w:spacing w:line="0" w:lineRule="atLeast"/>
        <w:ind w:rightChars="28" w:right="59" w:firstLine="480"/>
        <w:rPr>
          <w:sz w:val="24"/>
          <w:szCs w:val="24"/>
        </w:rPr>
      </w:pPr>
    </w:p>
    <w:p w:rsidR="00361F89" w:rsidRDefault="00361F89" w:rsidP="00EA58AE">
      <w:pPr>
        <w:snapToGrid w:val="0"/>
        <w:spacing w:line="0" w:lineRule="atLeast"/>
        <w:ind w:rightChars="28" w:right="59" w:firstLine="480"/>
        <w:rPr>
          <w:sz w:val="24"/>
          <w:szCs w:val="24"/>
        </w:rPr>
      </w:pPr>
    </w:p>
    <w:p w:rsidR="00361F89" w:rsidRDefault="00361F89" w:rsidP="00EA58AE">
      <w:pPr>
        <w:snapToGrid w:val="0"/>
        <w:spacing w:line="0" w:lineRule="atLeast"/>
        <w:ind w:rightChars="28" w:right="59" w:firstLine="480"/>
        <w:rPr>
          <w:sz w:val="24"/>
          <w:szCs w:val="24"/>
        </w:rPr>
      </w:pPr>
    </w:p>
    <w:p w:rsidR="00361F89" w:rsidRDefault="00361F89" w:rsidP="00EA58AE">
      <w:pPr>
        <w:snapToGrid w:val="0"/>
        <w:spacing w:line="0" w:lineRule="atLeast"/>
        <w:ind w:rightChars="28" w:right="59" w:firstLine="480"/>
        <w:rPr>
          <w:sz w:val="24"/>
          <w:szCs w:val="24"/>
        </w:rPr>
      </w:pPr>
    </w:p>
    <w:p w:rsidR="00361F89" w:rsidRDefault="00361F89" w:rsidP="00EA58AE">
      <w:pPr>
        <w:snapToGrid w:val="0"/>
        <w:spacing w:line="0" w:lineRule="atLeast"/>
        <w:ind w:rightChars="28" w:right="59" w:firstLine="480"/>
        <w:rPr>
          <w:sz w:val="24"/>
          <w:szCs w:val="24"/>
        </w:rPr>
      </w:pPr>
    </w:p>
    <w:p w:rsidR="00361F89" w:rsidRDefault="00361F89" w:rsidP="00EA58AE">
      <w:pPr>
        <w:snapToGrid w:val="0"/>
        <w:spacing w:line="0" w:lineRule="atLeast"/>
        <w:ind w:rightChars="28" w:right="59" w:firstLine="480"/>
        <w:rPr>
          <w:sz w:val="24"/>
          <w:szCs w:val="24"/>
        </w:rPr>
      </w:pPr>
    </w:p>
    <w:p w:rsidR="00620B17" w:rsidRDefault="00620B17" w:rsidP="00EA58AE">
      <w:pPr>
        <w:snapToGrid w:val="0"/>
        <w:spacing w:line="0" w:lineRule="atLeast"/>
        <w:ind w:rightChars="28" w:right="59" w:firstLine="480"/>
        <w:rPr>
          <w:sz w:val="24"/>
          <w:szCs w:val="24"/>
        </w:rPr>
      </w:pPr>
    </w:p>
    <w:p w:rsidR="00620B17" w:rsidRDefault="00620B17" w:rsidP="00EA58AE">
      <w:pPr>
        <w:snapToGrid w:val="0"/>
        <w:spacing w:line="0" w:lineRule="atLeast"/>
        <w:ind w:rightChars="28" w:right="59" w:firstLine="480"/>
        <w:rPr>
          <w:sz w:val="24"/>
          <w:szCs w:val="24"/>
        </w:rPr>
      </w:pPr>
    </w:p>
    <w:p w:rsidR="00620B17" w:rsidRDefault="00620B17"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620B17" w:rsidRDefault="00620B17" w:rsidP="00EA58AE">
      <w:pPr>
        <w:snapToGrid w:val="0"/>
        <w:spacing w:line="0" w:lineRule="atLeast"/>
        <w:ind w:rightChars="28" w:right="59" w:firstLine="480"/>
        <w:rPr>
          <w:sz w:val="24"/>
          <w:szCs w:val="24"/>
        </w:rPr>
      </w:pPr>
    </w:p>
    <w:p w:rsidR="00620B17" w:rsidRDefault="00620B17" w:rsidP="00EA58AE">
      <w:pPr>
        <w:snapToGrid w:val="0"/>
        <w:spacing w:line="0" w:lineRule="atLeast"/>
        <w:ind w:rightChars="28" w:right="59" w:firstLine="480"/>
        <w:rPr>
          <w:sz w:val="24"/>
          <w:szCs w:val="24"/>
        </w:rPr>
      </w:pPr>
    </w:p>
    <w:p w:rsidR="00620B17" w:rsidRDefault="00620B17" w:rsidP="00EA58AE">
      <w:pPr>
        <w:snapToGrid w:val="0"/>
        <w:spacing w:line="0" w:lineRule="atLeast"/>
        <w:ind w:rightChars="28" w:right="59" w:firstLine="480"/>
        <w:rPr>
          <w:sz w:val="24"/>
          <w:szCs w:val="24"/>
        </w:rPr>
      </w:pPr>
    </w:p>
    <w:p w:rsidR="00620B17" w:rsidRDefault="00620B17" w:rsidP="00EA58AE">
      <w:pPr>
        <w:snapToGrid w:val="0"/>
        <w:spacing w:line="0" w:lineRule="atLeast"/>
        <w:ind w:rightChars="28" w:right="59" w:firstLine="480"/>
        <w:rPr>
          <w:sz w:val="24"/>
          <w:szCs w:val="24"/>
        </w:rPr>
      </w:pPr>
    </w:p>
    <w:p w:rsidR="00656662" w:rsidRDefault="00656662" w:rsidP="00EA58AE">
      <w:pPr>
        <w:snapToGrid w:val="0"/>
        <w:spacing w:line="0" w:lineRule="atLeast"/>
        <w:ind w:rightChars="28" w:right="59" w:firstLine="480"/>
        <w:rPr>
          <w:sz w:val="24"/>
          <w:szCs w:val="24"/>
        </w:rPr>
      </w:pPr>
    </w:p>
    <w:p w:rsidR="004D2300" w:rsidRDefault="004D2300" w:rsidP="00EA58AE">
      <w:pPr>
        <w:snapToGrid w:val="0"/>
        <w:spacing w:line="0" w:lineRule="atLeast"/>
        <w:ind w:rightChars="28" w:right="59" w:firstLine="480"/>
        <w:rPr>
          <w:sz w:val="24"/>
          <w:szCs w:val="24"/>
        </w:rPr>
      </w:pPr>
    </w:p>
    <w:p w:rsidR="004D2300" w:rsidRPr="00EA58AE" w:rsidRDefault="004D2300" w:rsidP="00EA58AE">
      <w:pPr>
        <w:snapToGrid w:val="0"/>
        <w:spacing w:line="0" w:lineRule="atLeast"/>
        <w:ind w:rightChars="28" w:right="59" w:firstLine="480"/>
        <w:rPr>
          <w:sz w:val="24"/>
          <w:szCs w:val="24"/>
        </w:rPr>
      </w:pPr>
    </w:p>
    <w:p w:rsidR="00C13074" w:rsidRDefault="00C32EE5" w:rsidP="0037120A">
      <w:pPr>
        <w:pStyle w:val="2"/>
        <w:spacing w:line="0" w:lineRule="atLeast"/>
        <w:rPr>
          <w:sz w:val="24"/>
          <w:szCs w:val="24"/>
        </w:rPr>
      </w:pPr>
      <w:bookmarkStart w:id="19" w:name="_Toc423344258"/>
      <w:r>
        <w:rPr>
          <w:sz w:val="24"/>
          <w:szCs w:val="24"/>
        </w:rPr>
        <w:lastRenderedPageBreak/>
        <w:t>5.3</w:t>
      </w:r>
      <w:r>
        <w:rPr>
          <w:sz w:val="24"/>
          <w:szCs w:val="24"/>
        </w:rPr>
        <w:t>实验结果</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18"/>
      </w:tblGrid>
      <w:tr w:rsidR="001E2ECE" w:rsidTr="00060F21">
        <w:trPr>
          <w:jc w:val="center"/>
        </w:trPr>
        <w:tc>
          <w:tcPr>
            <w:tcW w:w="1424" w:type="dxa"/>
          </w:tcPr>
          <w:p w:rsidR="001E2ECE" w:rsidRDefault="001E2ECE" w:rsidP="00060F21">
            <w:pPr>
              <w:snapToGrid w:val="0"/>
              <w:spacing w:line="0" w:lineRule="atLeast"/>
              <w:jc w:val="center"/>
            </w:pPr>
          </w:p>
        </w:tc>
        <w:tc>
          <w:tcPr>
            <w:tcW w:w="1418" w:type="dxa"/>
          </w:tcPr>
          <w:p w:rsidR="001E2ECE" w:rsidRDefault="001E2ECE" w:rsidP="00060F21">
            <w:pPr>
              <w:snapToGrid w:val="0"/>
              <w:spacing w:line="0" w:lineRule="atLeast"/>
              <w:jc w:val="center"/>
            </w:pPr>
            <w:r>
              <w:rPr>
                <w:rFonts w:hint="eastAsia"/>
              </w:rPr>
              <w:t>加速</w:t>
            </w:r>
          </w:p>
        </w:tc>
      </w:tr>
      <w:tr w:rsidR="001E2ECE" w:rsidTr="00060F21">
        <w:trPr>
          <w:jc w:val="center"/>
        </w:trPr>
        <w:tc>
          <w:tcPr>
            <w:tcW w:w="1424" w:type="dxa"/>
          </w:tcPr>
          <w:p w:rsidR="001E2ECE" w:rsidRDefault="001E2ECE" w:rsidP="002265F8">
            <w:pPr>
              <w:snapToGrid w:val="0"/>
              <w:spacing w:line="0" w:lineRule="atLeast"/>
              <w:jc w:val="center"/>
            </w:pPr>
            <w:r>
              <w:t>10</w:t>
            </w:r>
            <w:r>
              <w:rPr>
                <w:rFonts w:hint="eastAsia"/>
              </w:rPr>
              <w:t>24</w:t>
            </w:r>
          </w:p>
        </w:tc>
        <w:tc>
          <w:tcPr>
            <w:tcW w:w="1418" w:type="dxa"/>
          </w:tcPr>
          <w:p w:rsidR="001E2ECE" w:rsidRDefault="007B7191" w:rsidP="007B7191">
            <w:pPr>
              <w:snapToGrid w:val="0"/>
              <w:spacing w:line="0" w:lineRule="atLeast"/>
              <w:jc w:val="center"/>
            </w:pPr>
            <w:r>
              <w:rPr>
                <w:rFonts w:hint="eastAsia"/>
              </w:rPr>
              <w:t>0</w:t>
            </w:r>
            <w:r w:rsidR="001E2ECE">
              <w:rPr>
                <w:rFonts w:hint="eastAsia"/>
              </w:rPr>
              <w:t>.</w:t>
            </w:r>
            <w:r>
              <w:rPr>
                <w:rFonts w:hint="eastAsia"/>
              </w:rPr>
              <w:t>377</w:t>
            </w:r>
            <w:r w:rsidR="001E2ECE">
              <w:t>s</w:t>
            </w:r>
          </w:p>
        </w:tc>
      </w:tr>
      <w:tr w:rsidR="001E2ECE" w:rsidTr="00060F21">
        <w:trPr>
          <w:jc w:val="center"/>
        </w:trPr>
        <w:tc>
          <w:tcPr>
            <w:tcW w:w="1424" w:type="dxa"/>
          </w:tcPr>
          <w:p w:rsidR="001E2ECE" w:rsidRDefault="001E2ECE" w:rsidP="00060F21">
            <w:pPr>
              <w:snapToGrid w:val="0"/>
              <w:spacing w:line="0" w:lineRule="atLeast"/>
              <w:jc w:val="center"/>
            </w:pPr>
            <w:r>
              <w:rPr>
                <w:rFonts w:hint="eastAsia"/>
              </w:rPr>
              <w:t>2048</w:t>
            </w:r>
          </w:p>
        </w:tc>
        <w:tc>
          <w:tcPr>
            <w:tcW w:w="1418" w:type="dxa"/>
          </w:tcPr>
          <w:p w:rsidR="001E2ECE" w:rsidRDefault="007B7191" w:rsidP="007B7191">
            <w:pPr>
              <w:snapToGrid w:val="0"/>
              <w:spacing w:line="0" w:lineRule="atLeast"/>
              <w:jc w:val="center"/>
            </w:pPr>
            <w:r>
              <w:rPr>
                <w:rFonts w:hint="eastAsia"/>
              </w:rPr>
              <w:t>1</w:t>
            </w:r>
            <w:r w:rsidR="001E2ECE">
              <w:rPr>
                <w:rFonts w:hint="eastAsia"/>
              </w:rPr>
              <w:t>.</w:t>
            </w:r>
            <w:r>
              <w:rPr>
                <w:rFonts w:hint="eastAsia"/>
              </w:rPr>
              <w:t>186</w:t>
            </w:r>
            <w:r w:rsidR="001E2ECE">
              <w:t>s</w:t>
            </w:r>
          </w:p>
        </w:tc>
      </w:tr>
      <w:tr w:rsidR="001E2ECE" w:rsidTr="00060F21">
        <w:trPr>
          <w:jc w:val="center"/>
        </w:trPr>
        <w:tc>
          <w:tcPr>
            <w:tcW w:w="1424" w:type="dxa"/>
          </w:tcPr>
          <w:p w:rsidR="001E2ECE" w:rsidRDefault="001E2ECE" w:rsidP="00060F21">
            <w:pPr>
              <w:snapToGrid w:val="0"/>
              <w:spacing w:line="0" w:lineRule="atLeast"/>
              <w:jc w:val="center"/>
            </w:pPr>
            <w:r>
              <w:rPr>
                <w:rFonts w:hint="eastAsia"/>
              </w:rPr>
              <w:t>4096</w:t>
            </w:r>
          </w:p>
        </w:tc>
        <w:tc>
          <w:tcPr>
            <w:tcW w:w="1418" w:type="dxa"/>
          </w:tcPr>
          <w:p w:rsidR="001E2ECE" w:rsidRDefault="001E2ECE" w:rsidP="00060F21">
            <w:pPr>
              <w:snapToGrid w:val="0"/>
              <w:spacing w:line="0" w:lineRule="atLeast"/>
              <w:jc w:val="center"/>
            </w:pPr>
            <w:r>
              <w:rPr>
                <w:rFonts w:hint="eastAsia"/>
              </w:rPr>
              <w:t>6.880s</w:t>
            </w:r>
          </w:p>
        </w:tc>
      </w:tr>
      <w:tr w:rsidR="001E2ECE" w:rsidTr="00060F21">
        <w:trPr>
          <w:jc w:val="center"/>
        </w:trPr>
        <w:tc>
          <w:tcPr>
            <w:tcW w:w="1424" w:type="dxa"/>
          </w:tcPr>
          <w:p w:rsidR="001E2ECE" w:rsidRDefault="001E2ECE" w:rsidP="00060F21">
            <w:pPr>
              <w:snapToGrid w:val="0"/>
              <w:spacing w:line="0" w:lineRule="atLeast"/>
              <w:jc w:val="center"/>
            </w:pPr>
            <w:r>
              <w:rPr>
                <w:rFonts w:hint="eastAsia"/>
              </w:rPr>
              <w:t>8192</w:t>
            </w:r>
          </w:p>
        </w:tc>
        <w:tc>
          <w:tcPr>
            <w:tcW w:w="1418" w:type="dxa"/>
          </w:tcPr>
          <w:p w:rsidR="001E2ECE" w:rsidRDefault="001E2ECE" w:rsidP="00060F21">
            <w:pPr>
              <w:snapToGrid w:val="0"/>
              <w:spacing w:line="0" w:lineRule="atLeast"/>
              <w:jc w:val="center"/>
            </w:pPr>
            <w:r>
              <w:rPr>
                <w:rFonts w:hint="eastAsia"/>
              </w:rPr>
              <w:t>51.316s</w:t>
            </w:r>
          </w:p>
        </w:tc>
      </w:tr>
      <w:tr w:rsidR="001E2ECE" w:rsidTr="00060F21">
        <w:trPr>
          <w:jc w:val="center"/>
        </w:trPr>
        <w:tc>
          <w:tcPr>
            <w:tcW w:w="1424" w:type="dxa"/>
          </w:tcPr>
          <w:p w:rsidR="001E2ECE" w:rsidRDefault="001E2ECE" w:rsidP="002265F8">
            <w:pPr>
              <w:snapToGrid w:val="0"/>
              <w:spacing w:line="0" w:lineRule="atLeast"/>
              <w:jc w:val="center"/>
            </w:pPr>
            <w:r>
              <w:t>1</w:t>
            </w:r>
            <w:r>
              <w:rPr>
                <w:rFonts w:hint="eastAsia"/>
              </w:rPr>
              <w:t>2288</w:t>
            </w:r>
          </w:p>
        </w:tc>
        <w:tc>
          <w:tcPr>
            <w:tcW w:w="1418" w:type="dxa"/>
          </w:tcPr>
          <w:p w:rsidR="001E2ECE" w:rsidRDefault="001E2ECE" w:rsidP="001E2ECE">
            <w:pPr>
              <w:snapToGrid w:val="0"/>
              <w:spacing w:line="0" w:lineRule="atLeast"/>
              <w:jc w:val="center"/>
            </w:pPr>
            <w:r>
              <w:rPr>
                <w:rFonts w:hint="eastAsia"/>
              </w:rPr>
              <w:t>2m50.932s</w:t>
            </w:r>
          </w:p>
        </w:tc>
      </w:tr>
      <w:tr w:rsidR="001E2ECE" w:rsidTr="00060F21">
        <w:trPr>
          <w:jc w:val="center"/>
        </w:trPr>
        <w:tc>
          <w:tcPr>
            <w:tcW w:w="1424" w:type="dxa"/>
          </w:tcPr>
          <w:p w:rsidR="001E2ECE" w:rsidRDefault="001E2ECE" w:rsidP="002265F8">
            <w:pPr>
              <w:snapToGrid w:val="0"/>
              <w:spacing w:line="0" w:lineRule="atLeast"/>
              <w:jc w:val="center"/>
            </w:pPr>
            <w:r>
              <w:rPr>
                <w:rFonts w:hint="eastAsia"/>
              </w:rPr>
              <w:t>16384</w:t>
            </w:r>
          </w:p>
        </w:tc>
        <w:tc>
          <w:tcPr>
            <w:tcW w:w="1418" w:type="dxa"/>
          </w:tcPr>
          <w:p w:rsidR="001E2ECE" w:rsidRDefault="001E2ECE" w:rsidP="00060F21">
            <w:pPr>
              <w:snapToGrid w:val="0"/>
              <w:spacing w:line="0" w:lineRule="atLeast"/>
              <w:jc w:val="center"/>
            </w:pPr>
            <w:r>
              <w:rPr>
                <w:rFonts w:hint="eastAsia"/>
              </w:rPr>
              <w:t>6m42.798s</w:t>
            </w:r>
          </w:p>
        </w:tc>
      </w:tr>
      <w:tr w:rsidR="001E2ECE" w:rsidTr="00060F21">
        <w:trPr>
          <w:jc w:val="center"/>
        </w:trPr>
        <w:tc>
          <w:tcPr>
            <w:tcW w:w="1424" w:type="dxa"/>
          </w:tcPr>
          <w:p w:rsidR="001E2ECE" w:rsidRDefault="00FB6631" w:rsidP="002265F8">
            <w:pPr>
              <w:snapToGrid w:val="0"/>
              <w:spacing w:line="0" w:lineRule="atLeast"/>
              <w:jc w:val="center"/>
            </w:pPr>
            <w:r>
              <w:rPr>
                <w:rFonts w:hint="eastAsia"/>
              </w:rPr>
              <w:t>20480</w:t>
            </w:r>
          </w:p>
        </w:tc>
        <w:tc>
          <w:tcPr>
            <w:tcW w:w="1418" w:type="dxa"/>
          </w:tcPr>
          <w:p w:rsidR="001E2ECE" w:rsidRDefault="00FB6631" w:rsidP="00060F21">
            <w:pPr>
              <w:snapToGrid w:val="0"/>
              <w:spacing w:line="0" w:lineRule="atLeast"/>
              <w:jc w:val="center"/>
            </w:pPr>
            <w:r>
              <w:rPr>
                <w:rFonts w:hint="eastAsia"/>
              </w:rPr>
              <w:t>13m4.617s</w:t>
            </w:r>
          </w:p>
        </w:tc>
      </w:tr>
    </w:tbl>
    <w:p w:rsidR="005B4686" w:rsidRDefault="005B4686" w:rsidP="0037120A">
      <w:pPr>
        <w:snapToGrid w:val="0"/>
        <w:spacing w:line="0" w:lineRule="atLeast"/>
        <w:ind w:rightChars="28" w:right="59"/>
      </w:pPr>
    </w:p>
    <w:p w:rsidR="003A5076" w:rsidRDefault="00656662" w:rsidP="000F5E2F">
      <w:pPr>
        <w:snapToGrid w:val="0"/>
        <w:spacing w:line="0" w:lineRule="atLeast"/>
        <w:ind w:rightChars="28" w:right="59" w:firstLineChars="150" w:firstLine="315"/>
      </w:pPr>
      <w:r>
        <w:rPr>
          <w:rFonts w:hint="eastAsia"/>
        </w:rPr>
        <w:t>CUDA</w:t>
      </w:r>
      <w:r>
        <w:rPr>
          <w:rFonts w:hint="eastAsia"/>
        </w:rPr>
        <w:t>加速矩阵的效果无疑是以上所有方法当中最快的，其重要原因之一就是资源多。</w:t>
      </w:r>
      <w:r>
        <w:rPr>
          <w:rFonts w:hint="eastAsia"/>
        </w:rPr>
        <w:t>GPU</w:t>
      </w:r>
      <w:r>
        <w:rPr>
          <w:rFonts w:hint="eastAsia"/>
        </w:rPr>
        <w:t>中的核数远远超过我们之间所使用的</w:t>
      </w:r>
      <w:r>
        <w:rPr>
          <w:rFonts w:hint="eastAsia"/>
        </w:rPr>
        <w:t>CPU</w:t>
      </w:r>
      <w:r>
        <w:rPr>
          <w:rFonts w:hint="eastAsia"/>
        </w:rPr>
        <w:t>的核数。</w:t>
      </w:r>
      <w:r w:rsidR="00DD4ED3">
        <w:rPr>
          <w:rFonts w:hint="eastAsia"/>
        </w:rPr>
        <w:t>这种典型的</w:t>
      </w:r>
      <w:r w:rsidR="00DD4ED3">
        <w:rPr>
          <w:rFonts w:hint="eastAsia"/>
        </w:rPr>
        <w:t>SIMD</w:t>
      </w:r>
      <w:r w:rsidR="00DD4ED3">
        <w:rPr>
          <w:rFonts w:hint="eastAsia"/>
        </w:rPr>
        <w:t>的计算模型很适用于</w:t>
      </w:r>
      <w:r w:rsidR="00DD4ED3">
        <w:rPr>
          <w:rFonts w:hint="eastAsia"/>
        </w:rPr>
        <w:t>GPU</w:t>
      </w:r>
      <w:r w:rsidR="00DD4ED3">
        <w:rPr>
          <w:rFonts w:hint="eastAsia"/>
        </w:rPr>
        <w:t>进行运算。其并行度会</w:t>
      </w:r>
      <w:r w:rsidR="00DD610D">
        <w:rPr>
          <w:rFonts w:hint="eastAsia"/>
        </w:rPr>
        <w:t>轻松</w:t>
      </w:r>
      <w:r w:rsidR="00DD4ED3">
        <w:rPr>
          <w:rFonts w:hint="eastAsia"/>
        </w:rPr>
        <w:t>超过我们所使用的</w:t>
      </w:r>
      <w:r w:rsidR="00CC79B9">
        <w:rPr>
          <w:rFonts w:hint="eastAsia"/>
        </w:rPr>
        <w:t>MPI</w:t>
      </w:r>
      <w:r w:rsidR="00CC79B9">
        <w:rPr>
          <w:rFonts w:hint="eastAsia"/>
        </w:rPr>
        <w:t>、</w:t>
      </w:r>
      <w:r w:rsidR="00CC79B9">
        <w:rPr>
          <w:rFonts w:hint="eastAsia"/>
        </w:rPr>
        <w:t>OpenMp</w:t>
      </w:r>
      <w:r w:rsidR="00CC79B9">
        <w:rPr>
          <w:rFonts w:hint="eastAsia"/>
        </w:rPr>
        <w:t>、</w:t>
      </w:r>
      <w:r w:rsidR="00CC79B9">
        <w:rPr>
          <w:rFonts w:hint="eastAsia"/>
        </w:rPr>
        <w:t>pthread</w:t>
      </w:r>
      <w:r w:rsidR="00CC79B9">
        <w:rPr>
          <w:rFonts w:hint="eastAsia"/>
        </w:rPr>
        <w:t>等等</w:t>
      </w:r>
      <w:r w:rsidR="00DD610D">
        <w:rPr>
          <w:rFonts w:hint="eastAsia"/>
        </w:rPr>
        <w:t>。</w:t>
      </w: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E11E39" w:rsidRDefault="00E11E39" w:rsidP="000F5E2F">
      <w:pPr>
        <w:snapToGrid w:val="0"/>
        <w:spacing w:line="0" w:lineRule="atLeast"/>
        <w:ind w:rightChars="28" w:right="59" w:firstLineChars="150" w:firstLine="315"/>
      </w:pPr>
    </w:p>
    <w:p w:rsidR="00D17050" w:rsidRDefault="00D17050" w:rsidP="000F5E2F">
      <w:pPr>
        <w:snapToGrid w:val="0"/>
        <w:spacing w:line="0" w:lineRule="atLeast"/>
        <w:ind w:rightChars="28" w:right="59" w:firstLineChars="150" w:firstLine="315"/>
      </w:pPr>
    </w:p>
    <w:p w:rsidR="004A18AD" w:rsidRDefault="004A18AD" w:rsidP="000F5E2F">
      <w:pPr>
        <w:snapToGrid w:val="0"/>
        <w:spacing w:line="0" w:lineRule="atLeast"/>
        <w:ind w:rightChars="28" w:right="59" w:firstLineChars="150" w:firstLine="315"/>
      </w:pPr>
    </w:p>
    <w:p w:rsidR="004A18AD" w:rsidRDefault="004A18AD" w:rsidP="000F5E2F">
      <w:pPr>
        <w:snapToGrid w:val="0"/>
        <w:spacing w:line="0" w:lineRule="atLeast"/>
        <w:ind w:rightChars="28" w:right="59" w:firstLineChars="150" w:firstLine="315"/>
      </w:pPr>
    </w:p>
    <w:p w:rsidR="004A18AD" w:rsidRDefault="004A18AD" w:rsidP="000F5E2F">
      <w:pPr>
        <w:snapToGrid w:val="0"/>
        <w:spacing w:line="0" w:lineRule="atLeast"/>
        <w:ind w:rightChars="28" w:right="59" w:firstLineChars="150" w:firstLine="315"/>
      </w:pPr>
    </w:p>
    <w:p w:rsidR="00E11E39" w:rsidRDefault="00E11E39" w:rsidP="00574B34">
      <w:pPr>
        <w:snapToGrid w:val="0"/>
        <w:spacing w:line="0" w:lineRule="atLeast"/>
        <w:ind w:rightChars="28" w:right="59"/>
      </w:pPr>
    </w:p>
    <w:p w:rsidR="003A5076" w:rsidRDefault="003A5076" w:rsidP="00574B34">
      <w:pPr>
        <w:pStyle w:val="1"/>
        <w:spacing w:line="0" w:lineRule="atLeast"/>
        <w:jc w:val="center"/>
        <w:rPr>
          <w:b w:val="0"/>
          <w:bCs w:val="0"/>
          <w:sz w:val="30"/>
          <w:szCs w:val="30"/>
        </w:rPr>
      </w:pPr>
      <w:bookmarkStart w:id="20" w:name="_Toc423344259"/>
      <w:r>
        <w:rPr>
          <w:sz w:val="30"/>
          <w:szCs w:val="30"/>
        </w:rPr>
        <w:t>实验小结</w:t>
      </w:r>
      <w:bookmarkEnd w:id="20"/>
    </w:p>
    <w:p w:rsidR="003A5076" w:rsidRPr="00643920" w:rsidRDefault="00224F05" w:rsidP="0037120A">
      <w:pPr>
        <w:snapToGrid w:val="0"/>
        <w:spacing w:line="0" w:lineRule="atLeast"/>
        <w:ind w:rightChars="28" w:right="59"/>
        <w:rPr>
          <w:sz w:val="24"/>
          <w:szCs w:val="24"/>
        </w:rPr>
      </w:pPr>
      <w:r>
        <w:rPr>
          <w:rFonts w:hint="eastAsia"/>
        </w:rPr>
        <w:t xml:space="preserve">   </w:t>
      </w:r>
      <w:r w:rsidR="004160FB" w:rsidRPr="00643920">
        <w:rPr>
          <w:rFonts w:hint="eastAsia"/>
          <w:sz w:val="24"/>
          <w:szCs w:val="24"/>
        </w:rPr>
        <w:t xml:space="preserve"> </w:t>
      </w:r>
      <w:r w:rsidR="004160FB" w:rsidRPr="00643920">
        <w:rPr>
          <w:rFonts w:hint="eastAsia"/>
          <w:sz w:val="24"/>
          <w:szCs w:val="24"/>
        </w:rPr>
        <w:t>之前接触过</w:t>
      </w:r>
      <w:r w:rsidR="004160FB" w:rsidRPr="00643920">
        <w:rPr>
          <w:rFonts w:hint="eastAsia"/>
          <w:sz w:val="24"/>
          <w:szCs w:val="24"/>
        </w:rPr>
        <w:t>OpenMp</w:t>
      </w:r>
      <w:r w:rsidR="004160FB" w:rsidRPr="00643920">
        <w:rPr>
          <w:rFonts w:hint="eastAsia"/>
          <w:sz w:val="24"/>
          <w:szCs w:val="24"/>
        </w:rPr>
        <w:t>、</w:t>
      </w:r>
      <w:r w:rsidR="004160FB" w:rsidRPr="00643920">
        <w:rPr>
          <w:rFonts w:hint="eastAsia"/>
          <w:sz w:val="24"/>
          <w:szCs w:val="24"/>
        </w:rPr>
        <w:t>CUDA</w:t>
      </w:r>
      <w:r w:rsidR="004160FB" w:rsidRPr="00643920">
        <w:rPr>
          <w:rFonts w:hint="eastAsia"/>
          <w:sz w:val="24"/>
          <w:szCs w:val="24"/>
        </w:rPr>
        <w:t>等之类的并行编程库或语言，整个实验写起来还算是比较顺利的。但对</w:t>
      </w:r>
      <w:r w:rsidR="004160FB" w:rsidRPr="00643920">
        <w:rPr>
          <w:rFonts w:hint="eastAsia"/>
          <w:sz w:val="24"/>
          <w:szCs w:val="24"/>
        </w:rPr>
        <w:t>MPI</w:t>
      </w:r>
      <w:r w:rsidR="004160FB" w:rsidRPr="00643920">
        <w:rPr>
          <w:rFonts w:hint="eastAsia"/>
          <w:sz w:val="24"/>
          <w:szCs w:val="24"/>
        </w:rPr>
        <w:t>接触不多，编程时出错进行调试时发现工具不全，而用</w:t>
      </w:r>
      <w:r w:rsidR="004160FB" w:rsidRPr="00643920">
        <w:rPr>
          <w:rFonts w:hint="eastAsia"/>
          <w:sz w:val="24"/>
          <w:szCs w:val="24"/>
        </w:rPr>
        <w:t>gdb</w:t>
      </w:r>
      <w:r w:rsidR="004160FB" w:rsidRPr="00643920">
        <w:rPr>
          <w:rFonts w:hint="eastAsia"/>
          <w:sz w:val="24"/>
          <w:szCs w:val="24"/>
        </w:rPr>
        <w:t>只能调试</w:t>
      </w:r>
      <w:r w:rsidR="004160FB" w:rsidRPr="00643920">
        <w:rPr>
          <w:rFonts w:hint="eastAsia"/>
          <w:sz w:val="24"/>
          <w:szCs w:val="24"/>
        </w:rPr>
        <w:t>0</w:t>
      </w:r>
      <w:r w:rsidR="004160FB" w:rsidRPr="00643920">
        <w:rPr>
          <w:rFonts w:hint="eastAsia"/>
          <w:sz w:val="24"/>
          <w:szCs w:val="24"/>
        </w:rPr>
        <w:t>号进程的东西，设计的时候算法也和普通有些不同之处。</w:t>
      </w:r>
      <w:r w:rsidR="004D0011" w:rsidRPr="00643920">
        <w:rPr>
          <w:rFonts w:hint="eastAsia"/>
          <w:sz w:val="24"/>
          <w:szCs w:val="24"/>
        </w:rPr>
        <w:t>虽然</w:t>
      </w:r>
      <w:r w:rsidR="004D0011" w:rsidRPr="00643920">
        <w:rPr>
          <w:rFonts w:hint="eastAsia"/>
          <w:sz w:val="24"/>
          <w:szCs w:val="24"/>
        </w:rPr>
        <w:t>MPI</w:t>
      </w:r>
      <w:r w:rsidR="004D0011" w:rsidRPr="00643920">
        <w:rPr>
          <w:rFonts w:hint="eastAsia"/>
          <w:sz w:val="24"/>
          <w:szCs w:val="24"/>
        </w:rPr>
        <w:t>看上去不是很难，写起来也容易上手，但还是不小心会在消息传递那里发生死锁，最终使用一个强制串行化的方法，每一组进程当中只有一次只有一个进程向其他进程广播消息，终于解决了这个问题</w:t>
      </w:r>
      <w:r w:rsidR="00434251" w:rsidRPr="00643920">
        <w:rPr>
          <w:rFonts w:hint="eastAsia"/>
          <w:sz w:val="24"/>
          <w:szCs w:val="24"/>
        </w:rPr>
        <w:t>，虽然效果还不错，但是至少是还有优化空间的，之后还需要加以改进。</w:t>
      </w:r>
    </w:p>
    <w:p w:rsidR="003A5076" w:rsidRPr="00643920" w:rsidRDefault="00434251" w:rsidP="0037120A">
      <w:pPr>
        <w:snapToGrid w:val="0"/>
        <w:spacing w:line="0" w:lineRule="atLeast"/>
        <w:ind w:rightChars="28" w:right="59"/>
        <w:rPr>
          <w:sz w:val="24"/>
          <w:szCs w:val="24"/>
        </w:rPr>
      </w:pPr>
      <w:r w:rsidRPr="00643920">
        <w:rPr>
          <w:rFonts w:hint="eastAsia"/>
          <w:sz w:val="24"/>
          <w:szCs w:val="24"/>
        </w:rPr>
        <w:t xml:space="preserve">    </w:t>
      </w:r>
      <w:r w:rsidR="00BD588B" w:rsidRPr="00643920">
        <w:rPr>
          <w:rFonts w:hint="eastAsia"/>
          <w:sz w:val="24"/>
          <w:szCs w:val="24"/>
        </w:rPr>
        <w:t>矩阵乘法可以说是并行编程的</w:t>
      </w:r>
      <w:r w:rsidR="00BD588B" w:rsidRPr="00643920">
        <w:rPr>
          <w:rFonts w:hint="eastAsia"/>
          <w:sz w:val="24"/>
          <w:szCs w:val="24"/>
        </w:rPr>
        <w:t>Hello, World</w:t>
      </w:r>
      <w:r w:rsidR="00BD588B" w:rsidRPr="00643920">
        <w:rPr>
          <w:rFonts w:hint="eastAsia"/>
          <w:sz w:val="24"/>
          <w:szCs w:val="24"/>
        </w:rPr>
        <w:t>。每一个学习并行编程的程序员都少不了从这里入手。首先矩阵乘法是一个比较有规律的</w:t>
      </w:r>
      <w:r w:rsidR="00163119" w:rsidRPr="00643920">
        <w:rPr>
          <w:rFonts w:hint="eastAsia"/>
          <w:sz w:val="24"/>
          <w:szCs w:val="24"/>
        </w:rPr>
        <w:t>算法</w:t>
      </w:r>
      <w:r w:rsidR="00BD588B" w:rsidRPr="00643920">
        <w:rPr>
          <w:rFonts w:hint="eastAsia"/>
          <w:sz w:val="24"/>
          <w:szCs w:val="24"/>
        </w:rPr>
        <w:t>，而且优化的着手点也有许多不同之处</w:t>
      </w:r>
      <w:r w:rsidR="00643920">
        <w:rPr>
          <w:rFonts w:hint="eastAsia"/>
          <w:sz w:val="24"/>
          <w:szCs w:val="24"/>
        </w:rPr>
        <w:t>，如从如何提高并行度，如何利用</w:t>
      </w:r>
      <w:r w:rsidR="00643920">
        <w:rPr>
          <w:rFonts w:hint="eastAsia"/>
          <w:sz w:val="24"/>
          <w:szCs w:val="24"/>
        </w:rPr>
        <w:t>cache</w:t>
      </w:r>
      <w:r w:rsidR="00643920">
        <w:rPr>
          <w:rFonts w:hint="eastAsia"/>
          <w:sz w:val="24"/>
          <w:szCs w:val="24"/>
        </w:rPr>
        <w:t>，等等诸多方面。</w:t>
      </w:r>
      <w:r w:rsidR="004A18AD">
        <w:rPr>
          <w:rFonts w:hint="eastAsia"/>
          <w:sz w:val="24"/>
          <w:szCs w:val="24"/>
        </w:rPr>
        <w:t>并行优化的程序还有许多需要注意的地方和使用到的方法，如原子操作、锁机制、栅栏等等。</w:t>
      </w:r>
    </w:p>
    <w:p w:rsidR="003A5076" w:rsidRPr="00643920" w:rsidRDefault="004A18AD" w:rsidP="0037120A">
      <w:pPr>
        <w:snapToGrid w:val="0"/>
        <w:spacing w:line="0" w:lineRule="atLeast"/>
        <w:ind w:rightChars="28" w:right="59"/>
        <w:rPr>
          <w:sz w:val="24"/>
          <w:szCs w:val="24"/>
        </w:rPr>
      </w:pPr>
      <w:r>
        <w:rPr>
          <w:rFonts w:hint="eastAsia"/>
          <w:sz w:val="24"/>
          <w:szCs w:val="24"/>
        </w:rPr>
        <w:t xml:space="preserve">    </w:t>
      </w:r>
      <w:r w:rsidR="00C55460">
        <w:rPr>
          <w:rFonts w:hint="eastAsia"/>
          <w:sz w:val="24"/>
          <w:szCs w:val="24"/>
        </w:rPr>
        <w:t>随着</w:t>
      </w:r>
      <w:r w:rsidR="00C55460">
        <w:rPr>
          <w:rFonts w:hint="eastAsia"/>
          <w:sz w:val="24"/>
          <w:szCs w:val="24"/>
        </w:rPr>
        <w:t>GPU</w:t>
      </w:r>
      <w:r w:rsidR="00C55460">
        <w:rPr>
          <w:rFonts w:hint="eastAsia"/>
          <w:sz w:val="24"/>
          <w:szCs w:val="24"/>
        </w:rPr>
        <w:t>计算的发展，</w:t>
      </w:r>
      <w:r w:rsidR="00C55460">
        <w:rPr>
          <w:rFonts w:hint="eastAsia"/>
          <w:sz w:val="24"/>
          <w:szCs w:val="24"/>
        </w:rPr>
        <w:t>GPU+CPU</w:t>
      </w:r>
      <w:r w:rsidR="00C55460">
        <w:rPr>
          <w:rFonts w:hint="eastAsia"/>
          <w:sz w:val="24"/>
          <w:szCs w:val="24"/>
        </w:rPr>
        <w:t>的混合计算模型已逐步登上舞台，其正以丰富的资源计算能力赢得了高性能计算的青睐。同时，</w:t>
      </w:r>
      <w:r w:rsidR="00C55460">
        <w:rPr>
          <w:rFonts w:hint="eastAsia"/>
          <w:sz w:val="24"/>
          <w:szCs w:val="24"/>
        </w:rPr>
        <w:t>rdma</w:t>
      </w:r>
      <w:r w:rsidR="00C55460">
        <w:rPr>
          <w:rFonts w:hint="eastAsia"/>
          <w:sz w:val="24"/>
          <w:szCs w:val="24"/>
        </w:rPr>
        <w:t>等新型远程直接存取技术也纷纷应用到</w:t>
      </w:r>
      <w:r w:rsidR="00C55460">
        <w:rPr>
          <w:rFonts w:hint="eastAsia"/>
          <w:sz w:val="24"/>
          <w:szCs w:val="24"/>
        </w:rPr>
        <w:t>CPU</w:t>
      </w:r>
      <w:r w:rsidR="00C55460">
        <w:rPr>
          <w:rFonts w:hint="eastAsia"/>
          <w:sz w:val="24"/>
          <w:szCs w:val="24"/>
        </w:rPr>
        <w:t>、</w:t>
      </w:r>
      <w:r w:rsidR="00C55460">
        <w:rPr>
          <w:rFonts w:hint="eastAsia"/>
          <w:sz w:val="24"/>
          <w:szCs w:val="24"/>
        </w:rPr>
        <w:t>GPU</w:t>
      </w:r>
      <w:r w:rsidR="00C55460">
        <w:rPr>
          <w:rFonts w:hint="eastAsia"/>
          <w:sz w:val="24"/>
          <w:szCs w:val="24"/>
        </w:rPr>
        <w:t>当中，为传统的通信技术进行加速，这都是值得我们关注的地方。</w:t>
      </w:r>
    </w:p>
    <w:p w:rsidR="003A5076" w:rsidRPr="00643920" w:rsidRDefault="00C55460" w:rsidP="0037120A">
      <w:pPr>
        <w:snapToGrid w:val="0"/>
        <w:spacing w:line="0" w:lineRule="atLeast"/>
        <w:ind w:rightChars="28" w:right="59"/>
        <w:rPr>
          <w:sz w:val="24"/>
          <w:szCs w:val="24"/>
        </w:rPr>
      </w:pPr>
      <w:r>
        <w:rPr>
          <w:rFonts w:hint="eastAsia"/>
          <w:sz w:val="24"/>
          <w:szCs w:val="24"/>
        </w:rPr>
        <w:t xml:space="preserve">    </w:t>
      </w:r>
    </w:p>
    <w:p w:rsidR="003A5076" w:rsidRPr="00643920" w:rsidRDefault="003A5076" w:rsidP="0037120A">
      <w:pPr>
        <w:snapToGrid w:val="0"/>
        <w:spacing w:line="0" w:lineRule="atLeast"/>
        <w:ind w:rightChars="28" w:right="59"/>
        <w:rPr>
          <w:sz w:val="24"/>
          <w:szCs w:val="24"/>
        </w:rPr>
      </w:pPr>
    </w:p>
    <w:p w:rsidR="003A5076" w:rsidRPr="00643920" w:rsidRDefault="003A5076" w:rsidP="0037120A">
      <w:pPr>
        <w:snapToGrid w:val="0"/>
        <w:spacing w:line="0" w:lineRule="atLeast"/>
        <w:ind w:rightChars="28" w:right="59"/>
        <w:rPr>
          <w:sz w:val="24"/>
          <w:szCs w:val="24"/>
        </w:rPr>
      </w:pPr>
    </w:p>
    <w:p w:rsidR="003A5076" w:rsidRPr="00643920" w:rsidRDefault="003A5076" w:rsidP="0037120A">
      <w:pPr>
        <w:snapToGrid w:val="0"/>
        <w:spacing w:line="0" w:lineRule="atLeast"/>
        <w:ind w:rightChars="28" w:right="59"/>
        <w:rPr>
          <w:sz w:val="24"/>
          <w:szCs w:val="24"/>
        </w:rPr>
      </w:pPr>
    </w:p>
    <w:p w:rsidR="00D17050" w:rsidRDefault="00D17050"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Default="00E11E39" w:rsidP="0037120A">
      <w:pPr>
        <w:snapToGrid w:val="0"/>
        <w:spacing w:line="0" w:lineRule="atLeast"/>
        <w:ind w:rightChars="28" w:right="59"/>
      </w:pPr>
    </w:p>
    <w:p w:rsidR="00E11E39" w:rsidRPr="00643920" w:rsidRDefault="00E11E39" w:rsidP="0037120A">
      <w:pPr>
        <w:snapToGrid w:val="0"/>
        <w:spacing w:line="0" w:lineRule="atLeast"/>
        <w:ind w:rightChars="28" w:right="59"/>
      </w:pPr>
    </w:p>
    <w:p w:rsidR="00C13074" w:rsidRDefault="00C32EE5" w:rsidP="006E65C0">
      <w:pPr>
        <w:pStyle w:val="1"/>
        <w:spacing w:line="0" w:lineRule="atLeast"/>
        <w:jc w:val="center"/>
        <w:rPr>
          <w:sz w:val="32"/>
          <w:szCs w:val="32"/>
        </w:rPr>
      </w:pPr>
      <w:bookmarkStart w:id="21" w:name="_Toc423344260"/>
      <w:r>
        <w:rPr>
          <w:sz w:val="32"/>
          <w:szCs w:val="32"/>
        </w:rPr>
        <w:t>Project name</w:t>
      </w:r>
      <w:r>
        <w:rPr>
          <w:sz w:val="32"/>
          <w:szCs w:val="32"/>
        </w:rPr>
        <w:t>：基于蒙特卡罗方法实现的积分求法</w:t>
      </w:r>
      <w:bookmarkEnd w:id="21"/>
    </w:p>
    <w:p w:rsidR="00C13074" w:rsidRPr="006E65C0" w:rsidRDefault="00C32EE5" w:rsidP="006E65C0">
      <w:pPr>
        <w:pStyle w:val="2"/>
        <w:spacing w:line="0" w:lineRule="atLeast"/>
        <w:rPr>
          <w:bCs w:val="0"/>
          <w:sz w:val="24"/>
          <w:szCs w:val="24"/>
        </w:rPr>
      </w:pPr>
      <w:bookmarkStart w:id="22" w:name="_Toc423344261"/>
      <w:r w:rsidRPr="006E65C0">
        <w:rPr>
          <w:rFonts w:hint="eastAsia"/>
          <w:bCs w:val="0"/>
          <w:sz w:val="24"/>
          <w:szCs w:val="24"/>
        </w:rPr>
        <w:t>AIM</w:t>
      </w:r>
      <w:bookmarkEnd w:id="22"/>
    </w:p>
    <w:p w:rsidR="00C13074" w:rsidRDefault="00C32EE5" w:rsidP="006E65C0">
      <w:pPr>
        <w:snapToGrid w:val="0"/>
        <w:spacing w:line="0" w:lineRule="atLeast"/>
        <w:ind w:rightChars="28" w:right="59" w:firstLine="480"/>
        <w:rPr>
          <w:sz w:val="24"/>
          <w:szCs w:val="24"/>
        </w:rPr>
      </w:pPr>
      <w:r>
        <w:rPr>
          <w:sz w:val="24"/>
          <w:szCs w:val="24"/>
        </w:rPr>
        <w:t>使用</w:t>
      </w:r>
      <w:r>
        <w:rPr>
          <w:sz w:val="24"/>
          <w:szCs w:val="24"/>
        </w:rPr>
        <w:t>OpenMp</w:t>
      </w:r>
      <w:r>
        <w:rPr>
          <w:sz w:val="24"/>
          <w:szCs w:val="24"/>
        </w:rPr>
        <w:t>和</w:t>
      </w:r>
      <w:r>
        <w:rPr>
          <w:sz w:val="24"/>
          <w:szCs w:val="24"/>
        </w:rPr>
        <w:t>MPI</w:t>
      </w:r>
      <w:r>
        <w:rPr>
          <w:sz w:val="24"/>
          <w:szCs w:val="24"/>
        </w:rPr>
        <w:t>加速蒙特卡罗方法求积分</w:t>
      </w:r>
    </w:p>
    <w:p w:rsidR="006E65C0" w:rsidRDefault="00FF4836" w:rsidP="006E65C0">
      <w:pPr>
        <w:snapToGrid w:val="0"/>
        <w:spacing w:line="0" w:lineRule="atLeast"/>
        <w:ind w:rightChars="28" w:right="59" w:firstLine="480"/>
        <w:rPr>
          <w:sz w:val="24"/>
          <w:szCs w:val="24"/>
        </w:rPr>
      </w:pPr>
      <w:r w:rsidRPr="00FF4836">
        <w:rPr>
          <w:rFonts w:hint="eastAsia"/>
          <w:sz w:val="24"/>
          <w:szCs w:val="24"/>
        </w:rPr>
        <w:t>蒙特·卡罗方法（</w:t>
      </w:r>
      <w:r w:rsidRPr="00FF4836">
        <w:rPr>
          <w:rFonts w:hint="eastAsia"/>
          <w:sz w:val="24"/>
          <w:szCs w:val="24"/>
        </w:rPr>
        <w:t>Monte Carlo method</w:t>
      </w:r>
      <w:r w:rsidRPr="00FF4836">
        <w:rPr>
          <w:rFonts w:hint="eastAsia"/>
          <w:sz w:val="24"/>
          <w:szCs w:val="24"/>
        </w:rPr>
        <w:t>），也称统计模拟方法，是二十世纪四十年代中期由于科学技术的发展和电子计算机的发明，而被提出的一种以概率统计理论为指导的一类非常重要的数值计算方法。是指使用随机数（或更常见的伪随机数）来解决很多计算问题的方法。与它对应的是确定性算法。蒙特·卡罗方法在金融工程学，宏观经济学，计算物理学（如粒子输运计算、量子热力学计算、空气动力学计算）等领域应用广泛。</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当所求解问题是某种随机事件出现的概率，或者是某个随机变量的期望值时，通过某种“实验”的方法，以这种事件出现的频率估计这一随机事件的概率，或者得到这个随机变量的某些数字特征，并将其作为问题的解。</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工作过程</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蒙特卡罗方法的解题过程可以归结为三个主要步骤：构造或描述概率过程；实现从已知概率分布抽样；建立各种估计量。</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蒙特卡罗方法解题过程的三个主要步骤：</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w:t>
      </w:r>
      <w:r w:rsidRPr="00FF4836">
        <w:rPr>
          <w:rFonts w:hint="eastAsia"/>
          <w:sz w:val="24"/>
          <w:szCs w:val="24"/>
        </w:rPr>
        <w:t>1</w:t>
      </w:r>
      <w:r w:rsidRPr="00FF4836">
        <w:rPr>
          <w:rFonts w:hint="eastAsia"/>
          <w:sz w:val="24"/>
          <w:szCs w:val="24"/>
        </w:rPr>
        <w:t>）构造或描述概率过程</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对于本身就具有随机性质的问题，如粒子输运问题，主要是正确描述和模拟这个概率过</w:t>
      </w:r>
      <w:r w:rsidRPr="00FF4836">
        <w:rPr>
          <w:rFonts w:hint="eastAsia"/>
          <w:sz w:val="24"/>
          <w:szCs w:val="24"/>
        </w:rPr>
        <w:t xml:space="preserve"> </w:t>
      </w:r>
      <w:r w:rsidRPr="00FF4836">
        <w:rPr>
          <w:rFonts w:hint="eastAsia"/>
          <w:sz w:val="24"/>
          <w:szCs w:val="24"/>
        </w:rPr>
        <w:t>程，对于本来不是随机性质的确定性问题，比如计算定积分，就必须事先构造一个人为的概率过程，它的某些参量正好是所要求问题的解。即要将不具有随机性质的问题转化为随机性质的问题。</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w:t>
      </w:r>
      <w:r w:rsidRPr="00FF4836">
        <w:rPr>
          <w:rFonts w:hint="eastAsia"/>
          <w:sz w:val="24"/>
          <w:szCs w:val="24"/>
        </w:rPr>
        <w:t>2</w:t>
      </w:r>
      <w:r w:rsidRPr="00FF4836">
        <w:rPr>
          <w:rFonts w:hint="eastAsia"/>
          <w:sz w:val="24"/>
          <w:szCs w:val="24"/>
        </w:rPr>
        <w:t>）实现从已知概率分布抽样</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构造了概率模型以后，由于各种概率模型都可以看作是由各种各样的概率分布构成的，因此产生已知概率分布的随机变量（或随机向量），就成为实现蒙特卡罗方法模拟实验的基本手段，这也是蒙特卡罗方法被称为随机抽样的原因。</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w:t>
      </w:r>
      <w:r w:rsidRPr="00FF4836">
        <w:rPr>
          <w:rFonts w:hint="eastAsia"/>
          <w:sz w:val="24"/>
          <w:szCs w:val="24"/>
        </w:rPr>
        <w:t>3</w:t>
      </w:r>
      <w:r w:rsidRPr="00FF4836">
        <w:rPr>
          <w:rFonts w:hint="eastAsia"/>
          <w:sz w:val="24"/>
          <w:szCs w:val="24"/>
        </w:rPr>
        <w:t>）建立各种估计量</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一般说来，构造了概率模型并能从中抽样后，即实现模拟实验后，我们就要确定一个随机变量，作为所要求的问题的解，我们称它为无偏估计。建立各种估计量，相当于对模拟实验的结果进行考察和登记，从中得到问题的解。</w:t>
      </w:r>
    </w:p>
    <w:p w:rsidR="00FF4836" w:rsidRPr="00FF4836" w:rsidRDefault="00FF4836" w:rsidP="00FF4836">
      <w:pPr>
        <w:snapToGrid w:val="0"/>
        <w:spacing w:line="0" w:lineRule="atLeast"/>
        <w:ind w:rightChars="28" w:right="59" w:firstLine="480"/>
        <w:rPr>
          <w:sz w:val="24"/>
          <w:szCs w:val="24"/>
        </w:rPr>
      </w:pPr>
      <w:r w:rsidRPr="00FF4836">
        <w:rPr>
          <w:rFonts w:hint="eastAsia"/>
          <w:sz w:val="24"/>
          <w:szCs w:val="24"/>
        </w:rPr>
        <w:t>数学应用：</w:t>
      </w:r>
    </w:p>
    <w:p w:rsidR="00FF4836" w:rsidRDefault="00FF4836" w:rsidP="00FF4836">
      <w:pPr>
        <w:snapToGrid w:val="0"/>
        <w:spacing w:line="0" w:lineRule="atLeast"/>
        <w:ind w:rightChars="28" w:right="59" w:firstLine="480"/>
        <w:rPr>
          <w:sz w:val="24"/>
          <w:szCs w:val="24"/>
        </w:rPr>
      </w:pPr>
      <w:r w:rsidRPr="00FF4836">
        <w:rPr>
          <w:rFonts w:hint="eastAsia"/>
          <w:sz w:val="24"/>
          <w:szCs w:val="24"/>
        </w:rPr>
        <w:t>通常蒙特·卡罗方法通过构造符合一定规则的随机数来解决数学上的各种问题。对于那些由于计算过于复杂而难以得到解析解或者根本没有解析解的问题，蒙特·卡罗方法是一种有效的求出数值解的方法。一般蒙特·卡罗方法在数学中最常见的应用就是蒙特·卡罗积分。</w:t>
      </w:r>
    </w:p>
    <w:p w:rsidR="00FF4836" w:rsidRDefault="00FF4836" w:rsidP="00FF4836">
      <w:pPr>
        <w:snapToGrid w:val="0"/>
        <w:spacing w:line="0" w:lineRule="atLeast"/>
        <w:ind w:rightChars="28" w:right="59" w:firstLine="480"/>
        <w:rPr>
          <w:sz w:val="24"/>
          <w:szCs w:val="24"/>
        </w:rPr>
      </w:pPr>
      <w:r>
        <w:rPr>
          <w:rFonts w:hint="eastAsia"/>
          <w:sz w:val="24"/>
          <w:szCs w:val="24"/>
        </w:rPr>
        <w:t>本次</w:t>
      </w:r>
      <w:r>
        <w:rPr>
          <w:sz w:val="24"/>
          <w:szCs w:val="24"/>
        </w:rPr>
        <w:t>实验，我们借用并行技术来加</w:t>
      </w:r>
      <w:r>
        <w:rPr>
          <w:rFonts w:hint="eastAsia"/>
          <w:sz w:val="24"/>
          <w:szCs w:val="24"/>
        </w:rPr>
        <w:t>速</w:t>
      </w:r>
      <w:r w:rsidRPr="00FF4836">
        <w:rPr>
          <w:rFonts w:hint="eastAsia"/>
          <w:sz w:val="24"/>
          <w:szCs w:val="24"/>
        </w:rPr>
        <w:t>蒙特•卡罗积分</w:t>
      </w:r>
      <w:r>
        <w:rPr>
          <w:rFonts w:hint="eastAsia"/>
          <w:sz w:val="24"/>
          <w:szCs w:val="24"/>
        </w:rPr>
        <w:t>的</w:t>
      </w:r>
      <w:r>
        <w:rPr>
          <w:sz w:val="24"/>
          <w:szCs w:val="24"/>
        </w:rPr>
        <w:t>求解</w:t>
      </w:r>
      <w:r w:rsidRPr="00FF4836">
        <w:rPr>
          <w:rFonts w:hint="eastAsia"/>
          <w:sz w:val="24"/>
          <w:szCs w:val="24"/>
        </w:rPr>
        <w:t>。</w:t>
      </w:r>
    </w:p>
    <w:p w:rsidR="00C13074" w:rsidRPr="006E65C0" w:rsidRDefault="00C32EE5" w:rsidP="006E65C0">
      <w:pPr>
        <w:pStyle w:val="2"/>
        <w:spacing w:line="0" w:lineRule="atLeast"/>
        <w:rPr>
          <w:sz w:val="24"/>
          <w:szCs w:val="24"/>
        </w:rPr>
      </w:pPr>
      <w:bookmarkStart w:id="23" w:name="_Toc423344262"/>
      <w:r w:rsidRPr="006E65C0">
        <w:rPr>
          <w:rFonts w:hint="eastAsia"/>
          <w:bCs w:val="0"/>
          <w:sz w:val="24"/>
          <w:szCs w:val="24"/>
        </w:rPr>
        <w:t>HYPOTHESIS</w:t>
      </w:r>
      <w:bookmarkEnd w:id="23"/>
    </w:p>
    <w:p w:rsidR="00C13074" w:rsidRDefault="00C32EE5" w:rsidP="006E65C0">
      <w:pPr>
        <w:snapToGrid w:val="0"/>
        <w:spacing w:line="0" w:lineRule="atLeast"/>
        <w:ind w:rightChars="28" w:right="59" w:firstLineChars="200" w:firstLine="480"/>
        <w:rPr>
          <w:sz w:val="24"/>
          <w:szCs w:val="24"/>
        </w:rPr>
      </w:pPr>
      <w:r>
        <w:rPr>
          <w:sz w:val="24"/>
          <w:szCs w:val="24"/>
        </w:rPr>
        <w:t>在蒙特卡罗投针实验中，将投针次数划分到多个进程中进行，每个进程中，在实际进行投针时，使用</w:t>
      </w:r>
      <w:r>
        <w:rPr>
          <w:sz w:val="24"/>
          <w:szCs w:val="24"/>
        </w:rPr>
        <w:t>OpenMp</w:t>
      </w:r>
      <w:r>
        <w:rPr>
          <w:sz w:val="24"/>
          <w:szCs w:val="24"/>
        </w:rPr>
        <w:t>进行优化，并求出所在范围内的投针数量，</w:t>
      </w:r>
      <w:r>
        <w:rPr>
          <w:sz w:val="24"/>
          <w:szCs w:val="24"/>
        </w:rPr>
        <w:lastRenderedPageBreak/>
        <w:t>并使用</w:t>
      </w:r>
      <w:r>
        <w:rPr>
          <w:sz w:val="24"/>
          <w:szCs w:val="24"/>
        </w:rPr>
        <w:t>MPI</w:t>
      </w:r>
      <w:r>
        <w:rPr>
          <w:sz w:val="24"/>
          <w:szCs w:val="24"/>
        </w:rPr>
        <w:t>合并到</w:t>
      </w:r>
      <w:r>
        <w:rPr>
          <w:sz w:val="24"/>
          <w:szCs w:val="24"/>
        </w:rPr>
        <w:t>0</w:t>
      </w:r>
      <w:r>
        <w:rPr>
          <w:sz w:val="24"/>
          <w:szCs w:val="24"/>
        </w:rPr>
        <w:t>号进程，最终求出积分的面积。</w:t>
      </w:r>
    </w:p>
    <w:p w:rsidR="00C13074" w:rsidRDefault="00C32EE5" w:rsidP="006E65C0">
      <w:pPr>
        <w:snapToGrid w:val="0"/>
        <w:spacing w:line="0" w:lineRule="atLeast"/>
        <w:ind w:rightChars="28" w:right="59" w:firstLineChars="200" w:firstLine="480"/>
        <w:rPr>
          <w:sz w:val="24"/>
          <w:szCs w:val="24"/>
        </w:rPr>
      </w:pPr>
      <w:r>
        <w:rPr>
          <w:sz w:val="24"/>
          <w:szCs w:val="24"/>
        </w:rPr>
        <w:t>随着投针次数增大，并行化效果会更加凸显，因为比起进程间通信，实际每个进程进行任务的时间会增大。然而也会有一些弊端，因为在计数投针数量的时候，这个和是一个临界资源，又因为是有条件的求和，不可以简单使用</w:t>
      </w:r>
      <w:r>
        <w:rPr>
          <w:sz w:val="24"/>
          <w:szCs w:val="24"/>
        </w:rPr>
        <w:t>OpenMp</w:t>
      </w:r>
      <w:r>
        <w:rPr>
          <w:sz w:val="24"/>
          <w:szCs w:val="24"/>
        </w:rPr>
        <w:t>的</w:t>
      </w:r>
      <w:r>
        <w:rPr>
          <w:sz w:val="24"/>
          <w:szCs w:val="24"/>
        </w:rPr>
        <w:t>reduce</w:t>
      </w:r>
      <w:r>
        <w:rPr>
          <w:sz w:val="24"/>
          <w:szCs w:val="24"/>
        </w:rPr>
        <w:t>进行求和，因此我选择使用</w:t>
      </w:r>
      <w:r w:rsidR="006E65C0" w:rsidRPr="006E65C0">
        <w:rPr>
          <w:sz w:val="24"/>
          <w:szCs w:val="24"/>
        </w:rPr>
        <w:t>#pragma omp critical</w:t>
      </w:r>
      <w:r w:rsidR="006E65C0">
        <w:rPr>
          <w:rFonts w:hint="eastAsia"/>
          <w:sz w:val="24"/>
          <w:szCs w:val="24"/>
        </w:rPr>
        <w:t>解决临界资源问题。</w:t>
      </w:r>
    </w:p>
    <w:p w:rsidR="006E65C0" w:rsidRDefault="00702A44" w:rsidP="00A537DF">
      <w:pPr>
        <w:snapToGrid w:val="0"/>
        <w:spacing w:line="0" w:lineRule="atLeast"/>
        <w:ind w:rightChars="28" w:right="59" w:firstLineChars="200" w:firstLine="480"/>
        <w:rPr>
          <w:sz w:val="24"/>
          <w:szCs w:val="24"/>
        </w:rPr>
      </w:pPr>
      <w:r>
        <w:rPr>
          <w:rFonts w:hint="eastAsia"/>
          <w:sz w:val="24"/>
          <w:szCs w:val="24"/>
        </w:rPr>
        <w:t>最后将各个进程收集到在区域内的点数聚集到</w:t>
      </w:r>
      <w:r>
        <w:rPr>
          <w:rFonts w:hint="eastAsia"/>
          <w:sz w:val="24"/>
          <w:szCs w:val="24"/>
        </w:rPr>
        <w:t>0</w:t>
      </w:r>
      <w:r>
        <w:rPr>
          <w:rFonts w:hint="eastAsia"/>
          <w:sz w:val="24"/>
          <w:szCs w:val="24"/>
        </w:rPr>
        <w:t>号进程，求和按比例求出积分面积。</w:t>
      </w:r>
    </w:p>
    <w:p w:rsidR="004E4473" w:rsidRDefault="004E4473" w:rsidP="00A537DF">
      <w:pPr>
        <w:snapToGrid w:val="0"/>
        <w:spacing w:line="0" w:lineRule="atLeast"/>
        <w:ind w:rightChars="28" w:right="59" w:firstLineChars="200" w:firstLine="480"/>
        <w:rPr>
          <w:sz w:val="24"/>
          <w:szCs w:val="24"/>
        </w:rPr>
      </w:pPr>
    </w:p>
    <w:p w:rsidR="00C13074" w:rsidRDefault="00C32EE5" w:rsidP="006E65C0">
      <w:pPr>
        <w:pStyle w:val="2"/>
        <w:spacing w:line="0" w:lineRule="atLeast"/>
        <w:rPr>
          <w:bCs w:val="0"/>
          <w:sz w:val="24"/>
          <w:szCs w:val="24"/>
        </w:rPr>
      </w:pPr>
      <w:bookmarkStart w:id="24" w:name="_Toc423344263"/>
      <w:r w:rsidRPr="006E65C0">
        <w:rPr>
          <w:rFonts w:hint="eastAsia"/>
          <w:bCs w:val="0"/>
          <w:sz w:val="24"/>
          <w:szCs w:val="24"/>
        </w:rPr>
        <w:t>METHODS</w:t>
      </w:r>
      <w:bookmarkEnd w:id="24"/>
    </w:p>
    <w:p w:rsidR="00486CF3" w:rsidRPr="00486CF3" w:rsidRDefault="00486CF3" w:rsidP="00486CF3"/>
    <w:p w:rsidR="0095695E" w:rsidRPr="006E38BB" w:rsidRDefault="0095695E" w:rsidP="006E38BB">
      <w:pPr>
        <w:pStyle w:val="a9"/>
        <w:numPr>
          <w:ilvl w:val="0"/>
          <w:numId w:val="1"/>
        </w:numPr>
        <w:snapToGrid w:val="0"/>
        <w:spacing w:line="0" w:lineRule="atLeast"/>
        <w:ind w:rightChars="28" w:right="59" w:firstLineChars="0"/>
        <w:rPr>
          <w:sz w:val="24"/>
          <w:szCs w:val="24"/>
        </w:rPr>
      </w:pPr>
      <w:r w:rsidRPr="006E38BB">
        <w:rPr>
          <w:rFonts w:hint="eastAsia"/>
          <w:sz w:val="24"/>
          <w:szCs w:val="24"/>
        </w:rPr>
        <w:t>按进程数、实验数量</w:t>
      </w:r>
      <w:r w:rsidRPr="006E38BB">
        <w:rPr>
          <w:rFonts w:hint="eastAsia"/>
          <w:sz w:val="24"/>
          <w:szCs w:val="24"/>
        </w:rPr>
        <w:t>(</w:t>
      </w:r>
      <w:r w:rsidRPr="006E38BB">
        <w:rPr>
          <w:rFonts w:hint="eastAsia"/>
          <w:sz w:val="24"/>
          <w:szCs w:val="24"/>
        </w:rPr>
        <w:t>投针数量</w:t>
      </w:r>
      <w:r w:rsidRPr="006E38BB">
        <w:rPr>
          <w:rFonts w:hint="eastAsia"/>
          <w:sz w:val="24"/>
          <w:szCs w:val="24"/>
        </w:rPr>
        <w:t>)</w:t>
      </w:r>
      <w:r w:rsidR="00F84909" w:rsidRPr="006E38BB">
        <w:rPr>
          <w:rFonts w:hint="eastAsia"/>
          <w:sz w:val="24"/>
          <w:szCs w:val="24"/>
        </w:rPr>
        <w:t>划分任务量到各个进程。</w:t>
      </w:r>
    </w:p>
    <w:p w:rsidR="006E38BB" w:rsidRDefault="006E38BB" w:rsidP="006E38BB">
      <w:pPr>
        <w:pStyle w:val="a9"/>
        <w:numPr>
          <w:ilvl w:val="0"/>
          <w:numId w:val="1"/>
        </w:numPr>
        <w:snapToGrid w:val="0"/>
        <w:spacing w:line="0" w:lineRule="atLeast"/>
        <w:ind w:rightChars="28" w:right="59" w:firstLineChars="0"/>
        <w:rPr>
          <w:sz w:val="24"/>
          <w:szCs w:val="24"/>
        </w:rPr>
      </w:pPr>
      <w:r>
        <w:rPr>
          <w:rFonts w:hint="eastAsia"/>
          <w:sz w:val="24"/>
          <w:szCs w:val="24"/>
        </w:rPr>
        <w:t>各进程内部使用</w:t>
      </w:r>
      <w:r>
        <w:rPr>
          <w:rFonts w:hint="eastAsia"/>
          <w:sz w:val="24"/>
          <w:szCs w:val="24"/>
        </w:rPr>
        <w:t>OpenMp</w:t>
      </w:r>
      <w:r>
        <w:rPr>
          <w:rFonts w:hint="eastAsia"/>
          <w:sz w:val="24"/>
          <w:szCs w:val="24"/>
        </w:rPr>
        <w:t>进行模拟实验，并</w:t>
      </w:r>
      <w:r w:rsidR="001D5BE3">
        <w:rPr>
          <w:rFonts w:hint="eastAsia"/>
          <w:sz w:val="24"/>
          <w:szCs w:val="24"/>
        </w:rPr>
        <w:t>统计</w:t>
      </w:r>
      <w:r w:rsidR="00CB26DB">
        <w:rPr>
          <w:rFonts w:hint="eastAsia"/>
          <w:sz w:val="24"/>
          <w:szCs w:val="24"/>
        </w:rPr>
        <w:t>积分面积</w:t>
      </w:r>
      <w:r>
        <w:rPr>
          <w:rFonts w:hint="eastAsia"/>
          <w:sz w:val="24"/>
          <w:szCs w:val="24"/>
        </w:rPr>
        <w:t>范围内的投针数量。</w:t>
      </w:r>
    </w:p>
    <w:p w:rsidR="006E38BB" w:rsidRDefault="00FC3487" w:rsidP="006E38BB">
      <w:pPr>
        <w:pStyle w:val="a9"/>
        <w:numPr>
          <w:ilvl w:val="0"/>
          <w:numId w:val="1"/>
        </w:numPr>
        <w:snapToGrid w:val="0"/>
        <w:spacing w:line="0" w:lineRule="atLeast"/>
        <w:ind w:rightChars="28" w:right="59" w:firstLineChars="0"/>
        <w:rPr>
          <w:sz w:val="24"/>
          <w:szCs w:val="24"/>
        </w:rPr>
      </w:pPr>
      <w:r>
        <w:rPr>
          <w:rFonts w:hint="eastAsia"/>
          <w:sz w:val="24"/>
          <w:szCs w:val="24"/>
        </w:rPr>
        <w:t>各进程将统计的投针数量返回给</w:t>
      </w:r>
      <w:r>
        <w:rPr>
          <w:rFonts w:hint="eastAsia"/>
          <w:sz w:val="24"/>
          <w:szCs w:val="24"/>
        </w:rPr>
        <w:t>0</w:t>
      </w:r>
      <w:r>
        <w:rPr>
          <w:rFonts w:hint="eastAsia"/>
          <w:sz w:val="24"/>
          <w:szCs w:val="24"/>
        </w:rPr>
        <w:t>号进程。</w:t>
      </w:r>
    </w:p>
    <w:p w:rsidR="00FC3487" w:rsidRDefault="00FC3487" w:rsidP="006E38BB">
      <w:pPr>
        <w:pStyle w:val="a9"/>
        <w:numPr>
          <w:ilvl w:val="0"/>
          <w:numId w:val="1"/>
        </w:numPr>
        <w:snapToGrid w:val="0"/>
        <w:spacing w:line="0" w:lineRule="atLeast"/>
        <w:ind w:rightChars="28" w:right="59" w:firstLineChars="0"/>
        <w:rPr>
          <w:sz w:val="24"/>
          <w:szCs w:val="24"/>
        </w:rPr>
      </w:pPr>
      <w:r>
        <w:rPr>
          <w:rFonts w:hint="eastAsia"/>
          <w:sz w:val="24"/>
          <w:szCs w:val="24"/>
        </w:rPr>
        <w:t>0</w:t>
      </w:r>
      <w:r>
        <w:rPr>
          <w:rFonts w:hint="eastAsia"/>
          <w:sz w:val="24"/>
          <w:szCs w:val="24"/>
        </w:rPr>
        <w:t>号进程估计计算积分面积</w:t>
      </w:r>
    </w:p>
    <w:p w:rsidR="004E4473" w:rsidRDefault="004E4473" w:rsidP="004E4473">
      <w:pPr>
        <w:pStyle w:val="a9"/>
        <w:snapToGrid w:val="0"/>
        <w:spacing w:line="0" w:lineRule="atLeast"/>
        <w:ind w:left="360" w:rightChars="28" w:right="59" w:firstLineChars="0" w:firstLine="0"/>
        <w:rPr>
          <w:sz w:val="24"/>
          <w:szCs w:val="24"/>
        </w:rPr>
      </w:pPr>
    </w:p>
    <w:p w:rsidR="0014662C" w:rsidRPr="006E38BB" w:rsidRDefault="0014662C" w:rsidP="004E4473">
      <w:pPr>
        <w:pStyle w:val="a9"/>
        <w:snapToGrid w:val="0"/>
        <w:spacing w:line="0" w:lineRule="atLeast"/>
        <w:ind w:left="360" w:rightChars="28" w:right="59" w:firstLineChars="0" w:firstLine="0"/>
        <w:rPr>
          <w:sz w:val="24"/>
          <w:szCs w:val="24"/>
        </w:rPr>
      </w:pPr>
      <w:r>
        <w:rPr>
          <w:rFonts w:hint="eastAsia"/>
          <w:sz w:val="24"/>
          <w:szCs w:val="24"/>
        </w:rPr>
        <w:t>部分代码：</w:t>
      </w:r>
    </w:p>
    <w:p w:rsidR="007E5C8C" w:rsidRDefault="007E5C8C" w:rsidP="006E65C0">
      <w:pPr>
        <w:snapToGrid w:val="0"/>
        <w:spacing w:line="0" w:lineRule="atLeast"/>
        <w:ind w:rightChars="28" w:right="59"/>
        <w:rPr>
          <w:sz w:val="24"/>
          <w:szCs w:val="24"/>
        </w:rPr>
      </w:pPr>
    </w:p>
    <w:p w:rsidR="00A12FB1" w:rsidRDefault="009E4D6E" w:rsidP="006E65C0">
      <w:pPr>
        <w:snapToGrid w:val="0"/>
        <w:spacing w:line="0" w:lineRule="atLeast"/>
        <w:ind w:rightChars="28" w:right="59"/>
        <w:rPr>
          <w:sz w:val="24"/>
          <w:szCs w:val="24"/>
        </w:rPr>
      </w:pPr>
      <w:r w:rsidRPr="00A12FB1">
        <w:rPr>
          <w:noProof/>
          <w:sz w:val="24"/>
          <w:szCs w:val="24"/>
        </w:rPr>
        <mc:AlternateContent>
          <mc:Choice Requires="wps">
            <w:drawing>
              <wp:anchor distT="0" distB="0" distL="114300" distR="114300" simplePos="0" relativeHeight="251674624" behindDoc="0" locked="0" layoutInCell="1" allowOverlap="1" wp14:anchorId="430B79A4" wp14:editId="2A4652FC">
                <wp:simplePos x="0" y="0"/>
                <wp:positionH relativeFrom="column">
                  <wp:posOffset>-95250</wp:posOffset>
                </wp:positionH>
                <wp:positionV relativeFrom="paragraph">
                  <wp:posOffset>8255</wp:posOffset>
                </wp:positionV>
                <wp:extent cx="5476875" cy="2724150"/>
                <wp:effectExtent l="0" t="0" r="28575" b="190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724150"/>
                        </a:xfrm>
                        <a:prstGeom prst="rect">
                          <a:avLst/>
                        </a:prstGeom>
                        <a:solidFill>
                          <a:srgbClr val="FFFFFF"/>
                        </a:solidFill>
                        <a:ln w="9525">
                          <a:solidFill>
                            <a:srgbClr val="000000"/>
                          </a:solidFill>
                          <a:miter lim="800000"/>
                          <a:headEnd/>
                          <a:tailEnd/>
                        </a:ln>
                      </wps:spPr>
                      <wps:txbx>
                        <w:txbxContent>
                          <w:p w:rsidR="00A12FB1" w:rsidRDefault="00A12FB1" w:rsidP="00A12FB1">
                            <w:pPr>
                              <w:ind w:firstLineChars="200" w:firstLine="420"/>
                            </w:pPr>
                            <w:r>
                              <w:t>int i, x, y;</w:t>
                            </w:r>
                          </w:p>
                          <w:p w:rsidR="00A12FB1" w:rsidRDefault="00A12FB1" w:rsidP="00A12FB1">
                            <w:r>
                              <w:t xml:space="preserve">    yBord = fun(BORD);</w:t>
                            </w:r>
                          </w:p>
                          <w:p w:rsidR="00A12FB1" w:rsidRDefault="00A12FB1" w:rsidP="00A12FB1">
                            <w:r>
                              <w:t xml:space="preserve">    Ycon = 0;</w:t>
                            </w:r>
                          </w:p>
                          <w:p w:rsidR="00A12FB1" w:rsidRDefault="00A12FB1" w:rsidP="00A12FB1">
                            <w:r>
                              <w:t xml:space="preserve">    #pragma omp parallel for</w:t>
                            </w:r>
                          </w:p>
                          <w:p w:rsidR="00A12FB1" w:rsidRDefault="00A12FB1" w:rsidP="00A12FB1">
                            <w:r>
                              <w:t xml:space="preserve">    for(i=0; i&lt;t; i++){</w:t>
                            </w:r>
                          </w:p>
                          <w:p w:rsidR="00A12FB1" w:rsidRDefault="00A12FB1" w:rsidP="00A12FB1">
                            <w:r>
                              <w:t xml:space="preserve">        x = rand()%(BORD+1);</w:t>
                            </w:r>
                          </w:p>
                          <w:p w:rsidR="00A12FB1" w:rsidRDefault="00A12FB1" w:rsidP="00A12FB1">
                            <w:r>
                              <w:t xml:space="preserve">        y = rand()%(yBord+1);</w:t>
                            </w:r>
                          </w:p>
                          <w:p w:rsidR="00A12FB1" w:rsidRDefault="00A12FB1" w:rsidP="00A12FB1">
                            <w:r>
                              <w:t xml:space="preserve">        if(y &lt;= fun(x)){</w:t>
                            </w:r>
                          </w:p>
                          <w:p w:rsidR="00A12FB1" w:rsidRDefault="00A12FB1" w:rsidP="00A12FB1">
                            <w:r>
                              <w:t xml:space="preserve">            #pragma omp critical</w:t>
                            </w:r>
                          </w:p>
                          <w:p w:rsidR="003A5076" w:rsidRDefault="00A12FB1" w:rsidP="00A537DF">
                            <w:r>
                              <w:t xml:space="preserve">            Ycon = Ycon + 1; </w:t>
                            </w:r>
                          </w:p>
                          <w:p w:rsidR="00A12FB1" w:rsidRDefault="00A12FB1" w:rsidP="004E4473">
                            <w:pPr>
                              <w:ind w:firstLineChars="400" w:firstLine="840"/>
                            </w:pPr>
                            <w:r>
                              <w:t>}</w:t>
                            </w:r>
                          </w:p>
                          <w:p w:rsidR="00A12FB1" w:rsidRDefault="00A12FB1" w:rsidP="00A12FB1">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B79A4" id="_x0000_s1035" type="#_x0000_t202" style="position:absolute;left:0;text-align:left;margin-left:-7.5pt;margin-top:.65pt;width:431.25pt;height: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">
                <v:textbox>
                  <w:txbxContent>
                    <w:p w:rsidR="00A12FB1" w:rsidRDefault="00A12FB1" w:rsidP="00A12FB1">
                      <w:pPr>
                        <w:ind w:firstLineChars="200" w:firstLine="420"/>
                      </w:pPr>
                      <w:r>
                        <w:t>int i, x, y;</w:t>
                      </w:r>
                    </w:p>
                    <w:p w:rsidR="00A12FB1" w:rsidRDefault="00A12FB1" w:rsidP="00A12FB1">
                      <w:r>
                        <w:t xml:space="preserve">    yBord = fun(BORD);</w:t>
                      </w:r>
                    </w:p>
                    <w:p w:rsidR="00A12FB1" w:rsidRDefault="00A12FB1" w:rsidP="00A12FB1">
                      <w:r>
                        <w:t xml:space="preserve">    Ycon = 0;</w:t>
                      </w:r>
                    </w:p>
                    <w:p w:rsidR="00A12FB1" w:rsidRDefault="00A12FB1" w:rsidP="00A12FB1">
                      <w:r>
                        <w:t xml:space="preserve">    #pragma omp parallel for</w:t>
                      </w:r>
                    </w:p>
                    <w:p w:rsidR="00A12FB1" w:rsidRDefault="00A12FB1" w:rsidP="00A12FB1">
                      <w:r>
                        <w:t xml:space="preserve">    for(i=0; i&lt;t; i++){</w:t>
                      </w:r>
                    </w:p>
                    <w:p w:rsidR="00A12FB1" w:rsidRDefault="00A12FB1" w:rsidP="00A12FB1">
                      <w:r>
                        <w:t xml:space="preserve">        x = rand()%(BORD+1);</w:t>
                      </w:r>
                    </w:p>
                    <w:p w:rsidR="00A12FB1" w:rsidRDefault="00A12FB1" w:rsidP="00A12FB1">
                      <w:r>
                        <w:t xml:space="preserve">        y = rand()%(yBord+1);</w:t>
                      </w:r>
                    </w:p>
                    <w:p w:rsidR="00A12FB1" w:rsidRDefault="00A12FB1" w:rsidP="00A12FB1">
                      <w:r>
                        <w:t xml:space="preserve">        if(y &lt;= fun(x)){</w:t>
                      </w:r>
                    </w:p>
                    <w:p w:rsidR="00A12FB1" w:rsidRDefault="00A12FB1" w:rsidP="00A12FB1">
                      <w:r>
                        <w:t xml:space="preserve">            #pragma omp critical</w:t>
                      </w:r>
                    </w:p>
                    <w:p w:rsidR="003A5076" w:rsidRDefault="00A12FB1" w:rsidP="00A537DF">
                      <w:r>
                        <w:t xml:space="preserve">            Ycon = Ycon + 1; </w:t>
                      </w:r>
                    </w:p>
                    <w:p w:rsidR="00A12FB1" w:rsidRDefault="00A12FB1" w:rsidP="004E4473">
                      <w:pPr>
                        <w:ind w:firstLineChars="400" w:firstLine="840"/>
                      </w:pPr>
                      <w:r>
                        <w:t>}</w:t>
                      </w:r>
                    </w:p>
                    <w:p w:rsidR="00A12FB1" w:rsidRDefault="00A12FB1" w:rsidP="00A12FB1">
                      <w:r>
                        <w:t xml:space="preserve">    }</w:t>
                      </w:r>
                    </w:p>
                  </w:txbxContent>
                </v:textbox>
              </v:shape>
            </w:pict>
          </mc:Fallback>
        </mc:AlternateContent>
      </w:r>
    </w:p>
    <w:p w:rsidR="00A12FB1" w:rsidRDefault="00A12FB1" w:rsidP="006E65C0">
      <w:pPr>
        <w:snapToGrid w:val="0"/>
        <w:spacing w:line="0" w:lineRule="atLeast"/>
        <w:ind w:rightChars="28" w:right="59"/>
        <w:rPr>
          <w:sz w:val="24"/>
          <w:szCs w:val="24"/>
        </w:rPr>
      </w:pPr>
    </w:p>
    <w:p w:rsidR="00A12FB1" w:rsidRDefault="00A12FB1" w:rsidP="006E65C0">
      <w:pPr>
        <w:snapToGrid w:val="0"/>
        <w:spacing w:line="0" w:lineRule="atLeast"/>
        <w:ind w:rightChars="28" w:right="59"/>
        <w:rPr>
          <w:sz w:val="24"/>
          <w:szCs w:val="24"/>
        </w:rPr>
      </w:pPr>
    </w:p>
    <w:p w:rsidR="00A12FB1" w:rsidRDefault="00A12FB1" w:rsidP="006E65C0">
      <w:pPr>
        <w:snapToGrid w:val="0"/>
        <w:spacing w:line="0" w:lineRule="atLeast"/>
        <w:ind w:rightChars="28" w:right="59"/>
        <w:rPr>
          <w:sz w:val="24"/>
          <w:szCs w:val="24"/>
        </w:rPr>
      </w:pPr>
    </w:p>
    <w:p w:rsidR="00A12FB1" w:rsidRDefault="00A12FB1" w:rsidP="006E65C0">
      <w:pPr>
        <w:snapToGrid w:val="0"/>
        <w:spacing w:line="0" w:lineRule="atLeast"/>
        <w:ind w:rightChars="28" w:right="59"/>
        <w:rPr>
          <w:sz w:val="24"/>
          <w:szCs w:val="24"/>
        </w:rPr>
      </w:pPr>
    </w:p>
    <w:p w:rsidR="00A12FB1" w:rsidRDefault="00A12FB1" w:rsidP="006E65C0">
      <w:pPr>
        <w:snapToGrid w:val="0"/>
        <w:spacing w:line="0" w:lineRule="atLeast"/>
        <w:ind w:rightChars="28" w:right="59"/>
        <w:rPr>
          <w:sz w:val="24"/>
          <w:szCs w:val="24"/>
        </w:rPr>
      </w:pPr>
    </w:p>
    <w:p w:rsidR="00A12FB1" w:rsidRDefault="00A12FB1" w:rsidP="006E65C0">
      <w:pPr>
        <w:snapToGrid w:val="0"/>
        <w:spacing w:line="0" w:lineRule="atLeast"/>
        <w:ind w:rightChars="28" w:right="59"/>
        <w:rPr>
          <w:sz w:val="24"/>
          <w:szCs w:val="24"/>
        </w:rPr>
      </w:pPr>
    </w:p>
    <w:p w:rsidR="00A12FB1" w:rsidRDefault="00A12FB1" w:rsidP="006E65C0">
      <w:pPr>
        <w:snapToGrid w:val="0"/>
        <w:spacing w:line="0" w:lineRule="atLeast"/>
        <w:ind w:rightChars="28" w:right="59"/>
        <w:rPr>
          <w:sz w:val="24"/>
          <w:szCs w:val="24"/>
        </w:rPr>
      </w:pPr>
    </w:p>
    <w:p w:rsidR="00A12FB1" w:rsidRDefault="00A12FB1" w:rsidP="006E65C0">
      <w:pPr>
        <w:snapToGrid w:val="0"/>
        <w:spacing w:line="0" w:lineRule="atLeast"/>
        <w:ind w:rightChars="28" w:right="59"/>
        <w:rPr>
          <w:sz w:val="24"/>
          <w:szCs w:val="24"/>
        </w:rPr>
      </w:pPr>
    </w:p>
    <w:p w:rsidR="003A5076" w:rsidRDefault="003A5076" w:rsidP="006E65C0">
      <w:pPr>
        <w:snapToGrid w:val="0"/>
        <w:spacing w:line="0" w:lineRule="atLeast"/>
        <w:ind w:rightChars="28" w:right="59"/>
        <w:rPr>
          <w:sz w:val="24"/>
          <w:szCs w:val="24"/>
        </w:rPr>
      </w:pPr>
    </w:p>
    <w:p w:rsidR="003A5076" w:rsidRDefault="003A5076" w:rsidP="006E65C0">
      <w:pPr>
        <w:snapToGrid w:val="0"/>
        <w:spacing w:line="0" w:lineRule="atLeast"/>
        <w:ind w:rightChars="28" w:right="59"/>
        <w:rPr>
          <w:sz w:val="24"/>
          <w:szCs w:val="24"/>
        </w:rPr>
      </w:pPr>
    </w:p>
    <w:p w:rsidR="003A5076" w:rsidRDefault="003A5076" w:rsidP="006E65C0">
      <w:pPr>
        <w:snapToGrid w:val="0"/>
        <w:spacing w:line="0" w:lineRule="atLeast"/>
        <w:ind w:rightChars="28" w:right="59"/>
        <w:rPr>
          <w:sz w:val="24"/>
          <w:szCs w:val="24"/>
        </w:rPr>
      </w:pPr>
    </w:p>
    <w:p w:rsidR="003A5076" w:rsidRDefault="003A5076" w:rsidP="006E65C0">
      <w:pPr>
        <w:snapToGrid w:val="0"/>
        <w:spacing w:line="0" w:lineRule="atLeast"/>
        <w:ind w:rightChars="28" w:right="59"/>
        <w:rPr>
          <w:sz w:val="24"/>
          <w:szCs w:val="24"/>
        </w:rPr>
      </w:pPr>
    </w:p>
    <w:p w:rsidR="003A5076" w:rsidRDefault="003A5076" w:rsidP="006E65C0">
      <w:pPr>
        <w:snapToGrid w:val="0"/>
        <w:spacing w:line="0" w:lineRule="atLeast"/>
        <w:ind w:rightChars="28" w:right="59"/>
        <w:rPr>
          <w:sz w:val="24"/>
          <w:szCs w:val="24"/>
        </w:rPr>
      </w:pPr>
    </w:p>
    <w:p w:rsidR="007A163C" w:rsidRDefault="007A163C" w:rsidP="006E65C0">
      <w:pPr>
        <w:snapToGrid w:val="0"/>
        <w:spacing w:line="0" w:lineRule="atLeast"/>
        <w:ind w:rightChars="28" w:right="59"/>
        <w:rPr>
          <w:sz w:val="24"/>
          <w:szCs w:val="24"/>
        </w:rPr>
      </w:pPr>
    </w:p>
    <w:p w:rsidR="00C13074" w:rsidRPr="006E65C0" w:rsidRDefault="00C32EE5" w:rsidP="006E65C0">
      <w:pPr>
        <w:pStyle w:val="2"/>
        <w:spacing w:line="0" w:lineRule="atLeast"/>
        <w:rPr>
          <w:bCs w:val="0"/>
          <w:sz w:val="24"/>
          <w:szCs w:val="24"/>
        </w:rPr>
      </w:pPr>
      <w:bookmarkStart w:id="25" w:name="_Toc423344264"/>
      <w:r w:rsidRPr="006E65C0">
        <w:rPr>
          <w:rFonts w:hint="eastAsia"/>
          <w:bCs w:val="0"/>
          <w:sz w:val="24"/>
          <w:szCs w:val="24"/>
        </w:rPr>
        <w:t>RESULTS</w:t>
      </w:r>
      <w:bookmarkEnd w:id="25"/>
    </w:p>
    <w:p w:rsidR="00C13074" w:rsidRDefault="00C32EE5" w:rsidP="006E65C0">
      <w:pPr>
        <w:snapToGrid w:val="0"/>
        <w:spacing w:line="0" w:lineRule="atLeast"/>
        <w:ind w:rightChars="28" w:right="59"/>
        <w:rPr>
          <w:sz w:val="24"/>
          <w:szCs w:val="24"/>
        </w:rPr>
      </w:pPr>
      <w:r>
        <w:rPr>
          <w:rFonts w:hint="eastAsia"/>
          <w:sz w:val="24"/>
          <w:szCs w:val="24"/>
        </w:rPr>
        <w:t xml:space="preserve">Results and necessary explanation </w:t>
      </w:r>
    </w:p>
    <w:p w:rsidR="00DB37E6" w:rsidRDefault="00DB37E6" w:rsidP="006E65C0">
      <w:pPr>
        <w:snapToGrid w:val="0"/>
        <w:spacing w:line="0" w:lineRule="atLeast"/>
        <w:ind w:rightChars="28" w:right="59"/>
        <w:rPr>
          <w:sz w:val="24"/>
          <w:szCs w:val="24"/>
        </w:rPr>
      </w:pPr>
      <w:r>
        <w:rPr>
          <w:rFonts w:hint="eastAsia"/>
          <w:sz w:val="24"/>
          <w:szCs w:val="24"/>
        </w:rPr>
        <w:t>以</w:t>
      </w:r>
      <w:r>
        <w:rPr>
          <w:rFonts w:hint="eastAsia"/>
          <w:sz w:val="24"/>
          <w:szCs w:val="24"/>
        </w:rPr>
        <w:t xml:space="preserve"> y = x^2</w:t>
      </w:r>
      <w:r>
        <w:rPr>
          <w:rFonts w:hint="eastAsia"/>
          <w:sz w:val="24"/>
          <w:szCs w:val="24"/>
        </w:rPr>
        <w:t>函数为例子</w:t>
      </w:r>
      <w:r w:rsidR="007122B1">
        <w:rPr>
          <w:rFonts w:hint="eastAsia"/>
          <w:sz w:val="24"/>
          <w:szCs w:val="24"/>
        </w:rPr>
        <w:t>，</w:t>
      </w:r>
      <w:r w:rsidR="007122B1">
        <w:rPr>
          <w:rFonts w:hint="eastAsia"/>
          <w:sz w:val="24"/>
          <w:szCs w:val="24"/>
        </w:rPr>
        <w:t>x</w:t>
      </w:r>
      <w:r w:rsidR="007122B1">
        <w:rPr>
          <w:rFonts w:hint="eastAsia"/>
          <w:sz w:val="24"/>
          <w:szCs w:val="24"/>
        </w:rPr>
        <w:t>的范围为</w:t>
      </w:r>
      <w:r w:rsidR="007122B1">
        <w:rPr>
          <w:rFonts w:hint="eastAsia"/>
          <w:sz w:val="24"/>
          <w:szCs w:val="24"/>
        </w:rPr>
        <w:t>[0, 100]</w:t>
      </w:r>
    </w:p>
    <w:p w:rsidR="00E171FE" w:rsidRDefault="00E171FE" w:rsidP="006E65C0">
      <w:pPr>
        <w:snapToGrid w:val="0"/>
        <w:spacing w:line="0" w:lineRule="atLeast"/>
        <w:ind w:rightChars="28" w:right="59"/>
        <w:rPr>
          <w:sz w:val="24"/>
          <w:szCs w:val="24"/>
        </w:rPr>
      </w:pPr>
      <w:r>
        <w:rPr>
          <w:rFonts w:hint="eastAsia"/>
          <w:sz w:val="24"/>
          <w:szCs w:val="24"/>
        </w:rPr>
        <w:t>注：左上角为</w:t>
      </w:r>
      <w:r w:rsidR="00CB353A">
        <w:rPr>
          <w:rFonts w:hint="eastAsia"/>
          <w:sz w:val="24"/>
          <w:szCs w:val="24"/>
        </w:rPr>
        <w:t>MPI</w:t>
      </w:r>
      <w:r>
        <w:rPr>
          <w:rFonts w:hint="eastAsia"/>
          <w:sz w:val="24"/>
          <w:szCs w:val="24"/>
        </w:rPr>
        <w:t>的进程数量，每个进程运行过程中使用了</w:t>
      </w:r>
      <w:r>
        <w:rPr>
          <w:rFonts w:hint="eastAsia"/>
          <w:sz w:val="24"/>
          <w:szCs w:val="24"/>
        </w:rPr>
        <w:t>OpenMp</w:t>
      </w:r>
      <w:r>
        <w:rPr>
          <w:rFonts w:hint="eastAsia"/>
          <w:sz w:val="24"/>
          <w:szCs w:val="24"/>
        </w:rPr>
        <w:t>进行加速</w:t>
      </w:r>
    </w:p>
    <w:p w:rsidR="00D737A7" w:rsidRDefault="00D737A7" w:rsidP="006E65C0">
      <w:pPr>
        <w:snapToGrid w:val="0"/>
        <w:spacing w:line="0" w:lineRule="atLeast"/>
        <w:ind w:rightChars="28" w:right="59"/>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25"/>
        <w:gridCol w:w="1403"/>
        <w:gridCol w:w="1403"/>
      </w:tblGrid>
      <w:tr w:rsidR="00625CA2" w:rsidTr="00060F21">
        <w:trPr>
          <w:jc w:val="center"/>
        </w:trPr>
        <w:tc>
          <w:tcPr>
            <w:tcW w:w="1424" w:type="dxa"/>
          </w:tcPr>
          <w:p w:rsidR="00625CA2" w:rsidRDefault="00625CA2" w:rsidP="006E65C0">
            <w:pPr>
              <w:snapToGrid w:val="0"/>
              <w:spacing w:line="0" w:lineRule="atLeast"/>
              <w:jc w:val="center"/>
            </w:pPr>
            <w:r>
              <w:rPr>
                <w:rFonts w:hint="eastAsia"/>
              </w:rPr>
              <w:t>4</w:t>
            </w:r>
          </w:p>
        </w:tc>
        <w:tc>
          <w:tcPr>
            <w:tcW w:w="1425" w:type="dxa"/>
          </w:tcPr>
          <w:p w:rsidR="00625CA2" w:rsidRDefault="00625CA2" w:rsidP="006E65C0">
            <w:pPr>
              <w:snapToGrid w:val="0"/>
              <w:spacing w:line="0" w:lineRule="atLeast"/>
              <w:jc w:val="center"/>
            </w:pPr>
          </w:p>
        </w:tc>
        <w:tc>
          <w:tcPr>
            <w:tcW w:w="1403" w:type="dxa"/>
          </w:tcPr>
          <w:p w:rsidR="00625CA2" w:rsidRDefault="00625CA2" w:rsidP="006E65C0">
            <w:pPr>
              <w:snapToGrid w:val="0"/>
              <w:spacing w:line="0" w:lineRule="atLeast"/>
              <w:jc w:val="center"/>
            </w:pPr>
            <w:r>
              <w:rPr>
                <w:rFonts w:hint="eastAsia"/>
              </w:rPr>
              <w:t>不加速</w:t>
            </w:r>
          </w:p>
        </w:tc>
        <w:tc>
          <w:tcPr>
            <w:tcW w:w="1403" w:type="dxa"/>
          </w:tcPr>
          <w:p w:rsidR="00625CA2" w:rsidRDefault="00625CA2" w:rsidP="006E65C0">
            <w:pPr>
              <w:snapToGrid w:val="0"/>
              <w:spacing w:line="0" w:lineRule="atLeast"/>
              <w:jc w:val="center"/>
            </w:pPr>
            <w:r>
              <w:rPr>
                <w:rFonts w:hint="eastAsia"/>
              </w:rPr>
              <w:t>面积</w:t>
            </w:r>
          </w:p>
        </w:tc>
      </w:tr>
      <w:tr w:rsidR="00625CA2" w:rsidTr="00060F21">
        <w:trPr>
          <w:jc w:val="center"/>
        </w:trPr>
        <w:tc>
          <w:tcPr>
            <w:tcW w:w="1424" w:type="dxa"/>
          </w:tcPr>
          <w:p w:rsidR="00625CA2" w:rsidRDefault="00625CA2" w:rsidP="006E65C0">
            <w:pPr>
              <w:snapToGrid w:val="0"/>
              <w:spacing w:line="0" w:lineRule="atLeast"/>
              <w:jc w:val="center"/>
            </w:pPr>
            <w:r>
              <w:t>1</w:t>
            </w:r>
            <w:r>
              <w:rPr>
                <w:rFonts w:hint="eastAsia"/>
              </w:rPr>
              <w:t>0</w:t>
            </w:r>
            <w:r>
              <w:t>00</w:t>
            </w:r>
          </w:p>
        </w:tc>
        <w:tc>
          <w:tcPr>
            <w:tcW w:w="1425" w:type="dxa"/>
          </w:tcPr>
          <w:p w:rsidR="00625CA2" w:rsidRDefault="00DA5A34" w:rsidP="006E65C0">
            <w:pPr>
              <w:snapToGrid w:val="0"/>
              <w:spacing w:line="0" w:lineRule="atLeast"/>
              <w:jc w:val="center"/>
            </w:pPr>
            <w:r>
              <w:rPr>
                <w:rFonts w:hint="eastAsia"/>
              </w:rPr>
              <w:t>11</w:t>
            </w:r>
            <w:r w:rsidR="00625CA2">
              <w:rPr>
                <w:rFonts w:hint="eastAsia"/>
              </w:rPr>
              <w:t>.</w:t>
            </w:r>
            <w:r>
              <w:rPr>
                <w:rFonts w:hint="eastAsia"/>
              </w:rPr>
              <w:t>686</w:t>
            </w:r>
            <w:r w:rsidR="00625CA2">
              <w:t>s</w:t>
            </w:r>
          </w:p>
        </w:tc>
        <w:tc>
          <w:tcPr>
            <w:tcW w:w="1403" w:type="dxa"/>
          </w:tcPr>
          <w:p w:rsidR="00625CA2" w:rsidRDefault="00E171FE" w:rsidP="006E65C0">
            <w:pPr>
              <w:snapToGrid w:val="0"/>
              <w:spacing w:line="0" w:lineRule="atLeast"/>
              <w:jc w:val="center"/>
            </w:pPr>
            <w:r>
              <w:rPr>
                <w:rFonts w:hint="eastAsia"/>
              </w:rPr>
              <w:t>2m</w:t>
            </w:r>
            <w:r w:rsidR="00DA5A34">
              <w:rPr>
                <w:rFonts w:hint="eastAsia"/>
              </w:rPr>
              <w:t>42.4s</w:t>
            </w:r>
          </w:p>
        </w:tc>
        <w:tc>
          <w:tcPr>
            <w:tcW w:w="1403" w:type="dxa"/>
          </w:tcPr>
          <w:p w:rsidR="00625CA2" w:rsidRDefault="00FE1AAB" w:rsidP="006E65C0">
            <w:pPr>
              <w:snapToGrid w:val="0"/>
              <w:spacing w:line="0" w:lineRule="atLeast"/>
              <w:jc w:val="center"/>
            </w:pPr>
            <w:r>
              <w:rPr>
                <w:rFonts w:hint="eastAsia"/>
              </w:rPr>
              <w:t>335029</w:t>
            </w:r>
          </w:p>
        </w:tc>
      </w:tr>
      <w:tr w:rsidR="00625CA2" w:rsidTr="00060F21">
        <w:trPr>
          <w:jc w:val="center"/>
        </w:trPr>
        <w:tc>
          <w:tcPr>
            <w:tcW w:w="1424" w:type="dxa"/>
          </w:tcPr>
          <w:p w:rsidR="00625CA2" w:rsidRDefault="00625CA2" w:rsidP="006E65C0">
            <w:pPr>
              <w:snapToGrid w:val="0"/>
              <w:spacing w:line="0" w:lineRule="atLeast"/>
              <w:jc w:val="center"/>
            </w:pPr>
            <w:r>
              <w:t>3</w:t>
            </w:r>
            <w:r>
              <w:rPr>
                <w:rFonts w:hint="eastAsia"/>
              </w:rPr>
              <w:t>0</w:t>
            </w:r>
            <w:r>
              <w:t>00</w:t>
            </w:r>
          </w:p>
        </w:tc>
        <w:tc>
          <w:tcPr>
            <w:tcW w:w="1425" w:type="dxa"/>
          </w:tcPr>
          <w:p w:rsidR="00625CA2" w:rsidRDefault="00DA5A34" w:rsidP="006E65C0">
            <w:pPr>
              <w:snapToGrid w:val="0"/>
              <w:spacing w:line="0" w:lineRule="atLeast"/>
              <w:jc w:val="center"/>
            </w:pPr>
            <w:r>
              <w:rPr>
                <w:rFonts w:hint="eastAsia"/>
              </w:rPr>
              <w:t>30</w:t>
            </w:r>
            <w:r>
              <w:t>.</w:t>
            </w:r>
            <w:r>
              <w:rPr>
                <w:rFonts w:hint="eastAsia"/>
              </w:rPr>
              <w:t>289</w:t>
            </w:r>
            <w:r w:rsidR="00625CA2">
              <w:t>s</w:t>
            </w:r>
          </w:p>
        </w:tc>
        <w:tc>
          <w:tcPr>
            <w:tcW w:w="1403" w:type="dxa"/>
          </w:tcPr>
          <w:p w:rsidR="00625CA2" w:rsidRDefault="00DA5A34" w:rsidP="006E65C0">
            <w:pPr>
              <w:snapToGrid w:val="0"/>
              <w:spacing w:line="0" w:lineRule="atLeast"/>
              <w:jc w:val="center"/>
            </w:pPr>
            <w:r>
              <w:rPr>
                <w:rFonts w:hint="eastAsia"/>
              </w:rPr>
              <w:t>7m40.4s</w:t>
            </w:r>
          </w:p>
        </w:tc>
        <w:tc>
          <w:tcPr>
            <w:tcW w:w="1403" w:type="dxa"/>
          </w:tcPr>
          <w:p w:rsidR="00625CA2" w:rsidRDefault="00FE1AAB" w:rsidP="006E65C0">
            <w:pPr>
              <w:snapToGrid w:val="0"/>
              <w:spacing w:line="0" w:lineRule="atLeast"/>
              <w:jc w:val="center"/>
            </w:pPr>
            <w:r>
              <w:rPr>
                <w:rFonts w:hint="eastAsia"/>
              </w:rPr>
              <w:t>335087</w:t>
            </w:r>
          </w:p>
        </w:tc>
      </w:tr>
      <w:tr w:rsidR="00625CA2" w:rsidTr="00060F21">
        <w:trPr>
          <w:jc w:val="center"/>
        </w:trPr>
        <w:tc>
          <w:tcPr>
            <w:tcW w:w="1424" w:type="dxa"/>
          </w:tcPr>
          <w:p w:rsidR="00625CA2" w:rsidRDefault="00625CA2" w:rsidP="006E65C0">
            <w:pPr>
              <w:snapToGrid w:val="0"/>
              <w:spacing w:line="0" w:lineRule="atLeast"/>
              <w:jc w:val="center"/>
            </w:pPr>
            <w:r>
              <w:t>5</w:t>
            </w:r>
            <w:r>
              <w:rPr>
                <w:rFonts w:hint="eastAsia"/>
              </w:rPr>
              <w:t>0</w:t>
            </w:r>
            <w:r>
              <w:t>00</w:t>
            </w:r>
          </w:p>
        </w:tc>
        <w:tc>
          <w:tcPr>
            <w:tcW w:w="1425" w:type="dxa"/>
          </w:tcPr>
          <w:p w:rsidR="00625CA2" w:rsidRDefault="00E27D99" w:rsidP="006E65C0">
            <w:pPr>
              <w:snapToGrid w:val="0"/>
              <w:spacing w:line="0" w:lineRule="atLeast"/>
              <w:jc w:val="center"/>
            </w:pPr>
            <w:r>
              <w:rPr>
                <w:rFonts w:hint="eastAsia"/>
              </w:rPr>
              <w:t>0</w:t>
            </w:r>
            <w:r w:rsidR="00625CA2">
              <w:t>m</w:t>
            </w:r>
            <w:r>
              <w:rPr>
                <w:rFonts w:hint="eastAsia"/>
              </w:rPr>
              <w:t>59.503</w:t>
            </w:r>
            <w:r w:rsidR="00625CA2">
              <w:t>s</w:t>
            </w:r>
          </w:p>
        </w:tc>
        <w:tc>
          <w:tcPr>
            <w:tcW w:w="1403" w:type="dxa"/>
          </w:tcPr>
          <w:p w:rsidR="00625CA2" w:rsidRDefault="009207AD" w:rsidP="006E65C0">
            <w:pPr>
              <w:snapToGrid w:val="0"/>
              <w:spacing w:line="0" w:lineRule="atLeast"/>
              <w:jc w:val="center"/>
            </w:pPr>
            <w:r>
              <w:rPr>
                <w:rFonts w:hint="eastAsia"/>
              </w:rPr>
              <w:t>14m28.4s</w:t>
            </w:r>
          </w:p>
        </w:tc>
        <w:tc>
          <w:tcPr>
            <w:tcW w:w="1403" w:type="dxa"/>
          </w:tcPr>
          <w:p w:rsidR="00625CA2" w:rsidRDefault="00FE1AAB" w:rsidP="006E65C0">
            <w:pPr>
              <w:snapToGrid w:val="0"/>
              <w:spacing w:line="0" w:lineRule="atLeast"/>
              <w:jc w:val="center"/>
            </w:pPr>
            <w:r>
              <w:rPr>
                <w:rFonts w:hint="eastAsia"/>
              </w:rPr>
              <w:t>335165</w:t>
            </w:r>
          </w:p>
        </w:tc>
      </w:tr>
      <w:tr w:rsidR="00625CA2" w:rsidTr="00060F21">
        <w:trPr>
          <w:jc w:val="center"/>
        </w:trPr>
        <w:tc>
          <w:tcPr>
            <w:tcW w:w="1424" w:type="dxa"/>
          </w:tcPr>
          <w:p w:rsidR="00625CA2" w:rsidRDefault="00625CA2" w:rsidP="006E65C0">
            <w:pPr>
              <w:snapToGrid w:val="0"/>
              <w:spacing w:line="0" w:lineRule="atLeast"/>
              <w:jc w:val="center"/>
            </w:pPr>
            <w:r>
              <w:rPr>
                <w:rFonts w:hint="eastAsia"/>
              </w:rPr>
              <w:t>10000</w:t>
            </w:r>
          </w:p>
        </w:tc>
        <w:tc>
          <w:tcPr>
            <w:tcW w:w="1425" w:type="dxa"/>
          </w:tcPr>
          <w:p w:rsidR="00625CA2" w:rsidRDefault="00E27D99" w:rsidP="006E65C0">
            <w:pPr>
              <w:snapToGrid w:val="0"/>
              <w:spacing w:line="0" w:lineRule="atLeast"/>
              <w:jc w:val="center"/>
            </w:pPr>
            <w:r>
              <w:rPr>
                <w:rFonts w:hint="eastAsia"/>
              </w:rPr>
              <w:t>1</w:t>
            </w:r>
            <w:r w:rsidR="00625CA2">
              <w:rPr>
                <w:rFonts w:hint="eastAsia"/>
              </w:rPr>
              <w:t>m</w:t>
            </w:r>
            <w:r>
              <w:rPr>
                <w:rFonts w:hint="eastAsia"/>
              </w:rPr>
              <w:t>58.910</w:t>
            </w:r>
            <w:r w:rsidR="00625CA2">
              <w:rPr>
                <w:rFonts w:hint="eastAsia"/>
              </w:rPr>
              <w:t>s</w:t>
            </w:r>
          </w:p>
        </w:tc>
        <w:tc>
          <w:tcPr>
            <w:tcW w:w="1403" w:type="dxa"/>
          </w:tcPr>
          <w:p w:rsidR="00625CA2" w:rsidRDefault="009207AD" w:rsidP="006E65C0">
            <w:pPr>
              <w:snapToGrid w:val="0"/>
              <w:spacing w:line="0" w:lineRule="atLeast"/>
              <w:jc w:val="center"/>
            </w:pPr>
            <w:r>
              <w:rPr>
                <w:rFonts w:hint="eastAsia"/>
              </w:rPr>
              <w:t>29m27.6s</w:t>
            </w:r>
          </w:p>
        </w:tc>
        <w:tc>
          <w:tcPr>
            <w:tcW w:w="1403" w:type="dxa"/>
          </w:tcPr>
          <w:p w:rsidR="00625CA2" w:rsidRDefault="00FE1AAB" w:rsidP="006E65C0">
            <w:pPr>
              <w:snapToGrid w:val="0"/>
              <w:spacing w:line="0" w:lineRule="atLeast"/>
              <w:jc w:val="center"/>
            </w:pPr>
            <w:r>
              <w:rPr>
                <w:rFonts w:hint="eastAsia"/>
              </w:rPr>
              <w:t>335042</w:t>
            </w:r>
          </w:p>
        </w:tc>
      </w:tr>
    </w:tbl>
    <w:p w:rsidR="00DB37E6" w:rsidRDefault="00DB37E6" w:rsidP="006E65C0">
      <w:pPr>
        <w:snapToGrid w:val="0"/>
        <w:spacing w:line="0" w:lineRule="atLeast"/>
        <w:ind w:rightChars="28" w:right="59"/>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25"/>
        <w:gridCol w:w="1403"/>
        <w:gridCol w:w="1403"/>
      </w:tblGrid>
      <w:tr w:rsidR="00D9363D" w:rsidTr="00060F21">
        <w:trPr>
          <w:jc w:val="center"/>
        </w:trPr>
        <w:tc>
          <w:tcPr>
            <w:tcW w:w="1424" w:type="dxa"/>
          </w:tcPr>
          <w:p w:rsidR="00D9363D" w:rsidRDefault="00D9363D" w:rsidP="006E65C0">
            <w:pPr>
              <w:snapToGrid w:val="0"/>
              <w:spacing w:line="0" w:lineRule="atLeast"/>
              <w:jc w:val="center"/>
            </w:pPr>
            <w:r>
              <w:rPr>
                <w:rFonts w:hint="eastAsia"/>
              </w:rPr>
              <w:lastRenderedPageBreak/>
              <w:t>8</w:t>
            </w:r>
          </w:p>
        </w:tc>
        <w:tc>
          <w:tcPr>
            <w:tcW w:w="1425" w:type="dxa"/>
          </w:tcPr>
          <w:p w:rsidR="00D9363D" w:rsidRDefault="00D9363D" w:rsidP="006E65C0">
            <w:pPr>
              <w:snapToGrid w:val="0"/>
              <w:spacing w:line="0" w:lineRule="atLeast"/>
              <w:jc w:val="center"/>
            </w:pPr>
          </w:p>
        </w:tc>
        <w:tc>
          <w:tcPr>
            <w:tcW w:w="1403" w:type="dxa"/>
          </w:tcPr>
          <w:p w:rsidR="00D9363D" w:rsidRDefault="00D9363D" w:rsidP="006E65C0">
            <w:pPr>
              <w:snapToGrid w:val="0"/>
              <w:spacing w:line="0" w:lineRule="atLeast"/>
              <w:jc w:val="center"/>
            </w:pPr>
            <w:r>
              <w:rPr>
                <w:rFonts w:hint="eastAsia"/>
              </w:rPr>
              <w:t>不加速</w:t>
            </w:r>
          </w:p>
        </w:tc>
        <w:tc>
          <w:tcPr>
            <w:tcW w:w="1403" w:type="dxa"/>
          </w:tcPr>
          <w:p w:rsidR="00D9363D" w:rsidRDefault="00D9363D" w:rsidP="006E65C0">
            <w:pPr>
              <w:snapToGrid w:val="0"/>
              <w:spacing w:line="0" w:lineRule="atLeast"/>
              <w:jc w:val="center"/>
            </w:pPr>
            <w:r>
              <w:rPr>
                <w:rFonts w:hint="eastAsia"/>
              </w:rPr>
              <w:t>面积</w:t>
            </w:r>
          </w:p>
        </w:tc>
      </w:tr>
      <w:tr w:rsidR="00D9363D" w:rsidTr="00060F21">
        <w:trPr>
          <w:jc w:val="center"/>
        </w:trPr>
        <w:tc>
          <w:tcPr>
            <w:tcW w:w="1424" w:type="dxa"/>
          </w:tcPr>
          <w:p w:rsidR="00D9363D" w:rsidRDefault="00D9363D" w:rsidP="006E65C0">
            <w:pPr>
              <w:snapToGrid w:val="0"/>
              <w:spacing w:line="0" w:lineRule="atLeast"/>
              <w:jc w:val="center"/>
            </w:pPr>
            <w:r>
              <w:t>1</w:t>
            </w:r>
            <w:r>
              <w:rPr>
                <w:rFonts w:hint="eastAsia"/>
              </w:rPr>
              <w:t>0</w:t>
            </w:r>
            <w:r>
              <w:t>00</w:t>
            </w:r>
          </w:p>
        </w:tc>
        <w:tc>
          <w:tcPr>
            <w:tcW w:w="1425" w:type="dxa"/>
          </w:tcPr>
          <w:p w:rsidR="00D9363D" w:rsidRDefault="00D9363D" w:rsidP="006E65C0">
            <w:pPr>
              <w:snapToGrid w:val="0"/>
              <w:spacing w:line="0" w:lineRule="atLeast"/>
              <w:jc w:val="center"/>
            </w:pPr>
            <w:r>
              <w:rPr>
                <w:rFonts w:hint="eastAsia"/>
              </w:rPr>
              <w:t>10.211</w:t>
            </w:r>
            <w:r>
              <w:t>s</w:t>
            </w:r>
          </w:p>
        </w:tc>
        <w:tc>
          <w:tcPr>
            <w:tcW w:w="1403" w:type="dxa"/>
          </w:tcPr>
          <w:p w:rsidR="00D9363D" w:rsidRDefault="00D9363D" w:rsidP="006E65C0">
            <w:pPr>
              <w:snapToGrid w:val="0"/>
              <w:spacing w:line="0" w:lineRule="atLeast"/>
              <w:jc w:val="center"/>
            </w:pPr>
            <w:r>
              <w:rPr>
                <w:rFonts w:hint="eastAsia"/>
              </w:rPr>
              <w:t>2m4</w:t>
            </w:r>
            <w:r w:rsidR="00E24B8A">
              <w:rPr>
                <w:rFonts w:hint="eastAsia"/>
              </w:rPr>
              <w:t>3</w:t>
            </w:r>
            <w:r>
              <w:rPr>
                <w:rFonts w:hint="eastAsia"/>
              </w:rPr>
              <w:t>.</w:t>
            </w:r>
            <w:r w:rsidR="00503746">
              <w:rPr>
                <w:rFonts w:hint="eastAsia"/>
              </w:rPr>
              <w:t>6</w:t>
            </w:r>
            <w:r>
              <w:rPr>
                <w:rFonts w:hint="eastAsia"/>
              </w:rPr>
              <w:t>s</w:t>
            </w:r>
          </w:p>
        </w:tc>
        <w:tc>
          <w:tcPr>
            <w:tcW w:w="1403" w:type="dxa"/>
          </w:tcPr>
          <w:p w:rsidR="00D9363D" w:rsidRDefault="00D9363D" w:rsidP="006E65C0">
            <w:pPr>
              <w:snapToGrid w:val="0"/>
              <w:spacing w:line="0" w:lineRule="atLeast"/>
              <w:jc w:val="center"/>
            </w:pPr>
            <w:r>
              <w:rPr>
                <w:rFonts w:hint="eastAsia"/>
              </w:rPr>
              <w:t>3350</w:t>
            </w:r>
            <w:r w:rsidR="00B14928">
              <w:rPr>
                <w:rFonts w:hint="eastAsia"/>
              </w:rPr>
              <w:t>06</w:t>
            </w:r>
          </w:p>
        </w:tc>
      </w:tr>
      <w:tr w:rsidR="00D9363D" w:rsidTr="00060F21">
        <w:trPr>
          <w:jc w:val="center"/>
        </w:trPr>
        <w:tc>
          <w:tcPr>
            <w:tcW w:w="1424" w:type="dxa"/>
          </w:tcPr>
          <w:p w:rsidR="00D9363D" w:rsidRDefault="00D9363D" w:rsidP="006E65C0">
            <w:pPr>
              <w:snapToGrid w:val="0"/>
              <w:spacing w:line="0" w:lineRule="atLeast"/>
              <w:jc w:val="center"/>
            </w:pPr>
            <w:r>
              <w:t>3</w:t>
            </w:r>
            <w:r>
              <w:rPr>
                <w:rFonts w:hint="eastAsia"/>
              </w:rPr>
              <w:t>0</w:t>
            </w:r>
            <w:r>
              <w:t>00</w:t>
            </w:r>
          </w:p>
        </w:tc>
        <w:tc>
          <w:tcPr>
            <w:tcW w:w="1425" w:type="dxa"/>
          </w:tcPr>
          <w:p w:rsidR="00D9363D" w:rsidRDefault="00D9363D" w:rsidP="006E65C0">
            <w:pPr>
              <w:snapToGrid w:val="0"/>
              <w:spacing w:line="0" w:lineRule="atLeast"/>
              <w:jc w:val="center"/>
            </w:pPr>
            <w:r>
              <w:rPr>
                <w:rFonts w:hint="eastAsia"/>
              </w:rPr>
              <w:t>37</w:t>
            </w:r>
            <w:r>
              <w:t>.</w:t>
            </w:r>
            <w:r>
              <w:rPr>
                <w:rFonts w:hint="eastAsia"/>
              </w:rPr>
              <w:t>597</w:t>
            </w:r>
            <w:r>
              <w:t>s</w:t>
            </w:r>
          </w:p>
        </w:tc>
        <w:tc>
          <w:tcPr>
            <w:tcW w:w="1403" w:type="dxa"/>
          </w:tcPr>
          <w:p w:rsidR="00D9363D" w:rsidRDefault="00D9363D" w:rsidP="006E65C0">
            <w:pPr>
              <w:snapToGrid w:val="0"/>
              <w:spacing w:line="0" w:lineRule="atLeast"/>
              <w:jc w:val="center"/>
            </w:pPr>
            <w:r>
              <w:rPr>
                <w:rFonts w:hint="eastAsia"/>
              </w:rPr>
              <w:t>9m32.7s</w:t>
            </w:r>
          </w:p>
        </w:tc>
        <w:tc>
          <w:tcPr>
            <w:tcW w:w="1403" w:type="dxa"/>
          </w:tcPr>
          <w:p w:rsidR="00D9363D" w:rsidRDefault="00D9363D" w:rsidP="006E65C0">
            <w:pPr>
              <w:snapToGrid w:val="0"/>
              <w:spacing w:line="0" w:lineRule="atLeast"/>
              <w:jc w:val="center"/>
            </w:pPr>
            <w:r>
              <w:rPr>
                <w:rFonts w:hint="eastAsia"/>
              </w:rPr>
              <w:t>33</w:t>
            </w:r>
            <w:r w:rsidR="00B14928">
              <w:rPr>
                <w:rFonts w:hint="eastAsia"/>
              </w:rPr>
              <w:t>4908</w:t>
            </w:r>
          </w:p>
        </w:tc>
      </w:tr>
      <w:tr w:rsidR="00D9363D" w:rsidTr="00060F21">
        <w:trPr>
          <w:jc w:val="center"/>
        </w:trPr>
        <w:tc>
          <w:tcPr>
            <w:tcW w:w="1424" w:type="dxa"/>
          </w:tcPr>
          <w:p w:rsidR="00D9363D" w:rsidRDefault="00D9363D" w:rsidP="006E65C0">
            <w:pPr>
              <w:snapToGrid w:val="0"/>
              <w:spacing w:line="0" w:lineRule="atLeast"/>
              <w:jc w:val="center"/>
            </w:pPr>
            <w:r>
              <w:t>5</w:t>
            </w:r>
            <w:r>
              <w:rPr>
                <w:rFonts w:hint="eastAsia"/>
              </w:rPr>
              <w:t>0</w:t>
            </w:r>
            <w:r>
              <w:t>00</w:t>
            </w:r>
          </w:p>
        </w:tc>
        <w:tc>
          <w:tcPr>
            <w:tcW w:w="1425" w:type="dxa"/>
          </w:tcPr>
          <w:p w:rsidR="00D9363D" w:rsidRDefault="00D9363D" w:rsidP="006E65C0">
            <w:pPr>
              <w:snapToGrid w:val="0"/>
              <w:spacing w:line="0" w:lineRule="atLeast"/>
              <w:jc w:val="center"/>
            </w:pPr>
            <w:r>
              <w:rPr>
                <w:rFonts w:hint="eastAsia"/>
              </w:rPr>
              <w:t>1</w:t>
            </w:r>
            <w:r>
              <w:t>m</w:t>
            </w:r>
            <w:r>
              <w:rPr>
                <w:rFonts w:hint="eastAsia"/>
              </w:rPr>
              <w:t>0.673</w:t>
            </w:r>
            <w:r>
              <w:t>s</w:t>
            </w:r>
          </w:p>
        </w:tc>
        <w:tc>
          <w:tcPr>
            <w:tcW w:w="1403" w:type="dxa"/>
          </w:tcPr>
          <w:p w:rsidR="00D9363D" w:rsidRDefault="00D9363D" w:rsidP="006E65C0">
            <w:pPr>
              <w:snapToGrid w:val="0"/>
              <w:spacing w:line="0" w:lineRule="atLeast"/>
              <w:jc w:val="center"/>
            </w:pPr>
            <w:r>
              <w:rPr>
                <w:rFonts w:hint="eastAsia"/>
              </w:rPr>
              <w:t>15m37.5s</w:t>
            </w:r>
          </w:p>
        </w:tc>
        <w:tc>
          <w:tcPr>
            <w:tcW w:w="1403" w:type="dxa"/>
          </w:tcPr>
          <w:p w:rsidR="00D9363D" w:rsidRDefault="00D9363D" w:rsidP="006E65C0">
            <w:pPr>
              <w:snapToGrid w:val="0"/>
              <w:spacing w:line="0" w:lineRule="atLeast"/>
              <w:jc w:val="center"/>
            </w:pPr>
            <w:r>
              <w:rPr>
                <w:rFonts w:hint="eastAsia"/>
              </w:rPr>
              <w:t>335</w:t>
            </w:r>
            <w:r w:rsidR="00B14928">
              <w:rPr>
                <w:rFonts w:hint="eastAsia"/>
              </w:rPr>
              <w:t>094</w:t>
            </w:r>
          </w:p>
        </w:tc>
      </w:tr>
      <w:tr w:rsidR="00D9363D" w:rsidTr="00060F21">
        <w:trPr>
          <w:jc w:val="center"/>
        </w:trPr>
        <w:tc>
          <w:tcPr>
            <w:tcW w:w="1424" w:type="dxa"/>
          </w:tcPr>
          <w:p w:rsidR="00D9363D" w:rsidRDefault="00D9363D" w:rsidP="006E65C0">
            <w:pPr>
              <w:snapToGrid w:val="0"/>
              <w:spacing w:line="0" w:lineRule="atLeast"/>
              <w:jc w:val="center"/>
            </w:pPr>
            <w:r>
              <w:rPr>
                <w:rFonts w:hint="eastAsia"/>
              </w:rPr>
              <w:t>10000</w:t>
            </w:r>
          </w:p>
        </w:tc>
        <w:tc>
          <w:tcPr>
            <w:tcW w:w="1425" w:type="dxa"/>
          </w:tcPr>
          <w:p w:rsidR="00D9363D" w:rsidRDefault="009D7CE2" w:rsidP="006E65C0">
            <w:pPr>
              <w:snapToGrid w:val="0"/>
              <w:spacing w:line="0" w:lineRule="atLeast"/>
              <w:jc w:val="center"/>
            </w:pPr>
            <w:r>
              <w:rPr>
                <w:rFonts w:hint="eastAsia"/>
              </w:rPr>
              <w:t>2</w:t>
            </w:r>
            <w:r w:rsidR="00D9363D">
              <w:rPr>
                <w:rFonts w:hint="eastAsia"/>
              </w:rPr>
              <w:t>m</w:t>
            </w:r>
            <w:r>
              <w:rPr>
                <w:rFonts w:hint="eastAsia"/>
              </w:rPr>
              <w:t>6</w:t>
            </w:r>
            <w:r w:rsidR="00D9363D">
              <w:rPr>
                <w:rFonts w:hint="eastAsia"/>
              </w:rPr>
              <w:t>.</w:t>
            </w:r>
            <w:r>
              <w:rPr>
                <w:rFonts w:hint="eastAsia"/>
              </w:rPr>
              <w:t>4</w:t>
            </w:r>
            <w:r w:rsidR="00D9363D">
              <w:rPr>
                <w:rFonts w:hint="eastAsia"/>
              </w:rPr>
              <w:t>10s</w:t>
            </w:r>
          </w:p>
        </w:tc>
        <w:tc>
          <w:tcPr>
            <w:tcW w:w="1403" w:type="dxa"/>
          </w:tcPr>
          <w:p w:rsidR="00D9363D" w:rsidRDefault="00D9363D" w:rsidP="006E65C0">
            <w:pPr>
              <w:snapToGrid w:val="0"/>
              <w:spacing w:line="0" w:lineRule="atLeast"/>
              <w:jc w:val="center"/>
            </w:pPr>
            <w:r>
              <w:rPr>
                <w:rFonts w:hint="eastAsia"/>
              </w:rPr>
              <w:t>33m9.1s</w:t>
            </w:r>
          </w:p>
        </w:tc>
        <w:tc>
          <w:tcPr>
            <w:tcW w:w="1403" w:type="dxa"/>
          </w:tcPr>
          <w:p w:rsidR="00D9363D" w:rsidRDefault="00D9363D" w:rsidP="006E65C0">
            <w:pPr>
              <w:snapToGrid w:val="0"/>
              <w:spacing w:line="0" w:lineRule="atLeast"/>
              <w:jc w:val="center"/>
            </w:pPr>
            <w:r>
              <w:rPr>
                <w:rFonts w:hint="eastAsia"/>
              </w:rPr>
              <w:t>335</w:t>
            </w:r>
            <w:r w:rsidR="00B14928">
              <w:rPr>
                <w:rFonts w:hint="eastAsia"/>
              </w:rPr>
              <w:t>151</w:t>
            </w:r>
          </w:p>
        </w:tc>
      </w:tr>
    </w:tbl>
    <w:p w:rsidR="006164C9" w:rsidRDefault="006164C9" w:rsidP="006E65C0">
      <w:pPr>
        <w:snapToGrid w:val="0"/>
        <w:spacing w:line="0" w:lineRule="atLeast"/>
        <w:ind w:rightChars="28" w:right="59"/>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25"/>
        <w:gridCol w:w="1403"/>
        <w:gridCol w:w="1403"/>
      </w:tblGrid>
      <w:tr w:rsidR="00D9363D" w:rsidTr="00060F21">
        <w:trPr>
          <w:jc w:val="center"/>
        </w:trPr>
        <w:tc>
          <w:tcPr>
            <w:tcW w:w="1424" w:type="dxa"/>
          </w:tcPr>
          <w:p w:rsidR="00D9363D" w:rsidRDefault="009C7972" w:rsidP="006E65C0">
            <w:pPr>
              <w:snapToGrid w:val="0"/>
              <w:spacing w:line="0" w:lineRule="atLeast"/>
              <w:jc w:val="center"/>
            </w:pPr>
            <w:r>
              <w:rPr>
                <w:rFonts w:hint="eastAsia"/>
              </w:rPr>
              <w:t>16</w:t>
            </w:r>
          </w:p>
        </w:tc>
        <w:tc>
          <w:tcPr>
            <w:tcW w:w="1425" w:type="dxa"/>
          </w:tcPr>
          <w:p w:rsidR="00D9363D" w:rsidRDefault="00D9363D" w:rsidP="006E65C0">
            <w:pPr>
              <w:snapToGrid w:val="0"/>
              <w:spacing w:line="0" w:lineRule="atLeast"/>
              <w:jc w:val="center"/>
            </w:pPr>
          </w:p>
        </w:tc>
        <w:tc>
          <w:tcPr>
            <w:tcW w:w="1403" w:type="dxa"/>
          </w:tcPr>
          <w:p w:rsidR="00D9363D" w:rsidRDefault="00D9363D" w:rsidP="006E65C0">
            <w:pPr>
              <w:snapToGrid w:val="0"/>
              <w:spacing w:line="0" w:lineRule="atLeast"/>
              <w:jc w:val="center"/>
            </w:pPr>
            <w:r>
              <w:rPr>
                <w:rFonts w:hint="eastAsia"/>
              </w:rPr>
              <w:t>不加速</w:t>
            </w:r>
          </w:p>
        </w:tc>
        <w:tc>
          <w:tcPr>
            <w:tcW w:w="1403" w:type="dxa"/>
          </w:tcPr>
          <w:p w:rsidR="00D9363D" w:rsidRDefault="00D9363D" w:rsidP="006E65C0">
            <w:pPr>
              <w:snapToGrid w:val="0"/>
              <w:spacing w:line="0" w:lineRule="atLeast"/>
              <w:jc w:val="center"/>
            </w:pPr>
            <w:r>
              <w:rPr>
                <w:rFonts w:hint="eastAsia"/>
              </w:rPr>
              <w:t>面积</w:t>
            </w:r>
          </w:p>
        </w:tc>
      </w:tr>
      <w:tr w:rsidR="00D9363D" w:rsidTr="00060F21">
        <w:trPr>
          <w:jc w:val="center"/>
        </w:trPr>
        <w:tc>
          <w:tcPr>
            <w:tcW w:w="1424" w:type="dxa"/>
          </w:tcPr>
          <w:p w:rsidR="00D9363D" w:rsidRDefault="00D9363D" w:rsidP="006E65C0">
            <w:pPr>
              <w:snapToGrid w:val="0"/>
              <w:spacing w:line="0" w:lineRule="atLeast"/>
              <w:jc w:val="center"/>
            </w:pPr>
            <w:r>
              <w:t>1</w:t>
            </w:r>
            <w:r>
              <w:rPr>
                <w:rFonts w:hint="eastAsia"/>
              </w:rPr>
              <w:t>0</w:t>
            </w:r>
            <w:r>
              <w:t>00</w:t>
            </w:r>
          </w:p>
        </w:tc>
        <w:tc>
          <w:tcPr>
            <w:tcW w:w="1425" w:type="dxa"/>
          </w:tcPr>
          <w:p w:rsidR="00D9363D" w:rsidRDefault="00F2318B" w:rsidP="006E65C0">
            <w:pPr>
              <w:snapToGrid w:val="0"/>
              <w:spacing w:line="0" w:lineRule="atLeast"/>
              <w:jc w:val="center"/>
            </w:pPr>
            <w:r>
              <w:rPr>
                <w:rFonts w:hint="eastAsia"/>
              </w:rPr>
              <w:t>13</w:t>
            </w:r>
            <w:r w:rsidR="00D9363D">
              <w:rPr>
                <w:rFonts w:hint="eastAsia"/>
              </w:rPr>
              <w:t>.</w:t>
            </w:r>
            <w:r>
              <w:rPr>
                <w:rFonts w:hint="eastAsia"/>
              </w:rPr>
              <w:t>046</w:t>
            </w:r>
            <w:r w:rsidR="00D9363D">
              <w:t>s</w:t>
            </w:r>
          </w:p>
        </w:tc>
        <w:tc>
          <w:tcPr>
            <w:tcW w:w="1403" w:type="dxa"/>
          </w:tcPr>
          <w:p w:rsidR="00D9363D" w:rsidRDefault="00F2318B" w:rsidP="006E65C0">
            <w:pPr>
              <w:snapToGrid w:val="0"/>
              <w:spacing w:line="0" w:lineRule="atLeast"/>
              <w:jc w:val="center"/>
            </w:pPr>
            <w:r>
              <w:rPr>
                <w:rFonts w:hint="eastAsia"/>
              </w:rPr>
              <w:t>3</w:t>
            </w:r>
            <w:r w:rsidR="00D9363D">
              <w:rPr>
                <w:rFonts w:hint="eastAsia"/>
              </w:rPr>
              <w:t>m</w:t>
            </w:r>
            <w:r>
              <w:rPr>
                <w:rFonts w:hint="eastAsia"/>
              </w:rPr>
              <w:t>04</w:t>
            </w:r>
            <w:r w:rsidR="00D9363D">
              <w:rPr>
                <w:rFonts w:hint="eastAsia"/>
              </w:rPr>
              <w:t>.4s</w:t>
            </w:r>
          </w:p>
        </w:tc>
        <w:tc>
          <w:tcPr>
            <w:tcW w:w="1403" w:type="dxa"/>
          </w:tcPr>
          <w:p w:rsidR="00D9363D" w:rsidRDefault="00D9363D" w:rsidP="006E65C0">
            <w:pPr>
              <w:snapToGrid w:val="0"/>
              <w:spacing w:line="0" w:lineRule="atLeast"/>
              <w:jc w:val="center"/>
            </w:pPr>
            <w:r>
              <w:rPr>
                <w:rFonts w:hint="eastAsia"/>
              </w:rPr>
              <w:t>33</w:t>
            </w:r>
            <w:r w:rsidR="00F2318B">
              <w:rPr>
                <w:rFonts w:hint="eastAsia"/>
              </w:rPr>
              <w:t>4969</w:t>
            </w:r>
          </w:p>
        </w:tc>
      </w:tr>
      <w:tr w:rsidR="00D9363D" w:rsidTr="00060F21">
        <w:trPr>
          <w:jc w:val="center"/>
        </w:trPr>
        <w:tc>
          <w:tcPr>
            <w:tcW w:w="1424" w:type="dxa"/>
          </w:tcPr>
          <w:p w:rsidR="00D9363D" w:rsidRDefault="00D9363D" w:rsidP="006E65C0">
            <w:pPr>
              <w:snapToGrid w:val="0"/>
              <w:spacing w:line="0" w:lineRule="atLeast"/>
              <w:jc w:val="center"/>
            </w:pPr>
            <w:r>
              <w:t>3</w:t>
            </w:r>
            <w:r>
              <w:rPr>
                <w:rFonts w:hint="eastAsia"/>
              </w:rPr>
              <w:t>0</w:t>
            </w:r>
            <w:r>
              <w:t>00</w:t>
            </w:r>
          </w:p>
        </w:tc>
        <w:tc>
          <w:tcPr>
            <w:tcW w:w="1425" w:type="dxa"/>
          </w:tcPr>
          <w:p w:rsidR="00D9363D" w:rsidRDefault="00D9363D" w:rsidP="006E65C0">
            <w:pPr>
              <w:snapToGrid w:val="0"/>
              <w:spacing w:line="0" w:lineRule="atLeast"/>
              <w:jc w:val="center"/>
            </w:pPr>
            <w:r>
              <w:rPr>
                <w:rFonts w:hint="eastAsia"/>
              </w:rPr>
              <w:t>30</w:t>
            </w:r>
            <w:r>
              <w:t>.</w:t>
            </w:r>
            <w:r w:rsidR="00F2318B">
              <w:rPr>
                <w:rFonts w:hint="eastAsia"/>
              </w:rPr>
              <w:t>047</w:t>
            </w:r>
            <w:r>
              <w:t>s</w:t>
            </w:r>
          </w:p>
        </w:tc>
        <w:tc>
          <w:tcPr>
            <w:tcW w:w="1403" w:type="dxa"/>
          </w:tcPr>
          <w:p w:rsidR="00D9363D" w:rsidRDefault="00D9363D" w:rsidP="006E65C0">
            <w:pPr>
              <w:snapToGrid w:val="0"/>
              <w:spacing w:line="0" w:lineRule="atLeast"/>
              <w:jc w:val="center"/>
            </w:pPr>
            <w:r>
              <w:rPr>
                <w:rFonts w:hint="eastAsia"/>
              </w:rPr>
              <w:t>7m40.4s</w:t>
            </w:r>
          </w:p>
        </w:tc>
        <w:tc>
          <w:tcPr>
            <w:tcW w:w="1403" w:type="dxa"/>
          </w:tcPr>
          <w:p w:rsidR="00D9363D" w:rsidRDefault="00D9363D" w:rsidP="006E65C0">
            <w:pPr>
              <w:snapToGrid w:val="0"/>
              <w:spacing w:line="0" w:lineRule="atLeast"/>
              <w:jc w:val="center"/>
            </w:pPr>
            <w:r>
              <w:rPr>
                <w:rFonts w:hint="eastAsia"/>
              </w:rPr>
              <w:t>3350</w:t>
            </w:r>
            <w:r w:rsidR="00F2318B">
              <w:rPr>
                <w:rFonts w:hint="eastAsia"/>
              </w:rPr>
              <w:t>22</w:t>
            </w:r>
          </w:p>
        </w:tc>
      </w:tr>
      <w:tr w:rsidR="00D9363D" w:rsidTr="00060F21">
        <w:trPr>
          <w:jc w:val="center"/>
        </w:trPr>
        <w:tc>
          <w:tcPr>
            <w:tcW w:w="1424" w:type="dxa"/>
          </w:tcPr>
          <w:p w:rsidR="00D9363D" w:rsidRDefault="00D9363D" w:rsidP="006E65C0">
            <w:pPr>
              <w:snapToGrid w:val="0"/>
              <w:spacing w:line="0" w:lineRule="atLeast"/>
              <w:jc w:val="center"/>
            </w:pPr>
            <w:r>
              <w:t>5</w:t>
            </w:r>
            <w:r>
              <w:rPr>
                <w:rFonts w:hint="eastAsia"/>
              </w:rPr>
              <w:t>0</w:t>
            </w:r>
            <w:r>
              <w:t>00</w:t>
            </w:r>
          </w:p>
        </w:tc>
        <w:tc>
          <w:tcPr>
            <w:tcW w:w="1425" w:type="dxa"/>
          </w:tcPr>
          <w:p w:rsidR="00D9363D" w:rsidRDefault="00F2318B" w:rsidP="006E65C0">
            <w:pPr>
              <w:snapToGrid w:val="0"/>
              <w:spacing w:line="0" w:lineRule="atLeast"/>
              <w:jc w:val="center"/>
            </w:pPr>
            <w:r>
              <w:rPr>
                <w:rFonts w:hint="eastAsia"/>
              </w:rPr>
              <w:t>1</w:t>
            </w:r>
            <w:r w:rsidR="00D9363D">
              <w:t>m</w:t>
            </w:r>
            <w:r>
              <w:rPr>
                <w:rFonts w:hint="eastAsia"/>
              </w:rPr>
              <w:t>5</w:t>
            </w:r>
            <w:r w:rsidR="00D9363D">
              <w:rPr>
                <w:rFonts w:hint="eastAsia"/>
              </w:rPr>
              <w:t>.</w:t>
            </w:r>
            <w:r>
              <w:rPr>
                <w:rFonts w:hint="eastAsia"/>
              </w:rPr>
              <w:t>6</w:t>
            </w:r>
            <w:r w:rsidR="00D9363D">
              <w:rPr>
                <w:rFonts w:hint="eastAsia"/>
              </w:rPr>
              <w:t>0</w:t>
            </w:r>
            <w:r>
              <w:rPr>
                <w:rFonts w:hint="eastAsia"/>
              </w:rPr>
              <w:t>8</w:t>
            </w:r>
            <w:r w:rsidR="00D9363D">
              <w:t>s</w:t>
            </w:r>
          </w:p>
        </w:tc>
        <w:tc>
          <w:tcPr>
            <w:tcW w:w="1403" w:type="dxa"/>
          </w:tcPr>
          <w:p w:rsidR="00D9363D" w:rsidRDefault="00D9363D" w:rsidP="006E65C0">
            <w:pPr>
              <w:snapToGrid w:val="0"/>
              <w:spacing w:line="0" w:lineRule="atLeast"/>
              <w:jc w:val="center"/>
            </w:pPr>
            <w:r>
              <w:rPr>
                <w:rFonts w:hint="eastAsia"/>
              </w:rPr>
              <w:t>1</w:t>
            </w:r>
            <w:r w:rsidR="00F2318B">
              <w:rPr>
                <w:rFonts w:hint="eastAsia"/>
              </w:rPr>
              <w:t>6</w:t>
            </w:r>
            <w:r>
              <w:rPr>
                <w:rFonts w:hint="eastAsia"/>
              </w:rPr>
              <w:t>m</w:t>
            </w:r>
            <w:r w:rsidR="00F2318B">
              <w:rPr>
                <w:rFonts w:hint="eastAsia"/>
              </w:rPr>
              <w:t>57</w:t>
            </w:r>
            <w:r>
              <w:rPr>
                <w:rFonts w:hint="eastAsia"/>
              </w:rPr>
              <w:t>.4s</w:t>
            </w:r>
          </w:p>
        </w:tc>
        <w:tc>
          <w:tcPr>
            <w:tcW w:w="1403" w:type="dxa"/>
          </w:tcPr>
          <w:p w:rsidR="00D9363D" w:rsidRDefault="00D9363D" w:rsidP="006E65C0">
            <w:pPr>
              <w:snapToGrid w:val="0"/>
              <w:spacing w:line="0" w:lineRule="atLeast"/>
              <w:jc w:val="center"/>
            </w:pPr>
            <w:r>
              <w:rPr>
                <w:rFonts w:hint="eastAsia"/>
              </w:rPr>
              <w:t>33</w:t>
            </w:r>
            <w:r w:rsidR="00F2318B">
              <w:rPr>
                <w:rFonts w:hint="eastAsia"/>
              </w:rPr>
              <w:t>4925</w:t>
            </w:r>
          </w:p>
        </w:tc>
      </w:tr>
      <w:tr w:rsidR="00D9363D" w:rsidTr="00060F21">
        <w:trPr>
          <w:jc w:val="center"/>
        </w:trPr>
        <w:tc>
          <w:tcPr>
            <w:tcW w:w="1424" w:type="dxa"/>
          </w:tcPr>
          <w:p w:rsidR="00D9363D" w:rsidRDefault="00D9363D" w:rsidP="006E65C0">
            <w:pPr>
              <w:snapToGrid w:val="0"/>
              <w:spacing w:line="0" w:lineRule="atLeast"/>
              <w:jc w:val="center"/>
            </w:pPr>
            <w:r>
              <w:rPr>
                <w:rFonts w:hint="eastAsia"/>
              </w:rPr>
              <w:t>10000</w:t>
            </w:r>
          </w:p>
        </w:tc>
        <w:tc>
          <w:tcPr>
            <w:tcW w:w="1425" w:type="dxa"/>
          </w:tcPr>
          <w:p w:rsidR="00D9363D" w:rsidRDefault="004B3922" w:rsidP="006E65C0">
            <w:pPr>
              <w:snapToGrid w:val="0"/>
              <w:spacing w:line="0" w:lineRule="atLeast"/>
              <w:jc w:val="center"/>
            </w:pPr>
            <w:r>
              <w:rPr>
                <w:rFonts w:hint="eastAsia"/>
              </w:rPr>
              <w:t>2</w:t>
            </w:r>
            <w:r w:rsidR="00D9363D">
              <w:rPr>
                <w:rFonts w:hint="eastAsia"/>
              </w:rPr>
              <w:t>m</w:t>
            </w:r>
            <w:r>
              <w:rPr>
                <w:rFonts w:hint="eastAsia"/>
              </w:rPr>
              <w:t>42</w:t>
            </w:r>
            <w:r w:rsidR="00D9363D">
              <w:rPr>
                <w:rFonts w:hint="eastAsia"/>
              </w:rPr>
              <w:t>.</w:t>
            </w:r>
            <w:r>
              <w:rPr>
                <w:rFonts w:hint="eastAsia"/>
              </w:rPr>
              <w:t>098</w:t>
            </w:r>
            <w:r w:rsidR="00D9363D">
              <w:rPr>
                <w:rFonts w:hint="eastAsia"/>
              </w:rPr>
              <w:t>s</w:t>
            </w:r>
          </w:p>
        </w:tc>
        <w:tc>
          <w:tcPr>
            <w:tcW w:w="1403" w:type="dxa"/>
          </w:tcPr>
          <w:p w:rsidR="00D9363D" w:rsidRDefault="004B3922" w:rsidP="006E65C0">
            <w:pPr>
              <w:snapToGrid w:val="0"/>
              <w:spacing w:line="0" w:lineRule="atLeast"/>
              <w:jc w:val="center"/>
            </w:pPr>
            <w:r>
              <w:rPr>
                <w:rFonts w:hint="eastAsia"/>
              </w:rPr>
              <w:t>40m43</w:t>
            </w:r>
            <w:r w:rsidR="00D9363D">
              <w:rPr>
                <w:rFonts w:hint="eastAsia"/>
              </w:rPr>
              <w:t>.6s</w:t>
            </w:r>
          </w:p>
        </w:tc>
        <w:tc>
          <w:tcPr>
            <w:tcW w:w="1403" w:type="dxa"/>
          </w:tcPr>
          <w:p w:rsidR="00D9363D" w:rsidRDefault="00D9363D" w:rsidP="006E65C0">
            <w:pPr>
              <w:snapToGrid w:val="0"/>
              <w:spacing w:line="0" w:lineRule="atLeast"/>
              <w:jc w:val="center"/>
            </w:pPr>
            <w:r>
              <w:rPr>
                <w:rFonts w:hint="eastAsia"/>
              </w:rPr>
              <w:t>335042</w:t>
            </w:r>
          </w:p>
        </w:tc>
      </w:tr>
    </w:tbl>
    <w:p w:rsidR="00D9363D" w:rsidRDefault="00D9363D" w:rsidP="006E65C0">
      <w:pPr>
        <w:snapToGrid w:val="0"/>
        <w:spacing w:line="0" w:lineRule="atLeast"/>
        <w:ind w:rightChars="28" w:right="59"/>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4"/>
        <w:gridCol w:w="1425"/>
        <w:gridCol w:w="1403"/>
        <w:gridCol w:w="1403"/>
      </w:tblGrid>
      <w:tr w:rsidR="00D9363D" w:rsidTr="00060F21">
        <w:trPr>
          <w:jc w:val="center"/>
        </w:trPr>
        <w:tc>
          <w:tcPr>
            <w:tcW w:w="1424" w:type="dxa"/>
          </w:tcPr>
          <w:p w:rsidR="00D9363D" w:rsidRDefault="00F2318B" w:rsidP="006E65C0">
            <w:pPr>
              <w:snapToGrid w:val="0"/>
              <w:spacing w:line="0" w:lineRule="atLeast"/>
              <w:jc w:val="center"/>
            </w:pPr>
            <w:r>
              <w:rPr>
                <w:rFonts w:hint="eastAsia"/>
              </w:rPr>
              <w:t>25</w:t>
            </w:r>
          </w:p>
        </w:tc>
        <w:tc>
          <w:tcPr>
            <w:tcW w:w="1425" w:type="dxa"/>
          </w:tcPr>
          <w:p w:rsidR="00D9363D" w:rsidRDefault="00D9363D" w:rsidP="006E65C0">
            <w:pPr>
              <w:snapToGrid w:val="0"/>
              <w:spacing w:line="0" w:lineRule="atLeast"/>
              <w:jc w:val="center"/>
            </w:pPr>
          </w:p>
        </w:tc>
        <w:tc>
          <w:tcPr>
            <w:tcW w:w="1403" w:type="dxa"/>
          </w:tcPr>
          <w:p w:rsidR="00D9363D" w:rsidRDefault="00D9363D" w:rsidP="006E65C0">
            <w:pPr>
              <w:snapToGrid w:val="0"/>
              <w:spacing w:line="0" w:lineRule="atLeast"/>
              <w:jc w:val="center"/>
            </w:pPr>
            <w:r>
              <w:rPr>
                <w:rFonts w:hint="eastAsia"/>
              </w:rPr>
              <w:t>不加速</w:t>
            </w:r>
          </w:p>
        </w:tc>
        <w:tc>
          <w:tcPr>
            <w:tcW w:w="1403" w:type="dxa"/>
          </w:tcPr>
          <w:p w:rsidR="00D9363D" w:rsidRDefault="00D9363D" w:rsidP="006E65C0">
            <w:pPr>
              <w:snapToGrid w:val="0"/>
              <w:spacing w:line="0" w:lineRule="atLeast"/>
              <w:jc w:val="center"/>
            </w:pPr>
            <w:r>
              <w:rPr>
                <w:rFonts w:hint="eastAsia"/>
              </w:rPr>
              <w:t>面积</w:t>
            </w:r>
          </w:p>
        </w:tc>
      </w:tr>
      <w:tr w:rsidR="00D9363D" w:rsidTr="00060F21">
        <w:trPr>
          <w:jc w:val="center"/>
        </w:trPr>
        <w:tc>
          <w:tcPr>
            <w:tcW w:w="1424" w:type="dxa"/>
          </w:tcPr>
          <w:p w:rsidR="00D9363D" w:rsidRDefault="00D9363D" w:rsidP="006E65C0">
            <w:pPr>
              <w:snapToGrid w:val="0"/>
              <w:spacing w:line="0" w:lineRule="atLeast"/>
              <w:jc w:val="center"/>
            </w:pPr>
            <w:r>
              <w:t>1</w:t>
            </w:r>
            <w:r>
              <w:rPr>
                <w:rFonts w:hint="eastAsia"/>
              </w:rPr>
              <w:t>0</w:t>
            </w:r>
            <w:r>
              <w:t>00</w:t>
            </w:r>
          </w:p>
        </w:tc>
        <w:tc>
          <w:tcPr>
            <w:tcW w:w="1425" w:type="dxa"/>
          </w:tcPr>
          <w:p w:rsidR="00D9363D" w:rsidRDefault="00D9363D" w:rsidP="006E65C0">
            <w:pPr>
              <w:snapToGrid w:val="0"/>
              <w:spacing w:line="0" w:lineRule="atLeast"/>
              <w:jc w:val="center"/>
            </w:pPr>
            <w:r>
              <w:rPr>
                <w:rFonts w:hint="eastAsia"/>
              </w:rPr>
              <w:t>11.6</w:t>
            </w:r>
            <w:r w:rsidR="00F2318B">
              <w:rPr>
                <w:rFonts w:hint="eastAsia"/>
              </w:rPr>
              <w:t>51</w:t>
            </w:r>
            <w:r>
              <w:t>s</w:t>
            </w:r>
          </w:p>
        </w:tc>
        <w:tc>
          <w:tcPr>
            <w:tcW w:w="1403" w:type="dxa"/>
          </w:tcPr>
          <w:p w:rsidR="00D9363D" w:rsidRDefault="00D9363D" w:rsidP="006E65C0">
            <w:pPr>
              <w:snapToGrid w:val="0"/>
              <w:spacing w:line="0" w:lineRule="atLeast"/>
              <w:jc w:val="center"/>
            </w:pPr>
            <w:r>
              <w:rPr>
                <w:rFonts w:hint="eastAsia"/>
              </w:rPr>
              <w:t>2m</w:t>
            </w:r>
            <w:r w:rsidR="00F2318B">
              <w:rPr>
                <w:rFonts w:hint="eastAsia"/>
              </w:rPr>
              <w:t>33</w:t>
            </w:r>
            <w:r>
              <w:rPr>
                <w:rFonts w:hint="eastAsia"/>
              </w:rPr>
              <w:t>.4s</w:t>
            </w:r>
          </w:p>
        </w:tc>
        <w:tc>
          <w:tcPr>
            <w:tcW w:w="1403" w:type="dxa"/>
          </w:tcPr>
          <w:p w:rsidR="00D9363D" w:rsidRDefault="00D9363D" w:rsidP="006E65C0">
            <w:pPr>
              <w:snapToGrid w:val="0"/>
              <w:spacing w:line="0" w:lineRule="atLeast"/>
              <w:jc w:val="center"/>
            </w:pPr>
            <w:r>
              <w:rPr>
                <w:rFonts w:hint="eastAsia"/>
              </w:rPr>
              <w:t>33</w:t>
            </w:r>
            <w:r w:rsidR="00F2318B">
              <w:rPr>
                <w:rFonts w:hint="eastAsia"/>
              </w:rPr>
              <w:t>4847</w:t>
            </w:r>
          </w:p>
        </w:tc>
      </w:tr>
      <w:tr w:rsidR="00D9363D" w:rsidTr="00060F21">
        <w:trPr>
          <w:jc w:val="center"/>
        </w:trPr>
        <w:tc>
          <w:tcPr>
            <w:tcW w:w="1424" w:type="dxa"/>
          </w:tcPr>
          <w:p w:rsidR="00D9363D" w:rsidRDefault="00D9363D" w:rsidP="006E65C0">
            <w:pPr>
              <w:snapToGrid w:val="0"/>
              <w:spacing w:line="0" w:lineRule="atLeast"/>
              <w:jc w:val="center"/>
            </w:pPr>
            <w:r>
              <w:t>3</w:t>
            </w:r>
            <w:r>
              <w:rPr>
                <w:rFonts w:hint="eastAsia"/>
              </w:rPr>
              <w:t>0</w:t>
            </w:r>
            <w:r>
              <w:t>00</w:t>
            </w:r>
          </w:p>
        </w:tc>
        <w:tc>
          <w:tcPr>
            <w:tcW w:w="1425" w:type="dxa"/>
          </w:tcPr>
          <w:p w:rsidR="00D9363D" w:rsidRDefault="00F2318B" w:rsidP="006E65C0">
            <w:pPr>
              <w:snapToGrid w:val="0"/>
              <w:spacing w:line="0" w:lineRule="atLeast"/>
              <w:jc w:val="center"/>
            </w:pPr>
            <w:r>
              <w:rPr>
                <w:rFonts w:hint="eastAsia"/>
              </w:rPr>
              <w:t>29</w:t>
            </w:r>
            <w:r w:rsidR="00D9363D">
              <w:t>.</w:t>
            </w:r>
            <w:r>
              <w:rPr>
                <w:rFonts w:hint="eastAsia"/>
              </w:rPr>
              <w:t>816</w:t>
            </w:r>
            <w:r w:rsidR="00D9363D">
              <w:t>s</w:t>
            </w:r>
          </w:p>
        </w:tc>
        <w:tc>
          <w:tcPr>
            <w:tcW w:w="1403" w:type="dxa"/>
          </w:tcPr>
          <w:p w:rsidR="00D9363D" w:rsidRDefault="00D9363D" w:rsidP="006E65C0">
            <w:pPr>
              <w:snapToGrid w:val="0"/>
              <w:spacing w:line="0" w:lineRule="atLeast"/>
              <w:jc w:val="center"/>
            </w:pPr>
            <w:r>
              <w:rPr>
                <w:rFonts w:hint="eastAsia"/>
              </w:rPr>
              <w:t>7m</w:t>
            </w:r>
            <w:r w:rsidR="00F2318B">
              <w:rPr>
                <w:rFonts w:hint="eastAsia"/>
              </w:rPr>
              <w:t>23</w:t>
            </w:r>
            <w:r>
              <w:rPr>
                <w:rFonts w:hint="eastAsia"/>
              </w:rPr>
              <w:t>.4s</w:t>
            </w:r>
          </w:p>
        </w:tc>
        <w:tc>
          <w:tcPr>
            <w:tcW w:w="1403" w:type="dxa"/>
          </w:tcPr>
          <w:p w:rsidR="00D9363D" w:rsidRDefault="00D9363D" w:rsidP="006E65C0">
            <w:pPr>
              <w:snapToGrid w:val="0"/>
              <w:spacing w:line="0" w:lineRule="atLeast"/>
              <w:jc w:val="center"/>
            </w:pPr>
            <w:r>
              <w:rPr>
                <w:rFonts w:hint="eastAsia"/>
              </w:rPr>
              <w:t>33</w:t>
            </w:r>
            <w:r w:rsidR="00F2318B">
              <w:rPr>
                <w:rFonts w:hint="eastAsia"/>
              </w:rPr>
              <w:t>4915</w:t>
            </w:r>
          </w:p>
        </w:tc>
      </w:tr>
      <w:tr w:rsidR="00D9363D" w:rsidTr="00060F21">
        <w:trPr>
          <w:jc w:val="center"/>
        </w:trPr>
        <w:tc>
          <w:tcPr>
            <w:tcW w:w="1424" w:type="dxa"/>
          </w:tcPr>
          <w:p w:rsidR="00D9363D" w:rsidRDefault="00D9363D" w:rsidP="006E65C0">
            <w:pPr>
              <w:snapToGrid w:val="0"/>
              <w:spacing w:line="0" w:lineRule="atLeast"/>
              <w:jc w:val="center"/>
            </w:pPr>
            <w:r>
              <w:t>5</w:t>
            </w:r>
            <w:r>
              <w:rPr>
                <w:rFonts w:hint="eastAsia"/>
              </w:rPr>
              <w:t>0</w:t>
            </w:r>
            <w:r>
              <w:t>00</w:t>
            </w:r>
          </w:p>
        </w:tc>
        <w:tc>
          <w:tcPr>
            <w:tcW w:w="1425" w:type="dxa"/>
          </w:tcPr>
          <w:p w:rsidR="00D9363D" w:rsidRDefault="00F2318B" w:rsidP="006E65C0">
            <w:pPr>
              <w:snapToGrid w:val="0"/>
              <w:spacing w:line="0" w:lineRule="atLeast"/>
              <w:jc w:val="center"/>
            </w:pPr>
            <w:r>
              <w:rPr>
                <w:rFonts w:hint="eastAsia"/>
              </w:rPr>
              <w:t>1</w:t>
            </w:r>
            <w:r w:rsidR="00D9363D">
              <w:t>m</w:t>
            </w:r>
            <w:r>
              <w:rPr>
                <w:rFonts w:hint="eastAsia"/>
              </w:rPr>
              <w:t>8</w:t>
            </w:r>
            <w:r w:rsidR="00D9363D">
              <w:rPr>
                <w:rFonts w:hint="eastAsia"/>
              </w:rPr>
              <w:t>.503</w:t>
            </w:r>
            <w:r w:rsidR="00D9363D">
              <w:t>s</w:t>
            </w:r>
          </w:p>
        </w:tc>
        <w:tc>
          <w:tcPr>
            <w:tcW w:w="1403" w:type="dxa"/>
          </w:tcPr>
          <w:p w:rsidR="00D9363D" w:rsidRDefault="00D9363D" w:rsidP="006E65C0">
            <w:pPr>
              <w:snapToGrid w:val="0"/>
              <w:spacing w:line="0" w:lineRule="atLeast"/>
              <w:jc w:val="center"/>
            </w:pPr>
            <w:r>
              <w:rPr>
                <w:rFonts w:hint="eastAsia"/>
              </w:rPr>
              <w:t>1</w:t>
            </w:r>
            <w:r w:rsidR="00F2318B">
              <w:rPr>
                <w:rFonts w:hint="eastAsia"/>
              </w:rPr>
              <w:t>7</w:t>
            </w:r>
            <w:r>
              <w:rPr>
                <w:rFonts w:hint="eastAsia"/>
              </w:rPr>
              <w:t>m</w:t>
            </w:r>
            <w:r w:rsidR="00F2318B">
              <w:rPr>
                <w:rFonts w:hint="eastAsia"/>
              </w:rPr>
              <w:t>32</w:t>
            </w:r>
            <w:r>
              <w:rPr>
                <w:rFonts w:hint="eastAsia"/>
              </w:rPr>
              <w:t>.4s</w:t>
            </w:r>
          </w:p>
        </w:tc>
        <w:tc>
          <w:tcPr>
            <w:tcW w:w="1403" w:type="dxa"/>
          </w:tcPr>
          <w:p w:rsidR="00D9363D" w:rsidRDefault="00D9363D" w:rsidP="006E65C0">
            <w:pPr>
              <w:snapToGrid w:val="0"/>
              <w:spacing w:line="0" w:lineRule="atLeast"/>
              <w:jc w:val="center"/>
            </w:pPr>
            <w:r>
              <w:rPr>
                <w:rFonts w:hint="eastAsia"/>
              </w:rPr>
              <w:t>33</w:t>
            </w:r>
            <w:r w:rsidR="00F2318B">
              <w:rPr>
                <w:rFonts w:hint="eastAsia"/>
              </w:rPr>
              <w:t>4713</w:t>
            </w:r>
          </w:p>
        </w:tc>
      </w:tr>
      <w:tr w:rsidR="00D9363D" w:rsidTr="00060F21">
        <w:trPr>
          <w:jc w:val="center"/>
        </w:trPr>
        <w:tc>
          <w:tcPr>
            <w:tcW w:w="1424" w:type="dxa"/>
          </w:tcPr>
          <w:p w:rsidR="00D9363D" w:rsidRDefault="00D9363D" w:rsidP="006E65C0">
            <w:pPr>
              <w:snapToGrid w:val="0"/>
              <w:spacing w:line="0" w:lineRule="atLeast"/>
              <w:jc w:val="center"/>
            </w:pPr>
            <w:r>
              <w:rPr>
                <w:rFonts w:hint="eastAsia"/>
              </w:rPr>
              <w:t>10000</w:t>
            </w:r>
          </w:p>
        </w:tc>
        <w:tc>
          <w:tcPr>
            <w:tcW w:w="1425" w:type="dxa"/>
          </w:tcPr>
          <w:p w:rsidR="00D9363D" w:rsidRDefault="00F2318B" w:rsidP="006E65C0">
            <w:pPr>
              <w:snapToGrid w:val="0"/>
              <w:spacing w:line="0" w:lineRule="atLeast"/>
              <w:jc w:val="center"/>
            </w:pPr>
            <w:r>
              <w:rPr>
                <w:rFonts w:hint="eastAsia"/>
              </w:rPr>
              <w:t>2</w:t>
            </w:r>
            <w:r w:rsidR="00D9363D">
              <w:rPr>
                <w:rFonts w:hint="eastAsia"/>
              </w:rPr>
              <w:t>m</w:t>
            </w:r>
            <w:r>
              <w:rPr>
                <w:rFonts w:hint="eastAsia"/>
              </w:rPr>
              <w:t>24</w:t>
            </w:r>
            <w:r w:rsidR="00D9363D">
              <w:rPr>
                <w:rFonts w:hint="eastAsia"/>
              </w:rPr>
              <w:t>.910s</w:t>
            </w:r>
          </w:p>
        </w:tc>
        <w:tc>
          <w:tcPr>
            <w:tcW w:w="1403" w:type="dxa"/>
          </w:tcPr>
          <w:p w:rsidR="00D9363D" w:rsidRDefault="00F2318B" w:rsidP="006E65C0">
            <w:pPr>
              <w:snapToGrid w:val="0"/>
              <w:spacing w:line="0" w:lineRule="atLeast"/>
              <w:jc w:val="center"/>
            </w:pPr>
            <w:r>
              <w:rPr>
                <w:rFonts w:hint="eastAsia"/>
              </w:rPr>
              <w:t>37</w:t>
            </w:r>
            <w:r w:rsidR="00D9363D">
              <w:rPr>
                <w:rFonts w:hint="eastAsia"/>
              </w:rPr>
              <w:t>m</w:t>
            </w:r>
            <w:r>
              <w:rPr>
                <w:rFonts w:hint="eastAsia"/>
              </w:rPr>
              <w:t>52</w:t>
            </w:r>
            <w:r w:rsidR="00D9363D">
              <w:rPr>
                <w:rFonts w:hint="eastAsia"/>
              </w:rPr>
              <w:t>.6s</w:t>
            </w:r>
          </w:p>
        </w:tc>
        <w:tc>
          <w:tcPr>
            <w:tcW w:w="1403" w:type="dxa"/>
          </w:tcPr>
          <w:p w:rsidR="00D9363D" w:rsidRDefault="00D9363D" w:rsidP="006E65C0">
            <w:pPr>
              <w:snapToGrid w:val="0"/>
              <w:spacing w:line="0" w:lineRule="atLeast"/>
              <w:jc w:val="center"/>
            </w:pPr>
            <w:r>
              <w:rPr>
                <w:rFonts w:hint="eastAsia"/>
              </w:rPr>
              <w:t>33</w:t>
            </w:r>
            <w:r w:rsidR="00F2318B">
              <w:rPr>
                <w:rFonts w:hint="eastAsia"/>
              </w:rPr>
              <w:t>4964</w:t>
            </w:r>
          </w:p>
        </w:tc>
      </w:tr>
    </w:tbl>
    <w:p w:rsidR="00DB37E6" w:rsidRDefault="00DB37E6" w:rsidP="006E65C0">
      <w:pPr>
        <w:snapToGrid w:val="0"/>
        <w:spacing w:line="0" w:lineRule="atLeast"/>
        <w:ind w:rightChars="28" w:right="59"/>
        <w:rPr>
          <w:sz w:val="24"/>
          <w:szCs w:val="24"/>
        </w:rPr>
      </w:pPr>
    </w:p>
    <w:p w:rsidR="00C13074" w:rsidRPr="006E65C0" w:rsidRDefault="00C32EE5" w:rsidP="006E65C0">
      <w:pPr>
        <w:pStyle w:val="2"/>
        <w:spacing w:line="0" w:lineRule="atLeast"/>
        <w:rPr>
          <w:sz w:val="24"/>
          <w:szCs w:val="24"/>
        </w:rPr>
      </w:pPr>
      <w:bookmarkStart w:id="26" w:name="_Toc423344265"/>
      <w:r w:rsidRPr="006E65C0">
        <w:rPr>
          <w:rFonts w:hint="eastAsia"/>
          <w:bCs w:val="0"/>
          <w:sz w:val="24"/>
          <w:szCs w:val="24"/>
        </w:rPr>
        <w:t>DISCUSSION &amp; CONCLUSION</w:t>
      </w:r>
      <w:bookmarkEnd w:id="26"/>
      <w:r w:rsidRPr="006E65C0">
        <w:rPr>
          <w:rFonts w:hint="eastAsia"/>
          <w:sz w:val="24"/>
          <w:szCs w:val="24"/>
        </w:rPr>
        <w:t xml:space="preserve"> </w:t>
      </w:r>
    </w:p>
    <w:p w:rsidR="00C13074" w:rsidRDefault="00E508E9" w:rsidP="006E65C0">
      <w:pPr>
        <w:snapToGrid w:val="0"/>
        <w:spacing w:line="0" w:lineRule="atLeast"/>
        <w:ind w:rightChars="28" w:right="59"/>
        <w:rPr>
          <w:sz w:val="24"/>
          <w:szCs w:val="24"/>
        </w:rPr>
      </w:pPr>
      <w:r>
        <w:rPr>
          <w:rFonts w:hint="eastAsia"/>
          <w:sz w:val="32"/>
          <w:szCs w:val="32"/>
        </w:rPr>
        <w:t xml:space="preserve">  </w:t>
      </w:r>
      <w:r w:rsidRPr="00E508E9">
        <w:rPr>
          <w:rFonts w:hint="eastAsia"/>
          <w:sz w:val="24"/>
          <w:szCs w:val="24"/>
        </w:rPr>
        <w:t xml:space="preserve"> </w:t>
      </w:r>
      <w:r>
        <w:rPr>
          <w:rFonts w:hint="eastAsia"/>
          <w:sz w:val="24"/>
          <w:szCs w:val="24"/>
        </w:rPr>
        <w:t>在实现蒙特卡罗算法时，我使用了</w:t>
      </w:r>
      <w:r>
        <w:rPr>
          <w:rFonts w:hint="eastAsia"/>
          <w:sz w:val="24"/>
          <w:szCs w:val="24"/>
        </w:rPr>
        <w:t>MPI</w:t>
      </w:r>
      <w:r>
        <w:rPr>
          <w:rFonts w:hint="eastAsia"/>
          <w:sz w:val="24"/>
          <w:szCs w:val="24"/>
        </w:rPr>
        <w:t>和</w:t>
      </w:r>
      <w:r>
        <w:rPr>
          <w:rFonts w:hint="eastAsia"/>
          <w:sz w:val="24"/>
          <w:szCs w:val="24"/>
        </w:rPr>
        <w:t>OpenMp</w:t>
      </w:r>
      <w:r>
        <w:rPr>
          <w:rFonts w:hint="eastAsia"/>
          <w:sz w:val="24"/>
          <w:szCs w:val="24"/>
        </w:rPr>
        <w:t>两种并行方法，其中</w:t>
      </w:r>
      <w:r>
        <w:rPr>
          <w:rFonts w:hint="eastAsia"/>
          <w:sz w:val="24"/>
          <w:szCs w:val="24"/>
        </w:rPr>
        <w:t>MPI</w:t>
      </w:r>
      <w:r>
        <w:rPr>
          <w:rFonts w:hint="eastAsia"/>
          <w:sz w:val="24"/>
          <w:szCs w:val="24"/>
        </w:rPr>
        <w:t>是进程间并行计算模型，进程间</w:t>
      </w:r>
      <w:r w:rsidR="0055097D">
        <w:rPr>
          <w:rFonts w:hint="eastAsia"/>
          <w:sz w:val="24"/>
          <w:szCs w:val="24"/>
        </w:rPr>
        <w:t>通信可以使用共享内存或者消息机制。而</w:t>
      </w:r>
      <w:r w:rsidR="0055097D">
        <w:rPr>
          <w:rFonts w:hint="eastAsia"/>
          <w:sz w:val="24"/>
          <w:szCs w:val="24"/>
        </w:rPr>
        <w:t>MPI</w:t>
      </w:r>
      <w:r w:rsidR="0055097D">
        <w:rPr>
          <w:rFonts w:hint="eastAsia"/>
          <w:sz w:val="24"/>
          <w:szCs w:val="24"/>
        </w:rPr>
        <w:t>则是选用了后者的消息机制。为了减轻开销，我们不得不尽可能地减少消息的大小和次数。</w:t>
      </w:r>
      <w:r w:rsidR="001D5FEC">
        <w:rPr>
          <w:rFonts w:hint="eastAsia"/>
          <w:sz w:val="24"/>
          <w:szCs w:val="24"/>
        </w:rPr>
        <w:t>当然我们也需要指定一个消息传达的顺序，从而防止死锁出现。</w:t>
      </w:r>
      <w:r w:rsidR="00CD6249">
        <w:rPr>
          <w:rFonts w:hint="eastAsia"/>
          <w:sz w:val="24"/>
          <w:szCs w:val="24"/>
        </w:rPr>
        <w:t>而且对于一个进程来说，我们往往需要分配比较有份额的任务，否则会使得创建进程的开销不划算。对于</w:t>
      </w:r>
      <w:r w:rsidR="00CD6249">
        <w:rPr>
          <w:rFonts w:hint="eastAsia"/>
          <w:sz w:val="24"/>
          <w:szCs w:val="24"/>
        </w:rPr>
        <w:t>OpenMp</w:t>
      </w:r>
      <w:r w:rsidR="00CD6249">
        <w:rPr>
          <w:rFonts w:hint="eastAsia"/>
          <w:sz w:val="24"/>
          <w:szCs w:val="24"/>
        </w:rPr>
        <w:t>来说则不一样了，</w:t>
      </w:r>
      <w:r w:rsidR="00CD6249">
        <w:rPr>
          <w:rFonts w:hint="eastAsia"/>
          <w:sz w:val="24"/>
          <w:szCs w:val="24"/>
        </w:rPr>
        <w:t>OpenMp</w:t>
      </w:r>
      <w:r w:rsidR="00CD6249">
        <w:rPr>
          <w:rFonts w:hint="eastAsia"/>
          <w:sz w:val="24"/>
          <w:szCs w:val="24"/>
        </w:rPr>
        <w:t>的调度以线程为基础，线程是比较轻量级的，开销小，但是如果数量多且硬件资源不够时，引起的调度开销则会让人难以接受。</w:t>
      </w:r>
      <w:r w:rsidR="00991A7C">
        <w:rPr>
          <w:rFonts w:hint="eastAsia"/>
          <w:sz w:val="24"/>
          <w:szCs w:val="24"/>
        </w:rPr>
        <w:t>所以线程一般都是用来执行一些小任务。</w:t>
      </w:r>
    </w:p>
    <w:p w:rsidR="002C7515" w:rsidRPr="00E508E9" w:rsidRDefault="002C7515" w:rsidP="006E65C0">
      <w:pPr>
        <w:snapToGrid w:val="0"/>
        <w:spacing w:line="0" w:lineRule="atLeast"/>
        <w:ind w:rightChars="28" w:right="59"/>
        <w:rPr>
          <w:sz w:val="24"/>
          <w:szCs w:val="24"/>
        </w:rPr>
      </w:pPr>
      <w:r>
        <w:rPr>
          <w:rFonts w:hint="eastAsia"/>
          <w:sz w:val="24"/>
          <w:szCs w:val="24"/>
        </w:rPr>
        <w:t xml:space="preserve">   </w:t>
      </w:r>
      <w:r w:rsidR="003C30E1">
        <w:rPr>
          <w:rFonts w:hint="eastAsia"/>
          <w:sz w:val="24"/>
          <w:szCs w:val="24"/>
        </w:rPr>
        <w:t>这次实现过程中，</w:t>
      </w:r>
      <w:r w:rsidR="003C30E1">
        <w:rPr>
          <w:rFonts w:hint="eastAsia"/>
          <w:sz w:val="24"/>
          <w:szCs w:val="24"/>
        </w:rPr>
        <w:t>MPI</w:t>
      </w:r>
      <w:r w:rsidR="003C30E1">
        <w:rPr>
          <w:rFonts w:hint="eastAsia"/>
          <w:sz w:val="24"/>
          <w:szCs w:val="24"/>
        </w:rPr>
        <w:t>的进程数量是通过</w:t>
      </w:r>
      <w:r w:rsidR="003C30E1">
        <w:rPr>
          <w:rFonts w:hint="eastAsia"/>
          <w:sz w:val="24"/>
          <w:szCs w:val="24"/>
        </w:rPr>
        <w:t>NumPro</w:t>
      </w:r>
      <w:r w:rsidR="003C30E1">
        <w:rPr>
          <w:rFonts w:hint="eastAsia"/>
          <w:sz w:val="24"/>
          <w:szCs w:val="24"/>
        </w:rPr>
        <w:t>和实际执行的进程数量来决定的，而</w:t>
      </w:r>
      <w:r w:rsidR="003C30E1">
        <w:rPr>
          <w:rFonts w:hint="eastAsia"/>
          <w:sz w:val="24"/>
          <w:szCs w:val="24"/>
        </w:rPr>
        <w:t>OpenMp</w:t>
      </w:r>
      <w:r w:rsidR="003C30E1">
        <w:rPr>
          <w:rFonts w:hint="eastAsia"/>
          <w:sz w:val="24"/>
          <w:szCs w:val="24"/>
        </w:rPr>
        <w:t>则是动态调度线程，一般可以</w:t>
      </w:r>
      <w:r w:rsidR="00534F05">
        <w:rPr>
          <w:rFonts w:hint="eastAsia"/>
          <w:sz w:val="24"/>
          <w:szCs w:val="24"/>
        </w:rPr>
        <w:t>看作</w:t>
      </w:r>
      <w:r w:rsidR="003C30E1">
        <w:rPr>
          <w:rFonts w:hint="eastAsia"/>
          <w:sz w:val="24"/>
          <w:szCs w:val="24"/>
        </w:rPr>
        <w:t>它会尽量充分利用</w:t>
      </w:r>
      <w:r w:rsidR="003C30E1">
        <w:rPr>
          <w:rFonts w:hint="eastAsia"/>
          <w:sz w:val="24"/>
          <w:szCs w:val="24"/>
        </w:rPr>
        <w:t>CPU</w:t>
      </w:r>
      <w:r w:rsidR="003C30E1">
        <w:rPr>
          <w:rFonts w:hint="eastAsia"/>
          <w:sz w:val="24"/>
          <w:szCs w:val="24"/>
        </w:rPr>
        <w:t>的资源。</w:t>
      </w:r>
    </w:p>
    <w:p w:rsidR="00C13074" w:rsidRDefault="008654A9" w:rsidP="00364405">
      <w:pPr>
        <w:snapToGrid w:val="0"/>
        <w:spacing w:line="0" w:lineRule="atLeast"/>
        <w:ind w:rightChars="28" w:right="59" w:firstLine="480"/>
        <w:rPr>
          <w:sz w:val="24"/>
          <w:szCs w:val="24"/>
        </w:rPr>
      </w:pPr>
      <w:r>
        <w:rPr>
          <w:rFonts w:hint="eastAsia"/>
          <w:sz w:val="24"/>
          <w:szCs w:val="24"/>
        </w:rPr>
        <w:t>随着数据规模的增大，我们的加速是十分明显的。但是在同一数据规模下，我们可以看到用户态下执行时间实际上是没有改动的</w:t>
      </w:r>
      <w:r>
        <w:rPr>
          <w:rFonts w:hint="eastAsia"/>
          <w:sz w:val="24"/>
          <w:szCs w:val="24"/>
        </w:rPr>
        <w:t>(</w:t>
      </w:r>
      <w:r>
        <w:rPr>
          <w:rFonts w:hint="eastAsia"/>
          <w:sz w:val="24"/>
          <w:szCs w:val="24"/>
        </w:rPr>
        <w:t>这是程序运算的串行执行时间</w:t>
      </w:r>
      <w:r>
        <w:rPr>
          <w:rFonts w:hint="eastAsia"/>
          <w:sz w:val="24"/>
          <w:szCs w:val="24"/>
        </w:rPr>
        <w:t>)</w:t>
      </w:r>
      <w:r>
        <w:rPr>
          <w:rFonts w:hint="eastAsia"/>
          <w:sz w:val="24"/>
          <w:szCs w:val="24"/>
        </w:rPr>
        <w:t>，而核态执行时间会明显增加</w:t>
      </w:r>
      <w:r w:rsidR="00344FDD">
        <w:rPr>
          <w:rFonts w:hint="eastAsia"/>
          <w:sz w:val="24"/>
          <w:szCs w:val="24"/>
        </w:rPr>
        <w:t>。</w:t>
      </w:r>
      <w:r>
        <w:rPr>
          <w:rFonts w:hint="eastAsia"/>
          <w:sz w:val="24"/>
          <w:szCs w:val="24"/>
        </w:rPr>
        <w:t>这是因为我们</w:t>
      </w:r>
      <w:r w:rsidR="00344FDD">
        <w:rPr>
          <w:rFonts w:hint="eastAsia"/>
          <w:sz w:val="24"/>
          <w:szCs w:val="24"/>
        </w:rPr>
        <w:t>使用</w:t>
      </w:r>
      <w:r>
        <w:rPr>
          <w:rFonts w:hint="eastAsia"/>
          <w:sz w:val="24"/>
          <w:szCs w:val="24"/>
        </w:rPr>
        <w:t>的</w:t>
      </w:r>
      <w:r w:rsidR="00F36ABC">
        <w:rPr>
          <w:rFonts w:hint="eastAsia"/>
          <w:sz w:val="24"/>
          <w:szCs w:val="24"/>
        </w:rPr>
        <w:t>进程</w:t>
      </w:r>
      <w:r>
        <w:rPr>
          <w:rFonts w:hint="eastAsia"/>
          <w:sz w:val="24"/>
          <w:szCs w:val="24"/>
        </w:rPr>
        <w:t>数量增加，从而会使整个通信过程增加。然而由于硬件资源不足的原因，其并没有对运算过程起到加速</w:t>
      </w:r>
      <w:r w:rsidR="00221509">
        <w:rPr>
          <w:rFonts w:hint="eastAsia"/>
          <w:sz w:val="24"/>
          <w:szCs w:val="24"/>
        </w:rPr>
        <w:t>作用</w:t>
      </w:r>
      <w:r>
        <w:rPr>
          <w:rFonts w:hint="eastAsia"/>
          <w:sz w:val="24"/>
          <w:szCs w:val="24"/>
        </w:rPr>
        <w:t>。</w:t>
      </w:r>
      <w:r w:rsidR="00221509">
        <w:rPr>
          <w:rFonts w:hint="eastAsia"/>
          <w:sz w:val="24"/>
          <w:szCs w:val="24"/>
        </w:rPr>
        <w:t>最终影响到了并行效果。</w:t>
      </w:r>
    </w:p>
    <w:p w:rsidR="00364405" w:rsidRDefault="00A27DD6" w:rsidP="00364405">
      <w:pPr>
        <w:snapToGrid w:val="0"/>
        <w:spacing w:line="0" w:lineRule="atLeast"/>
        <w:ind w:rightChars="28" w:right="59" w:firstLine="480"/>
        <w:rPr>
          <w:sz w:val="24"/>
          <w:szCs w:val="24"/>
        </w:rPr>
      </w:pPr>
      <w:r>
        <w:rPr>
          <w:rFonts w:hint="eastAsia"/>
          <w:sz w:val="24"/>
          <w:szCs w:val="24"/>
        </w:rPr>
        <w:t>而在同一数据规模下，进程少和进程多的时间花费是一样长，这是因为虽然进程数量是我们分配的，</w:t>
      </w:r>
      <w:r w:rsidR="006503FC">
        <w:rPr>
          <w:rFonts w:hint="eastAsia"/>
          <w:sz w:val="24"/>
          <w:szCs w:val="24"/>
        </w:rPr>
        <w:t>OpenMp</w:t>
      </w:r>
      <w:r w:rsidR="006503FC">
        <w:rPr>
          <w:rFonts w:hint="eastAsia"/>
          <w:sz w:val="24"/>
          <w:szCs w:val="24"/>
        </w:rPr>
        <w:t>的并行执行，对线程的创建是动态的，它会尽可能地在充分利用处理器资源的同时，减少调度开销。</w:t>
      </w:r>
      <w:r w:rsidR="00B907BF">
        <w:rPr>
          <w:rFonts w:hint="eastAsia"/>
          <w:sz w:val="24"/>
          <w:szCs w:val="24"/>
        </w:rPr>
        <w:t>即，虽然我们分配进程少了，但是</w:t>
      </w:r>
      <w:r w:rsidR="00B907BF">
        <w:rPr>
          <w:rFonts w:hint="eastAsia"/>
          <w:sz w:val="24"/>
          <w:szCs w:val="24"/>
        </w:rPr>
        <w:t>OpenMp</w:t>
      </w:r>
      <w:r w:rsidR="00B907BF">
        <w:rPr>
          <w:rFonts w:hint="eastAsia"/>
          <w:sz w:val="24"/>
          <w:szCs w:val="24"/>
        </w:rPr>
        <w:t>动态分配的线程会多一些，来加快执行速度。</w:t>
      </w:r>
    </w:p>
    <w:p w:rsidR="003C37D5" w:rsidRDefault="00D9523F" w:rsidP="00364405">
      <w:pPr>
        <w:snapToGrid w:val="0"/>
        <w:spacing w:line="0" w:lineRule="atLeast"/>
        <w:ind w:rightChars="28" w:right="59" w:firstLine="480"/>
        <w:rPr>
          <w:sz w:val="24"/>
          <w:szCs w:val="24"/>
        </w:rPr>
      </w:pPr>
      <w:r>
        <w:rPr>
          <w:rFonts w:hint="eastAsia"/>
          <w:sz w:val="24"/>
          <w:szCs w:val="24"/>
        </w:rPr>
        <w:t>从上述分析，我们容易看出</w:t>
      </w:r>
      <w:r>
        <w:rPr>
          <w:rFonts w:hint="eastAsia"/>
          <w:sz w:val="24"/>
          <w:szCs w:val="24"/>
        </w:rPr>
        <w:t>MPI</w:t>
      </w:r>
      <w:r>
        <w:rPr>
          <w:rFonts w:hint="eastAsia"/>
          <w:sz w:val="24"/>
          <w:szCs w:val="24"/>
        </w:rPr>
        <w:t>的控制是需要人为控制，编程会更加麻烦，而且效果不一定会好，但这一定是能得到尽可能大的加速比的方法。而</w:t>
      </w:r>
      <w:r>
        <w:rPr>
          <w:rFonts w:hint="eastAsia"/>
          <w:sz w:val="24"/>
          <w:szCs w:val="24"/>
        </w:rPr>
        <w:t>OpenMp</w:t>
      </w:r>
      <w:r>
        <w:rPr>
          <w:rFonts w:hint="eastAsia"/>
          <w:sz w:val="24"/>
          <w:szCs w:val="24"/>
        </w:rPr>
        <w:t>是编译器自由化，在运行时自己进行动态调整优化，程序员只需要之处需要优化的地方即可，这种方法虽然编程简单，加速稳定，但是不易进行优化。</w:t>
      </w:r>
      <w:r w:rsidR="00F366F1">
        <w:rPr>
          <w:rFonts w:hint="eastAsia"/>
          <w:sz w:val="24"/>
          <w:szCs w:val="24"/>
        </w:rPr>
        <w:t>如之前的实验当中，我们通过巧妙的算法设计，</w:t>
      </w:r>
      <w:r w:rsidR="000372BA">
        <w:rPr>
          <w:rFonts w:hint="eastAsia"/>
          <w:sz w:val="24"/>
          <w:szCs w:val="24"/>
        </w:rPr>
        <w:t>使得</w:t>
      </w:r>
      <w:r w:rsidR="00F366F1">
        <w:rPr>
          <w:rFonts w:hint="eastAsia"/>
          <w:sz w:val="24"/>
          <w:szCs w:val="24"/>
        </w:rPr>
        <w:t>MPI</w:t>
      </w:r>
      <w:r w:rsidR="00F366F1">
        <w:rPr>
          <w:rFonts w:hint="eastAsia"/>
          <w:sz w:val="24"/>
          <w:szCs w:val="24"/>
        </w:rPr>
        <w:t>计算矩阵乘法的性能大大超过了</w:t>
      </w:r>
      <w:r w:rsidR="00F366F1">
        <w:rPr>
          <w:rFonts w:hint="eastAsia"/>
          <w:sz w:val="24"/>
          <w:szCs w:val="24"/>
        </w:rPr>
        <w:t>OpenMp</w:t>
      </w:r>
      <w:r w:rsidR="00F366F1">
        <w:rPr>
          <w:rFonts w:hint="eastAsia"/>
          <w:sz w:val="24"/>
          <w:szCs w:val="24"/>
        </w:rPr>
        <w:t>的性能。</w:t>
      </w:r>
    </w:p>
    <w:p w:rsidR="00F4781A" w:rsidRDefault="00F4781A" w:rsidP="00F4781A">
      <w:pPr>
        <w:snapToGrid w:val="0"/>
        <w:spacing w:line="0" w:lineRule="atLeast"/>
        <w:ind w:rightChars="28" w:right="59"/>
        <w:rPr>
          <w:sz w:val="24"/>
          <w:szCs w:val="24"/>
        </w:rPr>
      </w:pPr>
    </w:p>
    <w:p w:rsidR="00F4781A" w:rsidRDefault="00F4781A" w:rsidP="00F4781A">
      <w:pPr>
        <w:pStyle w:val="1"/>
        <w:jc w:val="center"/>
        <w:rPr>
          <w:sz w:val="24"/>
          <w:szCs w:val="24"/>
        </w:rPr>
      </w:pPr>
      <w:bookmarkStart w:id="27" w:name="_Toc423344266"/>
      <w:r>
        <w:rPr>
          <w:rFonts w:hint="eastAsia"/>
          <w:sz w:val="24"/>
          <w:szCs w:val="24"/>
        </w:rPr>
        <w:lastRenderedPageBreak/>
        <w:t>附录</w:t>
      </w:r>
      <w:bookmarkEnd w:id="27"/>
    </w:p>
    <w:p w:rsidR="00184331" w:rsidRDefault="00184331" w:rsidP="007E57F5">
      <w:pPr>
        <w:rPr>
          <w:sz w:val="24"/>
          <w:szCs w:val="24"/>
        </w:rPr>
      </w:pPr>
      <w:r>
        <w:rPr>
          <w:sz w:val="24"/>
          <w:szCs w:val="24"/>
        </w:rPr>
        <w:t>//p</w:t>
      </w:r>
      <w:r>
        <w:rPr>
          <w:rFonts w:hint="eastAsia"/>
          <w:sz w:val="24"/>
          <w:szCs w:val="24"/>
        </w:rPr>
        <w:t>thread</w:t>
      </w:r>
      <w:r>
        <w:rPr>
          <w:sz w:val="24"/>
          <w:szCs w:val="24"/>
        </w:rPr>
        <w:t>.c</w:t>
      </w:r>
    </w:p>
    <w:p w:rsidR="007E57F5" w:rsidRPr="007E57F5" w:rsidRDefault="007E57F5" w:rsidP="007E57F5">
      <w:pPr>
        <w:rPr>
          <w:sz w:val="24"/>
          <w:szCs w:val="24"/>
        </w:rPr>
      </w:pPr>
      <w:r w:rsidRPr="007E57F5">
        <w:rPr>
          <w:sz w:val="24"/>
          <w:szCs w:val="24"/>
        </w:rPr>
        <w:t>#include &lt;stdio.h&gt;</w:t>
      </w:r>
    </w:p>
    <w:p w:rsidR="007E57F5" w:rsidRPr="007E57F5" w:rsidRDefault="007E57F5" w:rsidP="007E57F5">
      <w:pPr>
        <w:rPr>
          <w:sz w:val="24"/>
          <w:szCs w:val="24"/>
        </w:rPr>
      </w:pPr>
      <w:r w:rsidRPr="007E57F5">
        <w:rPr>
          <w:sz w:val="24"/>
          <w:szCs w:val="24"/>
        </w:rPr>
        <w:t>#include &lt;pthread.h&gt;</w:t>
      </w:r>
    </w:p>
    <w:p w:rsidR="007E57F5" w:rsidRPr="007E57F5" w:rsidRDefault="007E57F5" w:rsidP="007E57F5">
      <w:pPr>
        <w:rPr>
          <w:sz w:val="24"/>
          <w:szCs w:val="24"/>
        </w:rPr>
      </w:pPr>
      <w:r w:rsidRPr="007E57F5">
        <w:rPr>
          <w:sz w:val="24"/>
          <w:szCs w:val="24"/>
        </w:rPr>
        <w:t>#include &lt;stdlib.h&gt;</w:t>
      </w:r>
    </w:p>
    <w:p w:rsidR="007E57F5" w:rsidRPr="007E57F5" w:rsidRDefault="007E57F5" w:rsidP="007E57F5">
      <w:pPr>
        <w:rPr>
          <w:sz w:val="24"/>
          <w:szCs w:val="24"/>
        </w:rPr>
      </w:pPr>
      <w:r w:rsidRPr="007E57F5">
        <w:rPr>
          <w:sz w:val="24"/>
          <w:szCs w:val="24"/>
        </w:rPr>
        <w:t>#include &lt;time.h&gt;</w:t>
      </w:r>
    </w:p>
    <w:p w:rsidR="007E57F5" w:rsidRPr="007E57F5" w:rsidRDefault="007E57F5" w:rsidP="007E57F5">
      <w:pPr>
        <w:rPr>
          <w:sz w:val="24"/>
          <w:szCs w:val="24"/>
        </w:rPr>
      </w:pPr>
      <w:r w:rsidRPr="007E57F5">
        <w:rPr>
          <w:sz w:val="24"/>
          <w:szCs w:val="24"/>
        </w:rPr>
        <w:t>#include &lt;string.h&gt;</w:t>
      </w:r>
    </w:p>
    <w:p w:rsidR="007E57F5" w:rsidRPr="007E57F5" w:rsidRDefault="007E57F5" w:rsidP="007E57F5">
      <w:pPr>
        <w:rPr>
          <w:sz w:val="24"/>
          <w:szCs w:val="24"/>
        </w:rPr>
      </w:pPr>
      <w:r w:rsidRPr="007E57F5">
        <w:rPr>
          <w:sz w:val="24"/>
          <w:szCs w:val="24"/>
        </w:rPr>
        <w:t>#define LA 1000</w:t>
      </w:r>
    </w:p>
    <w:p w:rsidR="007E57F5" w:rsidRPr="007E57F5" w:rsidRDefault="007E57F5" w:rsidP="007E57F5">
      <w:pPr>
        <w:rPr>
          <w:sz w:val="24"/>
          <w:szCs w:val="24"/>
        </w:rPr>
      </w:pPr>
      <w:r w:rsidRPr="007E57F5">
        <w:rPr>
          <w:sz w:val="24"/>
          <w:szCs w:val="24"/>
        </w:rPr>
        <w:t>#define LB 1000</w:t>
      </w:r>
    </w:p>
    <w:p w:rsidR="007E57F5" w:rsidRPr="007E57F5" w:rsidRDefault="007E57F5" w:rsidP="007E57F5">
      <w:pPr>
        <w:rPr>
          <w:sz w:val="24"/>
          <w:szCs w:val="24"/>
        </w:rPr>
      </w:pPr>
      <w:r w:rsidRPr="007E57F5">
        <w:rPr>
          <w:sz w:val="24"/>
          <w:szCs w:val="24"/>
        </w:rPr>
        <w:t>#define LC 1000</w:t>
      </w:r>
    </w:p>
    <w:p w:rsidR="007E57F5" w:rsidRPr="007E57F5" w:rsidRDefault="007E57F5" w:rsidP="007E57F5">
      <w:pPr>
        <w:rPr>
          <w:sz w:val="24"/>
          <w:szCs w:val="24"/>
        </w:rPr>
      </w:pPr>
      <w:r w:rsidRPr="007E57F5">
        <w:rPr>
          <w:sz w:val="24"/>
          <w:szCs w:val="24"/>
        </w:rPr>
        <w:t>#define num 50</w:t>
      </w:r>
    </w:p>
    <w:p w:rsidR="007E57F5" w:rsidRPr="007E57F5" w:rsidRDefault="007E57F5" w:rsidP="007E57F5">
      <w:pPr>
        <w:rPr>
          <w:sz w:val="24"/>
          <w:szCs w:val="24"/>
        </w:rPr>
      </w:pPr>
      <w:r w:rsidRPr="007E57F5">
        <w:rPr>
          <w:sz w:val="24"/>
          <w:szCs w:val="24"/>
        </w:rPr>
        <w:t>#define diva 3</w:t>
      </w:r>
    </w:p>
    <w:p w:rsidR="007E57F5" w:rsidRPr="007E57F5" w:rsidRDefault="007E57F5" w:rsidP="007E57F5">
      <w:pPr>
        <w:rPr>
          <w:sz w:val="24"/>
          <w:szCs w:val="24"/>
        </w:rPr>
      </w:pPr>
      <w:r w:rsidRPr="007E57F5">
        <w:rPr>
          <w:sz w:val="24"/>
          <w:szCs w:val="24"/>
        </w:rPr>
        <w:t>#define divc 3</w:t>
      </w:r>
    </w:p>
    <w:p w:rsidR="007E57F5" w:rsidRPr="007E57F5" w:rsidRDefault="007E57F5" w:rsidP="007E57F5">
      <w:pPr>
        <w:rPr>
          <w:sz w:val="24"/>
          <w:szCs w:val="24"/>
        </w:rPr>
      </w:pPr>
      <w:r w:rsidRPr="007E57F5">
        <w:rPr>
          <w:sz w:val="24"/>
          <w:szCs w:val="24"/>
        </w:rPr>
        <w:t>//we should use only 9 threads at most to run it</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typedef struct{</w:t>
      </w:r>
    </w:p>
    <w:p w:rsidR="007E57F5" w:rsidRPr="007E57F5" w:rsidRDefault="007E57F5" w:rsidP="007E57F5">
      <w:pPr>
        <w:rPr>
          <w:sz w:val="24"/>
          <w:szCs w:val="24"/>
        </w:rPr>
      </w:pPr>
      <w:r w:rsidRPr="007E57F5">
        <w:rPr>
          <w:sz w:val="24"/>
          <w:szCs w:val="24"/>
        </w:rPr>
        <w:t xml:space="preserve">  int *m;</w:t>
      </w:r>
    </w:p>
    <w:p w:rsidR="007E57F5" w:rsidRPr="007E57F5" w:rsidRDefault="007E57F5" w:rsidP="007E57F5">
      <w:pPr>
        <w:rPr>
          <w:sz w:val="24"/>
          <w:szCs w:val="24"/>
        </w:rPr>
      </w:pPr>
      <w:r w:rsidRPr="007E57F5">
        <w:rPr>
          <w:sz w:val="24"/>
          <w:szCs w:val="24"/>
        </w:rPr>
        <w:t xml:space="preserve">  int a,b;</w:t>
      </w:r>
    </w:p>
    <w:p w:rsidR="007E57F5" w:rsidRPr="007E57F5" w:rsidRDefault="007E57F5" w:rsidP="007E57F5">
      <w:pPr>
        <w:rPr>
          <w:sz w:val="24"/>
          <w:szCs w:val="24"/>
        </w:rPr>
      </w:pPr>
      <w:r w:rsidRPr="007E57F5">
        <w:rPr>
          <w:sz w:val="24"/>
          <w:szCs w:val="24"/>
        </w:rPr>
        <w:t>}Matrix;</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typedef struct{</w:t>
      </w:r>
    </w:p>
    <w:p w:rsidR="007E57F5" w:rsidRPr="007E57F5" w:rsidRDefault="007E57F5" w:rsidP="007E57F5">
      <w:pPr>
        <w:rPr>
          <w:sz w:val="24"/>
          <w:szCs w:val="24"/>
        </w:rPr>
      </w:pPr>
      <w:r w:rsidRPr="007E57F5">
        <w:rPr>
          <w:sz w:val="24"/>
          <w:szCs w:val="24"/>
        </w:rPr>
        <w:t xml:space="preserve">  int x,y;</w:t>
      </w:r>
    </w:p>
    <w:p w:rsidR="007E57F5" w:rsidRPr="007E57F5" w:rsidRDefault="007E57F5" w:rsidP="007E57F5">
      <w:pPr>
        <w:rPr>
          <w:sz w:val="24"/>
          <w:szCs w:val="24"/>
        </w:rPr>
      </w:pPr>
      <w:r w:rsidRPr="007E57F5">
        <w:rPr>
          <w:sz w:val="24"/>
          <w:szCs w:val="24"/>
        </w:rPr>
        <w:t xml:space="preserve">  int xlen, ylen;</w:t>
      </w:r>
    </w:p>
    <w:p w:rsidR="007E57F5" w:rsidRPr="007E57F5" w:rsidRDefault="007E57F5" w:rsidP="007E57F5">
      <w:pPr>
        <w:rPr>
          <w:sz w:val="24"/>
          <w:szCs w:val="24"/>
        </w:rPr>
      </w:pPr>
      <w:r w:rsidRPr="007E57F5">
        <w:rPr>
          <w:sz w:val="24"/>
          <w:szCs w:val="24"/>
        </w:rPr>
        <w:t>}Point;</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Matrix *a,*b,*c;</w:t>
      </w:r>
    </w:p>
    <w:p w:rsidR="007E57F5" w:rsidRPr="007E57F5" w:rsidRDefault="007E57F5" w:rsidP="007E57F5">
      <w:pPr>
        <w:rPr>
          <w:sz w:val="24"/>
          <w:szCs w:val="24"/>
        </w:rPr>
      </w:pPr>
      <w:r w:rsidRPr="007E57F5">
        <w:rPr>
          <w:sz w:val="24"/>
          <w:szCs w:val="24"/>
        </w:rPr>
        <w:t>pthread_t hThread[diva][divc];</w:t>
      </w:r>
    </w:p>
    <w:p w:rsidR="007E57F5" w:rsidRPr="007E57F5" w:rsidRDefault="007E57F5" w:rsidP="007E57F5">
      <w:pPr>
        <w:rPr>
          <w:sz w:val="24"/>
          <w:szCs w:val="24"/>
        </w:rPr>
      </w:pPr>
      <w:r w:rsidRPr="007E57F5">
        <w:rPr>
          <w:sz w:val="24"/>
          <w:szCs w:val="24"/>
        </w:rPr>
        <w:t>Point array[diva][divc];</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int Myatoi(char *c){</w:t>
      </w:r>
    </w:p>
    <w:p w:rsidR="007E57F5" w:rsidRPr="007E57F5" w:rsidRDefault="007E57F5" w:rsidP="007E57F5">
      <w:pPr>
        <w:rPr>
          <w:sz w:val="24"/>
          <w:szCs w:val="24"/>
        </w:rPr>
      </w:pPr>
      <w:r w:rsidRPr="007E57F5">
        <w:rPr>
          <w:sz w:val="24"/>
          <w:szCs w:val="24"/>
        </w:rPr>
        <w:t xml:space="preserve">  int sum = 0;</w:t>
      </w:r>
    </w:p>
    <w:p w:rsidR="007E57F5" w:rsidRPr="007E57F5" w:rsidRDefault="007E57F5" w:rsidP="007E57F5">
      <w:pPr>
        <w:rPr>
          <w:sz w:val="24"/>
          <w:szCs w:val="24"/>
        </w:rPr>
      </w:pPr>
      <w:r w:rsidRPr="007E57F5">
        <w:rPr>
          <w:sz w:val="24"/>
          <w:szCs w:val="24"/>
        </w:rPr>
        <w:t xml:space="preserve">  while(*c != '\0'){</w:t>
      </w:r>
    </w:p>
    <w:p w:rsidR="007E57F5" w:rsidRPr="007E57F5" w:rsidRDefault="007E57F5" w:rsidP="007E57F5">
      <w:pPr>
        <w:rPr>
          <w:sz w:val="24"/>
          <w:szCs w:val="24"/>
        </w:rPr>
      </w:pPr>
      <w:r w:rsidRPr="007E57F5">
        <w:rPr>
          <w:sz w:val="24"/>
          <w:szCs w:val="24"/>
        </w:rPr>
        <w:t xml:space="preserve">    sum *= 10;</w:t>
      </w:r>
    </w:p>
    <w:p w:rsidR="007E57F5" w:rsidRPr="007E57F5" w:rsidRDefault="007E57F5" w:rsidP="007E57F5">
      <w:pPr>
        <w:rPr>
          <w:sz w:val="24"/>
          <w:szCs w:val="24"/>
        </w:rPr>
      </w:pPr>
      <w:r w:rsidRPr="007E57F5">
        <w:rPr>
          <w:sz w:val="24"/>
          <w:szCs w:val="24"/>
        </w:rPr>
        <w:t xml:space="preserve">    sum += (*c - '0');</w:t>
      </w:r>
    </w:p>
    <w:p w:rsidR="007E57F5" w:rsidRPr="007E57F5" w:rsidRDefault="007E57F5" w:rsidP="007E57F5">
      <w:pPr>
        <w:rPr>
          <w:sz w:val="24"/>
          <w:szCs w:val="24"/>
        </w:rPr>
      </w:pPr>
      <w:r w:rsidRPr="007E57F5">
        <w:rPr>
          <w:sz w:val="24"/>
          <w:szCs w:val="24"/>
        </w:rPr>
        <w:t xml:space="preserve">    c++;</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return sum;</w:t>
      </w:r>
    </w:p>
    <w:p w:rsidR="007E57F5" w:rsidRPr="007E57F5" w:rsidRDefault="007E57F5" w:rsidP="007E57F5">
      <w:pPr>
        <w:rPr>
          <w:sz w:val="24"/>
          <w:szCs w:val="24"/>
        </w:rPr>
      </w:pPr>
      <w:r w:rsidRPr="007E57F5">
        <w:rPr>
          <w:sz w:val="24"/>
          <w:szCs w:val="24"/>
        </w:rPr>
        <w:t>}</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//(ax, ax+alen)*(cy, cy+clen) with b</w:t>
      </w:r>
    </w:p>
    <w:p w:rsidR="007E57F5" w:rsidRPr="007E57F5" w:rsidRDefault="007E57F5" w:rsidP="007E57F5">
      <w:pPr>
        <w:rPr>
          <w:sz w:val="24"/>
          <w:szCs w:val="24"/>
        </w:rPr>
      </w:pPr>
      <w:r w:rsidRPr="007E57F5">
        <w:rPr>
          <w:sz w:val="24"/>
          <w:szCs w:val="24"/>
        </w:rPr>
        <w:t>void *MultMatrix(void *arg){</w:t>
      </w:r>
    </w:p>
    <w:p w:rsidR="007E57F5" w:rsidRPr="007E57F5" w:rsidRDefault="007E57F5" w:rsidP="007E57F5">
      <w:pPr>
        <w:rPr>
          <w:sz w:val="24"/>
          <w:szCs w:val="24"/>
        </w:rPr>
      </w:pPr>
      <w:r w:rsidRPr="007E57F5">
        <w:rPr>
          <w:sz w:val="24"/>
          <w:szCs w:val="24"/>
        </w:rPr>
        <w:t xml:space="preserve">  int i, j, k;</w:t>
      </w:r>
    </w:p>
    <w:p w:rsidR="007E57F5" w:rsidRPr="007E57F5" w:rsidRDefault="007E57F5" w:rsidP="007E57F5">
      <w:pPr>
        <w:rPr>
          <w:sz w:val="24"/>
          <w:szCs w:val="24"/>
        </w:rPr>
      </w:pPr>
      <w:r w:rsidRPr="007E57F5">
        <w:rPr>
          <w:sz w:val="24"/>
          <w:szCs w:val="24"/>
        </w:rPr>
        <w:lastRenderedPageBreak/>
        <w:t xml:space="preserve">  int ax, alen, cy, clen; </w:t>
      </w:r>
    </w:p>
    <w:p w:rsidR="007E57F5" w:rsidRPr="007E57F5" w:rsidRDefault="007E57F5" w:rsidP="007E57F5">
      <w:pPr>
        <w:rPr>
          <w:sz w:val="24"/>
          <w:szCs w:val="24"/>
        </w:rPr>
      </w:pPr>
      <w:r w:rsidRPr="007E57F5">
        <w:rPr>
          <w:sz w:val="24"/>
          <w:szCs w:val="24"/>
        </w:rPr>
        <w:t xml:space="preserve">  Point *p = (Point *)arg;</w:t>
      </w:r>
    </w:p>
    <w:p w:rsidR="007E57F5" w:rsidRPr="007E57F5" w:rsidRDefault="007E57F5" w:rsidP="007E57F5">
      <w:pPr>
        <w:rPr>
          <w:sz w:val="24"/>
          <w:szCs w:val="24"/>
        </w:rPr>
      </w:pPr>
      <w:r w:rsidRPr="007E57F5">
        <w:rPr>
          <w:sz w:val="24"/>
          <w:szCs w:val="24"/>
        </w:rPr>
        <w:t xml:space="preserve">  ax = p-&gt;x;</w:t>
      </w:r>
    </w:p>
    <w:p w:rsidR="007E57F5" w:rsidRPr="007E57F5" w:rsidRDefault="007E57F5" w:rsidP="007E57F5">
      <w:pPr>
        <w:rPr>
          <w:sz w:val="24"/>
          <w:szCs w:val="24"/>
        </w:rPr>
      </w:pPr>
      <w:r w:rsidRPr="007E57F5">
        <w:rPr>
          <w:sz w:val="24"/>
          <w:szCs w:val="24"/>
        </w:rPr>
        <w:t xml:space="preserve">  alen = p-&gt;xlen;</w:t>
      </w:r>
    </w:p>
    <w:p w:rsidR="007E57F5" w:rsidRPr="007E57F5" w:rsidRDefault="007E57F5" w:rsidP="007E57F5">
      <w:pPr>
        <w:rPr>
          <w:sz w:val="24"/>
          <w:szCs w:val="24"/>
        </w:rPr>
      </w:pPr>
      <w:r w:rsidRPr="007E57F5">
        <w:rPr>
          <w:sz w:val="24"/>
          <w:szCs w:val="24"/>
        </w:rPr>
        <w:t xml:space="preserve">  cy = p-&gt;y;</w:t>
      </w:r>
    </w:p>
    <w:p w:rsidR="007E57F5" w:rsidRPr="007E57F5" w:rsidRDefault="007E57F5" w:rsidP="007E57F5">
      <w:pPr>
        <w:rPr>
          <w:sz w:val="24"/>
          <w:szCs w:val="24"/>
        </w:rPr>
      </w:pPr>
      <w:r w:rsidRPr="007E57F5">
        <w:rPr>
          <w:sz w:val="24"/>
          <w:szCs w:val="24"/>
        </w:rPr>
        <w:t xml:space="preserve">  clen = p-&gt;ylen;</w:t>
      </w:r>
    </w:p>
    <w:p w:rsidR="007E57F5" w:rsidRPr="007E57F5" w:rsidRDefault="007E57F5" w:rsidP="007E57F5">
      <w:pPr>
        <w:rPr>
          <w:sz w:val="24"/>
          <w:szCs w:val="24"/>
        </w:rPr>
      </w:pPr>
      <w:r w:rsidRPr="007E57F5">
        <w:rPr>
          <w:sz w:val="24"/>
          <w:szCs w:val="24"/>
        </w:rPr>
        <w:t xml:space="preserve">  for(i=ax; i&lt;(ax+alen); i++)</w:t>
      </w:r>
    </w:p>
    <w:p w:rsidR="007E57F5" w:rsidRPr="007E57F5" w:rsidRDefault="007E57F5" w:rsidP="007E57F5">
      <w:pPr>
        <w:rPr>
          <w:sz w:val="24"/>
          <w:szCs w:val="24"/>
        </w:rPr>
      </w:pPr>
      <w:r w:rsidRPr="007E57F5">
        <w:rPr>
          <w:sz w:val="24"/>
          <w:szCs w:val="24"/>
        </w:rPr>
        <w:t xml:space="preserve">     for(j=cy; j&lt;(cy+clen); j++)</w:t>
      </w:r>
    </w:p>
    <w:p w:rsidR="007E57F5" w:rsidRPr="007E57F5" w:rsidRDefault="007E57F5" w:rsidP="007E57F5">
      <w:pPr>
        <w:rPr>
          <w:sz w:val="24"/>
          <w:szCs w:val="24"/>
        </w:rPr>
      </w:pPr>
      <w:r w:rsidRPr="007E57F5">
        <w:rPr>
          <w:sz w:val="24"/>
          <w:szCs w:val="24"/>
        </w:rPr>
        <w:t xml:space="preserve">        for(k=0; k&lt;a-&gt;b; k++)</w:t>
      </w:r>
    </w:p>
    <w:p w:rsidR="007E57F5" w:rsidRPr="007E57F5" w:rsidRDefault="007E57F5" w:rsidP="007E57F5">
      <w:pPr>
        <w:rPr>
          <w:sz w:val="24"/>
          <w:szCs w:val="24"/>
        </w:rPr>
      </w:pPr>
      <w:r w:rsidRPr="007E57F5">
        <w:rPr>
          <w:sz w:val="24"/>
          <w:szCs w:val="24"/>
        </w:rPr>
        <w:t xml:space="preserve">           *(c-&gt;m+i*c-&gt;b+j) += (*(a-&gt;m+i*a-&gt;b+k))*(*(b-&gt;m+k*b-&gt;b+j));</w:t>
      </w:r>
    </w:p>
    <w:p w:rsidR="007E57F5" w:rsidRPr="007E57F5" w:rsidRDefault="007E57F5" w:rsidP="007E57F5">
      <w:pPr>
        <w:rPr>
          <w:sz w:val="24"/>
          <w:szCs w:val="24"/>
        </w:rPr>
      </w:pPr>
      <w:r w:rsidRPr="007E57F5">
        <w:rPr>
          <w:sz w:val="24"/>
          <w:szCs w:val="24"/>
        </w:rPr>
        <w:t>}</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void allocMm(Matrix **m, int x,int y,int init){</w:t>
      </w:r>
    </w:p>
    <w:p w:rsidR="007E57F5" w:rsidRPr="007E57F5" w:rsidRDefault="007E57F5" w:rsidP="007E57F5">
      <w:pPr>
        <w:rPr>
          <w:sz w:val="24"/>
          <w:szCs w:val="24"/>
        </w:rPr>
      </w:pPr>
      <w:r w:rsidRPr="007E57F5">
        <w:rPr>
          <w:sz w:val="24"/>
          <w:szCs w:val="24"/>
        </w:rPr>
        <w:t xml:space="preserve">  *m = (Matrix *)malloc(sizeof(Matrix));</w:t>
      </w:r>
    </w:p>
    <w:p w:rsidR="007E57F5" w:rsidRPr="007E57F5" w:rsidRDefault="007E57F5" w:rsidP="007E57F5">
      <w:pPr>
        <w:rPr>
          <w:sz w:val="24"/>
          <w:szCs w:val="24"/>
        </w:rPr>
      </w:pPr>
      <w:r w:rsidRPr="007E57F5">
        <w:rPr>
          <w:sz w:val="24"/>
          <w:szCs w:val="24"/>
        </w:rPr>
        <w:t xml:space="preserve">  (*m)-&gt;a = x;</w:t>
      </w:r>
    </w:p>
    <w:p w:rsidR="007E57F5" w:rsidRPr="007E57F5" w:rsidRDefault="007E57F5" w:rsidP="007E57F5">
      <w:pPr>
        <w:rPr>
          <w:sz w:val="24"/>
          <w:szCs w:val="24"/>
        </w:rPr>
      </w:pPr>
      <w:r w:rsidRPr="007E57F5">
        <w:rPr>
          <w:sz w:val="24"/>
          <w:szCs w:val="24"/>
        </w:rPr>
        <w:t xml:space="preserve">  (*m)-&gt;b = y;</w:t>
      </w:r>
    </w:p>
    <w:p w:rsidR="007E57F5" w:rsidRPr="007E57F5" w:rsidRDefault="007E57F5" w:rsidP="007E57F5">
      <w:pPr>
        <w:rPr>
          <w:sz w:val="24"/>
          <w:szCs w:val="24"/>
        </w:rPr>
      </w:pPr>
      <w:r w:rsidRPr="007E57F5">
        <w:rPr>
          <w:sz w:val="24"/>
          <w:szCs w:val="24"/>
        </w:rPr>
        <w:t xml:space="preserve">  (*m)-&gt;m = (int *)malloc(sizeof(int)*x*y);</w:t>
      </w:r>
    </w:p>
    <w:p w:rsidR="007E57F5" w:rsidRPr="007E57F5" w:rsidRDefault="007E57F5" w:rsidP="007E57F5">
      <w:pPr>
        <w:rPr>
          <w:sz w:val="24"/>
          <w:szCs w:val="24"/>
        </w:rPr>
      </w:pPr>
      <w:r w:rsidRPr="007E57F5">
        <w:rPr>
          <w:sz w:val="24"/>
          <w:szCs w:val="24"/>
        </w:rPr>
        <w:t xml:space="preserve">  if(!init){</w:t>
      </w:r>
    </w:p>
    <w:p w:rsidR="007E57F5" w:rsidRPr="007E57F5" w:rsidRDefault="007E57F5" w:rsidP="007E57F5">
      <w:pPr>
        <w:rPr>
          <w:sz w:val="24"/>
          <w:szCs w:val="24"/>
        </w:rPr>
      </w:pPr>
      <w:r w:rsidRPr="007E57F5">
        <w:rPr>
          <w:sz w:val="24"/>
          <w:szCs w:val="24"/>
        </w:rPr>
        <w:t xml:space="preserve">     memset((*m)-&gt;m,0,sizeof(int)*x*y);</w:t>
      </w:r>
    </w:p>
    <w:p w:rsidR="007E57F5" w:rsidRPr="007E57F5" w:rsidRDefault="007E57F5" w:rsidP="007E57F5">
      <w:pPr>
        <w:rPr>
          <w:sz w:val="24"/>
          <w:szCs w:val="24"/>
        </w:rPr>
      </w:pPr>
      <w:r w:rsidRPr="007E57F5">
        <w:rPr>
          <w:sz w:val="24"/>
          <w:szCs w:val="24"/>
        </w:rPr>
        <w:t xml:space="preserve">     return ;</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int i,j;</w:t>
      </w:r>
    </w:p>
    <w:p w:rsidR="007E57F5" w:rsidRPr="007E57F5" w:rsidRDefault="007E57F5" w:rsidP="007E57F5">
      <w:pPr>
        <w:rPr>
          <w:sz w:val="24"/>
          <w:szCs w:val="24"/>
        </w:rPr>
      </w:pPr>
      <w:r w:rsidRPr="007E57F5">
        <w:rPr>
          <w:sz w:val="24"/>
          <w:szCs w:val="24"/>
        </w:rPr>
        <w:t xml:space="preserve">  for(i=0;i&lt;x;i++)</w:t>
      </w:r>
    </w:p>
    <w:p w:rsidR="007E57F5" w:rsidRPr="007E57F5" w:rsidRDefault="007E57F5" w:rsidP="007E57F5">
      <w:pPr>
        <w:rPr>
          <w:sz w:val="24"/>
          <w:szCs w:val="24"/>
        </w:rPr>
      </w:pPr>
      <w:r w:rsidRPr="007E57F5">
        <w:rPr>
          <w:sz w:val="24"/>
          <w:szCs w:val="24"/>
        </w:rPr>
        <w:t xml:space="preserve">    for(j=0;j&lt;y;j++)</w:t>
      </w:r>
    </w:p>
    <w:p w:rsidR="007E57F5" w:rsidRPr="007E57F5" w:rsidRDefault="007E57F5" w:rsidP="007E57F5">
      <w:pPr>
        <w:rPr>
          <w:sz w:val="24"/>
          <w:szCs w:val="24"/>
        </w:rPr>
      </w:pPr>
      <w:r w:rsidRPr="007E57F5">
        <w:rPr>
          <w:sz w:val="24"/>
          <w:szCs w:val="24"/>
        </w:rPr>
        <w:t xml:space="preserve">       *((*m)-&gt;m+i*y+j) = rand()%num;</w:t>
      </w:r>
    </w:p>
    <w:p w:rsidR="007E57F5" w:rsidRPr="007E57F5" w:rsidRDefault="007E57F5" w:rsidP="007E57F5">
      <w:pPr>
        <w:rPr>
          <w:sz w:val="24"/>
          <w:szCs w:val="24"/>
        </w:rPr>
      </w:pPr>
      <w:r w:rsidRPr="007E57F5">
        <w:rPr>
          <w:sz w:val="24"/>
          <w:szCs w:val="24"/>
        </w:rPr>
        <w:t>}</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int main(int argc, char **argv){</w:t>
      </w:r>
    </w:p>
    <w:p w:rsidR="007E57F5" w:rsidRPr="007E57F5" w:rsidRDefault="007E57F5" w:rsidP="007E57F5">
      <w:pPr>
        <w:rPr>
          <w:sz w:val="24"/>
          <w:szCs w:val="24"/>
        </w:rPr>
      </w:pPr>
      <w:r w:rsidRPr="007E57F5">
        <w:rPr>
          <w:sz w:val="24"/>
          <w:szCs w:val="24"/>
        </w:rPr>
        <w:t xml:space="preserve">  srand(time(0));</w:t>
      </w:r>
    </w:p>
    <w:p w:rsidR="007E57F5" w:rsidRPr="007E57F5" w:rsidRDefault="007E57F5" w:rsidP="007E57F5">
      <w:pPr>
        <w:rPr>
          <w:sz w:val="24"/>
          <w:szCs w:val="24"/>
        </w:rPr>
      </w:pPr>
      <w:r w:rsidRPr="007E57F5">
        <w:rPr>
          <w:sz w:val="24"/>
          <w:szCs w:val="24"/>
        </w:rPr>
        <w:t xml:space="preserve">  int la, lb, lc;</w:t>
      </w:r>
    </w:p>
    <w:p w:rsidR="007E57F5" w:rsidRPr="007E57F5" w:rsidRDefault="007E57F5" w:rsidP="007E57F5">
      <w:pPr>
        <w:rPr>
          <w:sz w:val="24"/>
          <w:szCs w:val="24"/>
        </w:rPr>
      </w:pPr>
      <w:r w:rsidRPr="007E57F5">
        <w:rPr>
          <w:sz w:val="24"/>
          <w:szCs w:val="24"/>
        </w:rPr>
        <w:t xml:space="preserve">  if(argc==2){</w:t>
      </w:r>
    </w:p>
    <w:p w:rsidR="007E57F5" w:rsidRPr="007E57F5" w:rsidRDefault="007E57F5" w:rsidP="007E57F5">
      <w:pPr>
        <w:rPr>
          <w:sz w:val="24"/>
          <w:szCs w:val="24"/>
        </w:rPr>
      </w:pPr>
      <w:r w:rsidRPr="007E57F5">
        <w:rPr>
          <w:sz w:val="24"/>
          <w:szCs w:val="24"/>
        </w:rPr>
        <w:t xml:space="preserve">    la = lb = lc = atoi(*(argv+1));</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else if(argc==4){</w:t>
      </w:r>
    </w:p>
    <w:p w:rsidR="007E57F5" w:rsidRPr="007E57F5" w:rsidRDefault="007E57F5" w:rsidP="007E57F5">
      <w:pPr>
        <w:rPr>
          <w:sz w:val="24"/>
          <w:szCs w:val="24"/>
        </w:rPr>
      </w:pPr>
      <w:r w:rsidRPr="007E57F5">
        <w:rPr>
          <w:sz w:val="24"/>
          <w:szCs w:val="24"/>
        </w:rPr>
        <w:t xml:space="preserve">    la = Myatoi(*(argv+1));</w:t>
      </w:r>
    </w:p>
    <w:p w:rsidR="007E57F5" w:rsidRPr="007E57F5" w:rsidRDefault="007E57F5" w:rsidP="007E57F5">
      <w:pPr>
        <w:rPr>
          <w:sz w:val="24"/>
          <w:szCs w:val="24"/>
        </w:rPr>
      </w:pPr>
      <w:r w:rsidRPr="007E57F5">
        <w:rPr>
          <w:sz w:val="24"/>
          <w:szCs w:val="24"/>
        </w:rPr>
        <w:t xml:space="preserve">    lb = Myatoi(*(argv+2));</w:t>
      </w:r>
    </w:p>
    <w:p w:rsidR="007E57F5" w:rsidRPr="007E57F5" w:rsidRDefault="007E57F5" w:rsidP="007E57F5">
      <w:pPr>
        <w:rPr>
          <w:sz w:val="24"/>
          <w:szCs w:val="24"/>
        </w:rPr>
      </w:pPr>
      <w:r w:rsidRPr="007E57F5">
        <w:rPr>
          <w:sz w:val="24"/>
          <w:szCs w:val="24"/>
        </w:rPr>
        <w:t xml:space="preserve">    lc = Myatoi(*(argv+3));</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else if(argc==1){</w:t>
      </w:r>
    </w:p>
    <w:p w:rsidR="007E57F5" w:rsidRPr="007E57F5" w:rsidRDefault="007E57F5" w:rsidP="007E57F5">
      <w:pPr>
        <w:rPr>
          <w:sz w:val="24"/>
          <w:szCs w:val="24"/>
        </w:rPr>
      </w:pPr>
      <w:r w:rsidRPr="007E57F5">
        <w:rPr>
          <w:sz w:val="24"/>
          <w:szCs w:val="24"/>
        </w:rPr>
        <w:t xml:space="preserve">    printf("use 1000, 1000, 1000\n");</w:t>
      </w:r>
    </w:p>
    <w:p w:rsidR="007E57F5" w:rsidRPr="007E57F5" w:rsidRDefault="007E57F5" w:rsidP="007E57F5">
      <w:pPr>
        <w:rPr>
          <w:sz w:val="24"/>
          <w:szCs w:val="24"/>
        </w:rPr>
      </w:pPr>
      <w:r w:rsidRPr="007E57F5">
        <w:rPr>
          <w:sz w:val="24"/>
          <w:szCs w:val="24"/>
        </w:rPr>
        <w:t xml:space="preserve">    la = LA; lb = LB; lc = LC;</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else{</w:t>
      </w:r>
    </w:p>
    <w:p w:rsidR="007E57F5" w:rsidRPr="007E57F5" w:rsidRDefault="007E57F5" w:rsidP="007E57F5">
      <w:pPr>
        <w:rPr>
          <w:sz w:val="24"/>
          <w:szCs w:val="24"/>
        </w:rPr>
      </w:pPr>
      <w:r w:rsidRPr="007E57F5">
        <w:rPr>
          <w:sz w:val="24"/>
          <w:szCs w:val="24"/>
        </w:rPr>
        <w:t xml:space="preserve">    if(argc&gt;1) printf("argc error,use 1000, 1000, 1000\n");</w:t>
      </w:r>
    </w:p>
    <w:p w:rsidR="007E57F5" w:rsidRPr="007E57F5" w:rsidRDefault="007E57F5" w:rsidP="007E57F5">
      <w:pPr>
        <w:rPr>
          <w:sz w:val="24"/>
          <w:szCs w:val="24"/>
        </w:rPr>
      </w:pPr>
      <w:r w:rsidRPr="007E57F5">
        <w:rPr>
          <w:sz w:val="24"/>
          <w:szCs w:val="24"/>
        </w:rPr>
        <w:lastRenderedPageBreak/>
        <w:t xml:space="preserve">    la = LA; lb = LB; lc = LC;</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//alloc the matrix</w:t>
      </w:r>
    </w:p>
    <w:p w:rsidR="007E57F5" w:rsidRPr="007E57F5" w:rsidRDefault="007E57F5" w:rsidP="007E57F5">
      <w:pPr>
        <w:rPr>
          <w:sz w:val="24"/>
          <w:szCs w:val="24"/>
        </w:rPr>
      </w:pPr>
      <w:r w:rsidRPr="007E57F5">
        <w:rPr>
          <w:sz w:val="24"/>
          <w:szCs w:val="24"/>
        </w:rPr>
        <w:t xml:space="preserve">  allocMm(&amp;a, la, lb, 1);</w:t>
      </w:r>
    </w:p>
    <w:p w:rsidR="007E57F5" w:rsidRPr="007E57F5" w:rsidRDefault="007E57F5" w:rsidP="007E57F5">
      <w:pPr>
        <w:rPr>
          <w:sz w:val="24"/>
          <w:szCs w:val="24"/>
        </w:rPr>
      </w:pPr>
      <w:r w:rsidRPr="007E57F5">
        <w:rPr>
          <w:sz w:val="24"/>
          <w:szCs w:val="24"/>
        </w:rPr>
        <w:t xml:space="preserve">  allocMm(&amp;b, lb, lc, 1);</w:t>
      </w:r>
    </w:p>
    <w:p w:rsidR="007E57F5" w:rsidRPr="007E57F5" w:rsidRDefault="007E57F5" w:rsidP="007E57F5">
      <w:pPr>
        <w:rPr>
          <w:sz w:val="24"/>
          <w:szCs w:val="24"/>
        </w:rPr>
      </w:pPr>
      <w:r w:rsidRPr="007E57F5">
        <w:rPr>
          <w:sz w:val="24"/>
          <w:szCs w:val="24"/>
        </w:rPr>
        <w:t xml:space="preserve">  allocMm(&amp;c, la, lc, 0);</w:t>
      </w:r>
    </w:p>
    <w:p w:rsidR="007E57F5" w:rsidRPr="007E57F5" w:rsidRDefault="007E57F5" w:rsidP="007E57F5">
      <w:pPr>
        <w:rPr>
          <w:sz w:val="24"/>
          <w:szCs w:val="24"/>
        </w:rPr>
      </w:pPr>
      <w:r w:rsidRPr="007E57F5">
        <w:rPr>
          <w:sz w:val="24"/>
          <w:szCs w:val="24"/>
        </w:rPr>
        <w:t xml:space="preserve">  int i,j;</w:t>
      </w:r>
    </w:p>
    <w:p w:rsidR="007E57F5" w:rsidRPr="007E57F5" w:rsidRDefault="007E57F5" w:rsidP="007E57F5">
      <w:pPr>
        <w:rPr>
          <w:sz w:val="24"/>
          <w:szCs w:val="24"/>
        </w:rPr>
      </w:pPr>
      <w:r w:rsidRPr="007E57F5">
        <w:rPr>
          <w:sz w:val="24"/>
          <w:szCs w:val="24"/>
        </w:rPr>
        <w:t xml:space="preserve">  int adis = la/diva;</w:t>
      </w:r>
    </w:p>
    <w:p w:rsidR="007E57F5" w:rsidRPr="007E57F5" w:rsidRDefault="007E57F5" w:rsidP="007E57F5">
      <w:pPr>
        <w:rPr>
          <w:sz w:val="24"/>
          <w:szCs w:val="24"/>
        </w:rPr>
      </w:pPr>
      <w:r w:rsidRPr="007E57F5">
        <w:rPr>
          <w:sz w:val="24"/>
          <w:szCs w:val="24"/>
        </w:rPr>
        <w:t xml:space="preserve">  int cdis = lc/divc;</w:t>
      </w:r>
    </w:p>
    <w:p w:rsidR="007E57F5" w:rsidRPr="007E57F5" w:rsidRDefault="007E57F5" w:rsidP="007E57F5">
      <w:pPr>
        <w:rPr>
          <w:sz w:val="24"/>
          <w:szCs w:val="24"/>
        </w:rPr>
      </w:pPr>
      <w:r w:rsidRPr="007E57F5">
        <w:rPr>
          <w:sz w:val="24"/>
          <w:szCs w:val="24"/>
        </w:rPr>
        <w:t xml:space="preserve">  for(i=0; i&lt;diva; i++)</w:t>
      </w:r>
    </w:p>
    <w:p w:rsidR="007E57F5" w:rsidRPr="007E57F5" w:rsidRDefault="007E57F5" w:rsidP="007E57F5">
      <w:pPr>
        <w:rPr>
          <w:sz w:val="24"/>
          <w:szCs w:val="24"/>
        </w:rPr>
      </w:pPr>
      <w:r w:rsidRPr="007E57F5">
        <w:rPr>
          <w:sz w:val="24"/>
          <w:szCs w:val="24"/>
        </w:rPr>
        <w:t xml:space="preserve">     for(j=0; j&lt;divc; j++){//x, y. xlen, ylen</w:t>
      </w:r>
    </w:p>
    <w:p w:rsidR="007E57F5" w:rsidRPr="007E57F5" w:rsidRDefault="007E57F5" w:rsidP="007E57F5">
      <w:pPr>
        <w:rPr>
          <w:sz w:val="24"/>
          <w:szCs w:val="24"/>
        </w:rPr>
      </w:pPr>
      <w:r w:rsidRPr="007E57F5">
        <w:rPr>
          <w:sz w:val="24"/>
          <w:szCs w:val="24"/>
        </w:rPr>
        <w:t xml:space="preserve">        array[i][j].x = i*adis;</w:t>
      </w:r>
    </w:p>
    <w:p w:rsidR="007E57F5" w:rsidRPr="007E57F5" w:rsidRDefault="007E57F5" w:rsidP="007E57F5">
      <w:pPr>
        <w:rPr>
          <w:sz w:val="24"/>
          <w:szCs w:val="24"/>
        </w:rPr>
      </w:pPr>
      <w:r w:rsidRPr="007E57F5">
        <w:rPr>
          <w:sz w:val="24"/>
          <w:szCs w:val="24"/>
        </w:rPr>
        <w:t xml:space="preserve">        array[i][j].y = i*cdis;</w:t>
      </w:r>
    </w:p>
    <w:p w:rsidR="007E57F5" w:rsidRPr="007E57F5" w:rsidRDefault="007E57F5" w:rsidP="007E57F5">
      <w:pPr>
        <w:rPr>
          <w:sz w:val="24"/>
          <w:szCs w:val="24"/>
        </w:rPr>
      </w:pPr>
      <w:r w:rsidRPr="007E57F5">
        <w:rPr>
          <w:sz w:val="24"/>
          <w:szCs w:val="24"/>
        </w:rPr>
        <w:t xml:space="preserve">        if(i+1==diva) array[i][j].xlen = la - i*adis;</w:t>
      </w:r>
    </w:p>
    <w:p w:rsidR="007E57F5" w:rsidRPr="007E57F5" w:rsidRDefault="007E57F5" w:rsidP="007E57F5">
      <w:pPr>
        <w:rPr>
          <w:sz w:val="24"/>
          <w:szCs w:val="24"/>
        </w:rPr>
      </w:pPr>
      <w:r w:rsidRPr="007E57F5">
        <w:rPr>
          <w:sz w:val="24"/>
          <w:szCs w:val="24"/>
        </w:rPr>
        <w:t xml:space="preserve">        else array[i][j].xlen = adis;</w:t>
      </w:r>
    </w:p>
    <w:p w:rsidR="007E57F5" w:rsidRPr="007E57F5" w:rsidRDefault="007E57F5" w:rsidP="007E57F5">
      <w:pPr>
        <w:rPr>
          <w:sz w:val="24"/>
          <w:szCs w:val="24"/>
        </w:rPr>
      </w:pPr>
      <w:r w:rsidRPr="007E57F5">
        <w:rPr>
          <w:sz w:val="24"/>
          <w:szCs w:val="24"/>
        </w:rPr>
        <w:t xml:space="preserve">        if(j+1==divc) array[i][j].ylen = lc - i*cdis;</w:t>
      </w:r>
    </w:p>
    <w:p w:rsidR="007E57F5" w:rsidRPr="007E57F5" w:rsidRDefault="007E57F5" w:rsidP="007E57F5">
      <w:pPr>
        <w:rPr>
          <w:sz w:val="24"/>
          <w:szCs w:val="24"/>
        </w:rPr>
      </w:pPr>
      <w:r w:rsidRPr="007E57F5">
        <w:rPr>
          <w:sz w:val="24"/>
          <w:szCs w:val="24"/>
        </w:rPr>
        <w:t xml:space="preserve">        else array[i][j].ylen = cdis;</w:t>
      </w:r>
    </w:p>
    <w:p w:rsidR="007E57F5" w:rsidRPr="007E57F5" w:rsidRDefault="007E57F5" w:rsidP="007E57F5">
      <w:pPr>
        <w:rPr>
          <w:sz w:val="24"/>
          <w:szCs w:val="24"/>
        </w:rPr>
      </w:pPr>
      <w:r w:rsidRPr="007E57F5">
        <w:rPr>
          <w:sz w:val="24"/>
          <w:szCs w:val="24"/>
        </w:rPr>
        <w:t xml:space="preserve">        if(pthread_create(&amp;hThread[i][j], NULL, (void *)MultMatrix, (void *)&amp;array[i][j])){</w:t>
      </w:r>
    </w:p>
    <w:p w:rsidR="007E57F5" w:rsidRPr="007E57F5" w:rsidRDefault="007E57F5" w:rsidP="007E57F5">
      <w:pPr>
        <w:rPr>
          <w:sz w:val="24"/>
          <w:szCs w:val="24"/>
        </w:rPr>
      </w:pPr>
      <w:r w:rsidRPr="007E57F5">
        <w:rPr>
          <w:sz w:val="24"/>
          <w:szCs w:val="24"/>
        </w:rPr>
        <w:t xml:space="preserve">           printf("create error!\n");</w:t>
      </w:r>
    </w:p>
    <w:p w:rsidR="007E57F5" w:rsidRPr="007E57F5" w:rsidRDefault="007E57F5" w:rsidP="007E57F5">
      <w:pPr>
        <w:rPr>
          <w:sz w:val="24"/>
          <w:szCs w:val="24"/>
        </w:rPr>
      </w:pPr>
      <w:r w:rsidRPr="007E57F5">
        <w:rPr>
          <w:sz w:val="24"/>
          <w:szCs w:val="24"/>
        </w:rPr>
        <w:t xml:space="preserve">           return 0;</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for(i=0; i&lt;diva; i++) </w:t>
      </w:r>
    </w:p>
    <w:p w:rsidR="007E57F5" w:rsidRPr="007E57F5" w:rsidRDefault="007E57F5" w:rsidP="007E57F5">
      <w:pPr>
        <w:rPr>
          <w:sz w:val="24"/>
          <w:szCs w:val="24"/>
        </w:rPr>
      </w:pPr>
      <w:r w:rsidRPr="007E57F5">
        <w:rPr>
          <w:sz w:val="24"/>
          <w:szCs w:val="24"/>
        </w:rPr>
        <w:t xml:space="preserve">     for(j=0; j&lt;divc; j++)</w:t>
      </w:r>
    </w:p>
    <w:p w:rsidR="007E57F5" w:rsidRPr="007E57F5" w:rsidRDefault="007E57F5" w:rsidP="007E57F5">
      <w:pPr>
        <w:rPr>
          <w:sz w:val="24"/>
          <w:szCs w:val="24"/>
        </w:rPr>
      </w:pPr>
      <w:r w:rsidRPr="007E57F5">
        <w:rPr>
          <w:sz w:val="24"/>
          <w:szCs w:val="24"/>
        </w:rPr>
        <w:t xml:space="preserve">        pthread_join(hThread[i][j], NULL); </w:t>
      </w:r>
    </w:p>
    <w:p w:rsidR="007E57F5" w:rsidRPr="007E57F5" w:rsidRDefault="007E57F5" w:rsidP="007E57F5">
      <w:pPr>
        <w:rPr>
          <w:sz w:val="24"/>
          <w:szCs w:val="24"/>
        </w:rPr>
      </w:pPr>
      <w:r w:rsidRPr="007E57F5">
        <w:rPr>
          <w:sz w:val="24"/>
          <w:szCs w:val="24"/>
        </w:rPr>
        <w:t xml:space="preserve">  return 0;</w:t>
      </w:r>
    </w:p>
    <w:p w:rsidR="00F4781A" w:rsidRDefault="007E57F5" w:rsidP="007E57F5">
      <w:pPr>
        <w:rPr>
          <w:sz w:val="24"/>
          <w:szCs w:val="24"/>
        </w:rPr>
      </w:pPr>
      <w:r w:rsidRPr="007E57F5">
        <w:rPr>
          <w:sz w:val="24"/>
          <w:szCs w:val="24"/>
        </w:rPr>
        <w:t>}</w:t>
      </w:r>
    </w:p>
    <w:p w:rsidR="00F4781A" w:rsidRDefault="00F4781A" w:rsidP="00F4781A">
      <w:pPr>
        <w:rPr>
          <w:sz w:val="24"/>
          <w:szCs w:val="24"/>
        </w:rPr>
      </w:pPr>
    </w:p>
    <w:p w:rsidR="00F4781A" w:rsidRDefault="00F4781A"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7E57F5" w:rsidP="00F4781A">
      <w:pPr>
        <w:rPr>
          <w:sz w:val="24"/>
          <w:szCs w:val="24"/>
        </w:rPr>
      </w:pPr>
    </w:p>
    <w:p w:rsidR="007E57F5" w:rsidRDefault="00184331" w:rsidP="00F4781A">
      <w:pPr>
        <w:rPr>
          <w:sz w:val="24"/>
          <w:szCs w:val="24"/>
        </w:rPr>
      </w:pPr>
      <w:r>
        <w:rPr>
          <w:rFonts w:hint="eastAsia"/>
          <w:sz w:val="24"/>
          <w:szCs w:val="24"/>
        </w:rPr>
        <w:lastRenderedPageBreak/>
        <w:t>//OpenMp.c</w:t>
      </w:r>
    </w:p>
    <w:p w:rsidR="007E57F5" w:rsidRPr="007E57F5" w:rsidRDefault="007E57F5" w:rsidP="007E57F5">
      <w:pPr>
        <w:rPr>
          <w:sz w:val="24"/>
          <w:szCs w:val="24"/>
        </w:rPr>
      </w:pPr>
      <w:r w:rsidRPr="007E57F5">
        <w:rPr>
          <w:sz w:val="24"/>
          <w:szCs w:val="24"/>
        </w:rPr>
        <w:t>#include &lt;stdio.h&gt;</w:t>
      </w:r>
    </w:p>
    <w:p w:rsidR="007E57F5" w:rsidRPr="007E57F5" w:rsidRDefault="007E57F5" w:rsidP="007E57F5">
      <w:pPr>
        <w:rPr>
          <w:sz w:val="24"/>
          <w:szCs w:val="24"/>
        </w:rPr>
      </w:pPr>
      <w:r w:rsidRPr="007E57F5">
        <w:rPr>
          <w:sz w:val="24"/>
          <w:szCs w:val="24"/>
        </w:rPr>
        <w:t>#include "omp.h"</w:t>
      </w:r>
    </w:p>
    <w:p w:rsidR="007E57F5" w:rsidRPr="007E57F5" w:rsidRDefault="007E57F5" w:rsidP="007E57F5">
      <w:pPr>
        <w:rPr>
          <w:sz w:val="24"/>
          <w:szCs w:val="24"/>
        </w:rPr>
      </w:pPr>
      <w:r w:rsidRPr="007E57F5">
        <w:rPr>
          <w:sz w:val="24"/>
          <w:szCs w:val="24"/>
        </w:rPr>
        <w:t>#include &lt;stdlib.h&gt;</w:t>
      </w:r>
    </w:p>
    <w:p w:rsidR="007E57F5" w:rsidRPr="007E57F5" w:rsidRDefault="007E57F5" w:rsidP="007E57F5">
      <w:pPr>
        <w:rPr>
          <w:sz w:val="24"/>
          <w:szCs w:val="24"/>
        </w:rPr>
      </w:pPr>
      <w:r w:rsidRPr="007E57F5">
        <w:rPr>
          <w:sz w:val="24"/>
          <w:szCs w:val="24"/>
        </w:rPr>
        <w:t>#include &lt;time.h&gt;</w:t>
      </w:r>
    </w:p>
    <w:p w:rsidR="007E57F5" w:rsidRPr="007E57F5" w:rsidRDefault="007E57F5" w:rsidP="007E57F5">
      <w:pPr>
        <w:rPr>
          <w:sz w:val="24"/>
          <w:szCs w:val="24"/>
        </w:rPr>
      </w:pPr>
      <w:r w:rsidRPr="007E57F5">
        <w:rPr>
          <w:sz w:val="24"/>
          <w:szCs w:val="24"/>
        </w:rPr>
        <w:t>#include &lt;string.h&gt;</w:t>
      </w:r>
    </w:p>
    <w:p w:rsidR="007E57F5" w:rsidRPr="007E57F5" w:rsidRDefault="007E57F5" w:rsidP="007E57F5">
      <w:pPr>
        <w:rPr>
          <w:sz w:val="24"/>
          <w:szCs w:val="24"/>
        </w:rPr>
      </w:pPr>
      <w:r w:rsidRPr="007E57F5">
        <w:rPr>
          <w:sz w:val="24"/>
          <w:szCs w:val="24"/>
        </w:rPr>
        <w:t>#define LA 1000</w:t>
      </w:r>
    </w:p>
    <w:p w:rsidR="007E57F5" w:rsidRPr="007E57F5" w:rsidRDefault="007E57F5" w:rsidP="007E57F5">
      <w:pPr>
        <w:rPr>
          <w:sz w:val="24"/>
          <w:szCs w:val="24"/>
        </w:rPr>
      </w:pPr>
      <w:r w:rsidRPr="007E57F5">
        <w:rPr>
          <w:sz w:val="24"/>
          <w:szCs w:val="24"/>
        </w:rPr>
        <w:t>#define LB 1000</w:t>
      </w:r>
    </w:p>
    <w:p w:rsidR="007E57F5" w:rsidRPr="007E57F5" w:rsidRDefault="007E57F5" w:rsidP="007E57F5">
      <w:pPr>
        <w:rPr>
          <w:sz w:val="24"/>
          <w:szCs w:val="24"/>
        </w:rPr>
      </w:pPr>
      <w:r w:rsidRPr="007E57F5">
        <w:rPr>
          <w:sz w:val="24"/>
          <w:szCs w:val="24"/>
        </w:rPr>
        <w:t>#define LC 1000</w:t>
      </w:r>
    </w:p>
    <w:p w:rsidR="007E57F5" w:rsidRPr="007E57F5" w:rsidRDefault="007E57F5" w:rsidP="007E57F5">
      <w:pPr>
        <w:rPr>
          <w:sz w:val="24"/>
          <w:szCs w:val="24"/>
        </w:rPr>
      </w:pPr>
      <w:r w:rsidRPr="007E57F5">
        <w:rPr>
          <w:sz w:val="24"/>
          <w:szCs w:val="24"/>
        </w:rPr>
        <w:t>#define num 50</w:t>
      </w:r>
    </w:p>
    <w:p w:rsidR="007E57F5" w:rsidRPr="007E57F5" w:rsidRDefault="007E57F5" w:rsidP="007E57F5">
      <w:pPr>
        <w:rPr>
          <w:sz w:val="24"/>
          <w:szCs w:val="24"/>
        </w:rPr>
      </w:pPr>
      <w:r w:rsidRPr="007E57F5">
        <w:rPr>
          <w:sz w:val="24"/>
          <w:szCs w:val="24"/>
        </w:rPr>
        <w:t>#define diva 3</w:t>
      </w:r>
    </w:p>
    <w:p w:rsidR="007E57F5" w:rsidRPr="007E57F5" w:rsidRDefault="007E57F5" w:rsidP="007E57F5">
      <w:pPr>
        <w:rPr>
          <w:sz w:val="24"/>
          <w:szCs w:val="24"/>
        </w:rPr>
      </w:pPr>
      <w:r w:rsidRPr="007E57F5">
        <w:rPr>
          <w:sz w:val="24"/>
          <w:szCs w:val="24"/>
        </w:rPr>
        <w:t>#define divc 3</w:t>
      </w:r>
    </w:p>
    <w:p w:rsidR="007E57F5" w:rsidRPr="007E57F5" w:rsidRDefault="007E57F5" w:rsidP="007E57F5">
      <w:pPr>
        <w:rPr>
          <w:sz w:val="24"/>
          <w:szCs w:val="24"/>
        </w:rPr>
      </w:pPr>
      <w:r w:rsidRPr="007E57F5">
        <w:rPr>
          <w:sz w:val="24"/>
          <w:szCs w:val="24"/>
        </w:rPr>
        <w:t>//we should use only 9 threads at most to run it</w:t>
      </w:r>
    </w:p>
    <w:p w:rsidR="007E57F5" w:rsidRPr="007E57F5" w:rsidRDefault="007E57F5" w:rsidP="007E57F5">
      <w:pPr>
        <w:rPr>
          <w:sz w:val="24"/>
          <w:szCs w:val="24"/>
        </w:rPr>
      </w:pPr>
      <w:r w:rsidRPr="007E57F5">
        <w:rPr>
          <w:sz w:val="24"/>
          <w:szCs w:val="24"/>
        </w:rPr>
        <w:t>typedef struct{</w:t>
      </w:r>
    </w:p>
    <w:p w:rsidR="007E57F5" w:rsidRPr="007E57F5" w:rsidRDefault="007E57F5" w:rsidP="007E57F5">
      <w:pPr>
        <w:rPr>
          <w:sz w:val="24"/>
          <w:szCs w:val="24"/>
        </w:rPr>
      </w:pPr>
      <w:r w:rsidRPr="007E57F5">
        <w:rPr>
          <w:sz w:val="24"/>
          <w:szCs w:val="24"/>
        </w:rPr>
        <w:t xml:space="preserve">  int *m;</w:t>
      </w:r>
    </w:p>
    <w:p w:rsidR="007E57F5" w:rsidRPr="007E57F5" w:rsidRDefault="007E57F5" w:rsidP="007E57F5">
      <w:pPr>
        <w:rPr>
          <w:sz w:val="24"/>
          <w:szCs w:val="24"/>
        </w:rPr>
      </w:pPr>
      <w:r w:rsidRPr="007E57F5">
        <w:rPr>
          <w:sz w:val="24"/>
          <w:szCs w:val="24"/>
        </w:rPr>
        <w:t xml:space="preserve">  int a,b;</w:t>
      </w:r>
    </w:p>
    <w:p w:rsidR="007E57F5" w:rsidRPr="007E57F5" w:rsidRDefault="007E57F5" w:rsidP="007E57F5">
      <w:pPr>
        <w:rPr>
          <w:sz w:val="24"/>
          <w:szCs w:val="24"/>
        </w:rPr>
      </w:pPr>
      <w:r w:rsidRPr="007E57F5">
        <w:rPr>
          <w:sz w:val="24"/>
          <w:szCs w:val="24"/>
        </w:rPr>
        <w:t>}Matrix;</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int Myatoi(char *c){</w:t>
      </w:r>
    </w:p>
    <w:p w:rsidR="007E57F5" w:rsidRPr="007E57F5" w:rsidRDefault="007E57F5" w:rsidP="007E57F5">
      <w:pPr>
        <w:rPr>
          <w:sz w:val="24"/>
          <w:szCs w:val="24"/>
        </w:rPr>
      </w:pPr>
      <w:r w:rsidRPr="007E57F5">
        <w:rPr>
          <w:sz w:val="24"/>
          <w:szCs w:val="24"/>
        </w:rPr>
        <w:t xml:space="preserve">  int sum = 0;</w:t>
      </w:r>
    </w:p>
    <w:p w:rsidR="007E57F5" w:rsidRPr="007E57F5" w:rsidRDefault="007E57F5" w:rsidP="007E57F5">
      <w:pPr>
        <w:rPr>
          <w:sz w:val="24"/>
          <w:szCs w:val="24"/>
        </w:rPr>
      </w:pPr>
      <w:r w:rsidRPr="007E57F5">
        <w:rPr>
          <w:sz w:val="24"/>
          <w:szCs w:val="24"/>
        </w:rPr>
        <w:t xml:space="preserve">  while(*c != '\0'){</w:t>
      </w:r>
    </w:p>
    <w:p w:rsidR="007E57F5" w:rsidRPr="007E57F5" w:rsidRDefault="007E57F5" w:rsidP="007E57F5">
      <w:pPr>
        <w:rPr>
          <w:sz w:val="24"/>
          <w:szCs w:val="24"/>
        </w:rPr>
      </w:pPr>
      <w:r w:rsidRPr="007E57F5">
        <w:rPr>
          <w:sz w:val="24"/>
          <w:szCs w:val="24"/>
        </w:rPr>
        <w:t xml:space="preserve">    sum *= 10;</w:t>
      </w:r>
    </w:p>
    <w:p w:rsidR="007E57F5" w:rsidRPr="007E57F5" w:rsidRDefault="007E57F5" w:rsidP="007E57F5">
      <w:pPr>
        <w:rPr>
          <w:sz w:val="24"/>
          <w:szCs w:val="24"/>
        </w:rPr>
      </w:pPr>
      <w:r w:rsidRPr="007E57F5">
        <w:rPr>
          <w:sz w:val="24"/>
          <w:szCs w:val="24"/>
        </w:rPr>
        <w:t xml:space="preserve">    sum += (*c - '0');</w:t>
      </w:r>
    </w:p>
    <w:p w:rsidR="007E57F5" w:rsidRPr="007E57F5" w:rsidRDefault="007E57F5" w:rsidP="007E57F5">
      <w:pPr>
        <w:rPr>
          <w:sz w:val="24"/>
          <w:szCs w:val="24"/>
        </w:rPr>
      </w:pPr>
      <w:r w:rsidRPr="007E57F5">
        <w:rPr>
          <w:sz w:val="24"/>
          <w:szCs w:val="24"/>
        </w:rPr>
        <w:t xml:space="preserve">    c++;</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return sum;</w:t>
      </w:r>
    </w:p>
    <w:p w:rsidR="007E57F5" w:rsidRPr="007E57F5" w:rsidRDefault="007E57F5" w:rsidP="007E57F5">
      <w:pPr>
        <w:rPr>
          <w:sz w:val="24"/>
          <w:szCs w:val="24"/>
        </w:rPr>
      </w:pPr>
      <w:r w:rsidRPr="007E57F5">
        <w:rPr>
          <w:sz w:val="24"/>
          <w:szCs w:val="24"/>
        </w:rPr>
        <w:t>}</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Matrix *a,*b,*c;</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void openmp_multmatrix(){</w:t>
      </w:r>
    </w:p>
    <w:p w:rsidR="007E57F5" w:rsidRPr="007E57F5" w:rsidRDefault="007E57F5" w:rsidP="007E57F5">
      <w:pPr>
        <w:rPr>
          <w:sz w:val="24"/>
          <w:szCs w:val="24"/>
        </w:rPr>
      </w:pPr>
      <w:r w:rsidRPr="007E57F5">
        <w:rPr>
          <w:sz w:val="24"/>
          <w:szCs w:val="24"/>
        </w:rPr>
        <w:t xml:space="preserve">  int i,j,k;</w:t>
      </w:r>
    </w:p>
    <w:p w:rsidR="007E57F5" w:rsidRPr="007E57F5" w:rsidRDefault="007E57F5" w:rsidP="007E57F5">
      <w:pPr>
        <w:rPr>
          <w:sz w:val="24"/>
          <w:szCs w:val="24"/>
        </w:rPr>
      </w:pPr>
      <w:r w:rsidRPr="007E57F5">
        <w:rPr>
          <w:sz w:val="24"/>
          <w:szCs w:val="24"/>
        </w:rPr>
        <w:t xml:space="preserve">  int index;</w:t>
      </w:r>
    </w:p>
    <w:p w:rsidR="007E57F5" w:rsidRPr="007E57F5" w:rsidRDefault="007E57F5" w:rsidP="007E57F5">
      <w:pPr>
        <w:rPr>
          <w:sz w:val="24"/>
          <w:szCs w:val="24"/>
        </w:rPr>
      </w:pPr>
      <w:r w:rsidRPr="007E57F5">
        <w:rPr>
          <w:sz w:val="24"/>
          <w:szCs w:val="24"/>
        </w:rPr>
        <w:t xml:space="preserve">  int all = a-&gt;a * b-&gt;b;</w:t>
      </w:r>
    </w:p>
    <w:p w:rsidR="007E57F5" w:rsidRPr="007E57F5" w:rsidRDefault="007E57F5" w:rsidP="007E57F5">
      <w:pPr>
        <w:rPr>
          <w:sz w:val="24"/>
          <w:szCs w:val="24"/>
        </w:rPr>
      </w:pPr>
      <w:r w:rsidRPr="007E57F5">
        <w:rPr>
          <w:sz w:val="24"/>
          <w:szCs w:val="24"/>
        </w:rPr>
        <w:t xml:space="preserve">  #pragma omp parallel private(i,j,k)</w:t>
      </w:r>
    </w:p>
    <w:p w:rsidR="007E57F5" w:rsidRPr="007E57F5" w:rsidRDefault="007E57F5" w:rsidP="007E57F5">
      <w:pPr>
        <w:rPr>
          <w:sz w:val="24"/>
          <w:szCs w:val="24"/>
        </w:rPr>
      </w:pPr>
      <w:r w:rsidRPr="007E57F5">
        <w:rPr>
          <w:sz w:val="24"/>
          <w:szCs w:val="24"/>
        </w:rPr>
        <w:t xml:space="preserve">  for(index=0; index&lt;all; index++){</w:t>
      </w:r>
    </w:p>
    <w:p w:rsidR="007E57F5" w:rsidRPr="007E57F5" w:rsidRDefault="007E57F5" w:rsidP="007E57F5">
      <w:pPr>
        <w:rPr>
          <w:sz w:val="24"/>
          <w:szCs w:val="24"/>
        </w:rPr>
      </w:pPr>
      <w:r w:rsidRPr="007E57F5">
        <w:rPr>
          <w:sz w:val="24"/>
          <w:szCs w:val="24"/>
        </w:rPr>
        <w:t xml:space="preserve">     i = index/b-&gt;b;</w:t>
      </w:r>
    </w:p>
    <w:p w:rsidR="007E57F5" w:rsidRPr="007E57F5" w:rsidRDefault="007E57F5" w:rsidP="007E57F5">
      <w:pPr>
        <w:rPr>
          <w:sz w:val="24"/>
          <w:szCs w:val="24"/>
        </w:rPr>
      </w:pPr>
      <w:r w:rsidRPr="007E57F5">
        <w:rPr>
          <w:sz w:val="24"/>
          <w:szCs w:val="24"/>
        </w:rPr>
        <w:t xml:space="preserve">     j = index%b-&gt;b;</w:t>
      </w:r>
    </w:p>
    <w:p w:rsidR="007E57F5" w:rsidRPr="007E57F5" w:rsidRDefault="007E57F5" w:rsidP="007E57F5">
      <w:pPr>
        <w:rPr>
          <w:sz w:val="24"/>
          <w:szCs w:val="24"/>
        </w:rPr>
      </w:pPr>
      <w:r w:rsidRPr="007E57F5">
        <w:rPr>
          <w:sz w:val="24"/>
          <w:szCs w:val="24"/>
        </w:rPr>
        <w:t xml:space="preserve">     for(k=0; k&lt;a-&gt;b; k++){</w:t>
      </w:r>
    </w:p>
    <w:p w:rsidR="007E57F5" w:rsidRPr="007E57F5" w:rsidRDefault="007E57F5" w:rsidP="007E57F5">
      <w:pPr>
        <w:rPr>
          <w:sz w:val="24"/>
          <w:szCs w:val="24"/>
        </w:rPr>
      </w:pPr>
      <w:r w:rsidRPr="007E57F5">
        <w:rPr>
          <w:sz w:val="24"/>
          <w:szCs w:val="24"/>
        </w:rPr>
        <w:t xml:space="preserve">        *(c-&gt;m+i*c-&gt;b+j) += (*(a-&gt;m+i*a-&gt;b+k))*(*(b-&gt;m+k*b-&gt;b+j));</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 </w:t>
      </w:r>
    </w:p>
    <w:p w:rsidR="007E57F5" w:rsidRPr="007E57F5" w:rsidRDefault="007E57F5" w:rsidP="007E57F5">
      <w:pPr>
        <w:rPr>
          <w:sz w:val="24"/>
          <w:szCs w:val="24"/>
        </w:rPr>
      </w:pPr>
      <w:r w:rsidRPr="007E57F5">
        <w:rPr>
          <w:sz w:val="24"/>
          <w:szCs w:val="24"/>
        </w:rPr>
        <w:t>}</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lastRenderedPageBreak/>
        <w:t>void allocMm(Matrix **m, int x,int y,int init){</w:t>
      </w:r>
    </w:p>
    <w:p w:rsidR="007E57F5" w:rsidRPr="007E57F5" w:rsidRDefault="007E57F5" w:rsidP="007E57F5">
      <w:pPr>
        <w:rPr>
          <w:sz w:val="24"/>
          <w:szCs w:val="24"/>
        </w:rPr>
      </w:pPr>
      <w:r w:rsidRPr="007E57F5">
        <w:rPr>
          <w:sz w:val="24"/>
          <w:szCs w:val="24"/>
        </w:rPr>
        <w:t xml:space="preserve">  *m = (Matrix *)malloc(sizeof(Matrix));</w:t>
      </w:r>
    </w:p>
    <w:p w:rsidR="007E57F5" w:rsidRPr="007E57F5" w:rsidRDefault="007E57F5" w:rsidP="007E57F5">
      <w:pPr>
        <w:rPr>
          <w:sz w:val="24"/>
          <w:szCs w:val="24"/>
        </w:rPr>
      </w:pPr>
      <w:r w:rsidRPr="007E57F5">
        <w:rPr>
          <w:sz w:val="24"/>
          <w:szCs w:val="24"/>
        </w:rPr>
        <w:t xml:space="preserve">  (*m)-&gt;a = x;</w:t>
      </w:r>
    </w:p>
    <w:p w:rsidR="007E57F5" w:rsidRPr="007E57F5" w:rsidRDefault="007E57F5" w:rsidP="007E57F5">
      <w:pPr>
        <w:rPr>
          <w:sz w:val="24"/>
          <w:szCs w:val="24"/>
        </w:rPr>
      </w:pPr>
      <w:r w:rsidRPr="007E57F5">
        <w:rPr>
          <w:sz w:val="24"/>
          <w:szCs w:val="24"/>
        </w:rPr>
        <w:t xml:space="preserve">  (*m)-&gt;b = y;</w:t>
      </w:r>
    </w:p>
    <w:p w:rsidR="007E57F5" w:rsidRPr="007E57F5" w:rsidRDefault="007E57F5" w:rsidP="007E57F5">
      <w:pPr>
        <w:rPr>
          <w:sz w:val="24"/>
          <w:szCs w:val="24"/>
        </w:rPr>
      </w:pPr>
      <w:r w:rsidRPr="007E57F5">
        <w:rPr>
          <w:sz w:val="24"/>
          <w:szCs w:val="24"/>
        </w:rPr>
        <w:t xml:space="preserve">  (*m)-&gt;m = (int *)malloc(sizeof(int)*x*y);</w:t>
      </w:r>
    </w:p>
    <w:p w:rsidR="007E57F5" w:rsidRPr="007E57F5" w:rsidRDefault="007E57F5" w:rsidP="007E57F5">
      <w:pPr>
        <w:rPr>
          <w:sz w:val="24"/>
          <w:szCs w:val="24"/>
        </w:rPr>
      </w:pPr>
      <w:r w:rsidRPr="007E57F5">
        <w:rPr>
          <w:sz w:val="24"/>
          <w:szCs w:val="24"/>
        </w:rPr>
        <w:t xml:space="preserve">  if(!init){</w:t>
      </w:r>
    </w:p>
    <w:p w:rsidR="007E57F5" w:rsidRPr="007E57F5" w:rsidRDefault="007E57F5" w:rsidP="007E57F5">
      <w:pPr>
        <w:rPr>
          <w:sz w:val="24"/>
          <w:szCs w:val="24"/>
        </w:rPr>
      </w:pPr>
      <w:r w:rsidRPr="007E57F5">
        <w:rPr>
          <w:sz w:val="24"/>
          <w:szCs w:val="24"/>
        </w:rPr>
        <w:t xml:space="preserve">     memset((*m)-&gt;m,0,sizeof(int)*x*y);</w:t>
      </w:r>
    </w:p>
    <w:p w:rsidR="007E57F5" w:rsidRPr="007E57F5" w:rsidRDefault="007E57F5" w:rsidP="007E57F5">
      <w:pPr>
        <w:rPr>
          <w:sz w:val="24"/>
          <w:szCs w:val="24"/>
        </w:rPr>
      </w:pPr>
      <w:r w:rsidRPr="007E57F5">
        <w:rPr>
          <w:sz w:val="24"/>
          <w:szCs w:val="24"/>
        </w:rPr>
        <w:t xml:space="preserve">     return ;</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int i,j;</w:t>
      </w:r>
    </w:p>
    <w:p w:rsidR="007E57F5" w:rsidRPr="007E57F5" w:rsidRDefault="007E57F5" w:rsidP="007E57F5">
      <w:pPr>
        <w:rPr>
          <w:sz w:val="24"/>
          <w:szCs w:val="24"/>
        </w:rPr>
      </w:pPr>
      <w:r w:rsidRPr="007E57F5">
        <w:rPr>
          <w:sz w:val="24"/>
          <w:szCs w:val="24"/>
        </w:rPr>
        <w:t xml:space="preserve">  for(i=0;i&lt;x;i++)</w:t>
      </w:r>
    </w:p>
    <w:p w:rsidR="007E57F5" w:rsidRPr="007E57F5" w:rsidRDefault="007E57F5" w:rsidP="007E57F5">
      <w:pPr>
        <w:rPr>
          <w:sz w:val="24"/>
          <w:szCs w:val="24"/>
        </w:rPr>
      </w:pPr>
      <w:r w:rsidRPr="007E57F5">
        <w:rPr>
          <w:sz w:val="24"/>
          <w:szCs w:val="24"/>
        </w:rPr>
        <w:t xml:space="preserve">    for(j=0;j&lt;y;j++)</w:t>
      </w:r>
    </w:p>
    <w:p w:rsidR="007E57F5" w:rsidRPr="007E57F5" w:rsidRDefault="007E57F5" w:rsidP="007E57F5">
      <w:pPr>
        <w:rPr>
          <w:sz w:val="24"/>
          <w:szCs w:val="24"/>
        </w:rPr>
      </w:pPr>
      <w:r w:rsidRPr="007E57F5">
        <w:rPr>
          <w:sz w:val="24"/>
          <w:szCs w:val="24"/>
        </w:rPr>
        <w:t xml:space="preserve">       *((*m)-&gt;m+i*y+j) = rand()%num;</w:t>
      </w:r>
    </w:p>
    <w:p w:rsidR="007E57F5" w:rsidRPr="007E57F5" w:rsidRDefault="007E57F5" w:rsidP="007E57F5">
      <w:pPr>
        <w:rPr>
          <w:sz w:val="24"/>
          <w:szCs w:val="24"/>
        </w:rPr>
      </w:pPr>
      <w:r w:rsidRPr="007E57F5">
        <w:rPr>
          <w:sz w:val="24"/>
          <w:szCs w:val="24"/>
        </w:rPr>
        <w:t>}</w:t>
      </w:r>
    </w:p>
    <w:p w:rsidR="007E57F5" w:rsidRPr="007E57F5" w:rsidRDefault="007E57F5" w:rsidP="007E57F5">
      <w:pPr>
        <w:rPr>
          <w:sz w:val="24"/>
          <w:szCs w:val="24"/>
        </w:rPr>
      </w:pPr>
    </w:p>
    <w:p w:rsidR="007E57F5" w:rsidRPr="007E57F5" w:rsidRDefault="007E57F5" w:rsidP="007E57F5">
      <w:pPr>
        <w:rPr>
          <w:sz w:val="24"/>
          <w:szCs w:val="24"/>
        </w:rPr>
      </w:pPr>
      <w:r w:rsidRPr="007E57F5">
        <w:rPr>
          <w:sz w:val="24"/>
          <w:szCs w:val="24"/>
        </w:rPr>
        <w:t>int main(int argc, char **argv){</w:t>
      </w:r>
    </w:p>
    <w:p w:rsidR="007E57F5" w:rsidRPr="007E57F5" w:rsidRDefault="007E57F5" w:rsidP="007E57F5">
      <w:pPr>
        <w:rPr>
          <w:sz w:val="24"/>
          <w:szCs w:val="24"/>
        </w:rPr>
      </w:pPr>
      <w:r w:rsidRPr="007E57F5">
        <w:rPr>
          <w:sz w:val="24"/>
          <w:szCs w:val="24"/>
        </w:rPr>
        <w:t xml:space="preserve">  srand(time(0));</w:t>
      </w:r>
    </w:p>
    <w:p w:rsidR="007E57F5" w:rsidRPr="007E57F5" w:rsidRDefault="007E57F5" w:rsidP="007E57F5">
      <w:pPr>
        <w:rPr>
          <w:sz w:val="24"/>
          <w:szCs w:val="24"/>
        </w:rPr>
      </w:pPr>
      <w:r w:rsidRPr="007E57F5">
        <w:rPr>
          <w:sz w:val="24"/>
          <w:szCs w:val="24"/>
        </w:rPr>
        <w:t xml:space="preserve">  int la, lb, lc;</w:t>
      </w:r>
    </w:p>
    <w:p w:rsidR="007E57F5" w:rsidRPr="007E57F5" w:rsidRDefault="007E57F5" w:rsidP="007E57F5">
      <w:pPr>
        <w:rPr>
          <w:sz w:val="24"/>
          <w:szCs w:val="24"/>
        </w:rPr>
      </w:pPr>
      <w:r w:rsidRPr="007E57F5">
        <w:rPr>
          <w:sz w:val="24"/>
          <w:szCs w:val="24"/>
        </w:rPr>
        <w:t xml:space="preserve">  if(argc==2){</w:t>
      </w:r>
    </w:p>
    <w:p w:rsidR="007E57F5" w:rsidRPr="007E57F5" w:rsidRDefault="007E57F5" w:rsidP="007E57F5">
      <w:pPr>
        <w:rPr>
          <w:sz w:val="24"/>
          <w:szCs w:val="24"/>
        </w:rPr>
      </w:pPr>
      <w:r w:rsidRPr="007E57F5">
        <w:rPr>
          <w:sz w:val="24"/>
          <w:szCs w:val="24"/>
        </w:rPr>
        <w:t xml:space="preserve">    la = lb = lc = atoi(*(argv+1));</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else if(argc==4){</w:t>
      </w:r>
    </w:p>
    <w:p w:rsidR="007E57F5" w:rsidRPr="007E57F5" w:rsidRDefault="007E57F5" w:rsidP="007E57F5">
      <w:pPr>
        <w:rPr>
          <w:sz w:val="24"/>
          <w:szCs w:val="24"/>
        </w:rPr>
      </w:pPr>
      <w:r w:rsidRPr="007E57F5">
        <w:rPr>
          <w:sz w:val="24"/>
          <w:szCs w:val="24"/>
        </w:rPr>
        <w:t xml:space="preserve">    la = Myatoi(*(argv+1));</w:t>
      </w:r>
    </w:p>
    <w:p w:rsidR="007E57F5" w:rsidRPr="007E57F5" w:rsidRDefault="007E57F5" w:rsidP="007E57F5">
      <w:pPr>
        <w:rPr>
          <w:sz w:val="24"/>
          <w:szCs w:val="24"/>
        </w:rPr>
      </w:pPr>
      <w:r w:rsidRPr="007E57F5">
        <w:rPr>
          <w:sz w:val="24"/>
          <w:szCs w:val="24"/>
        </w:rPr>
        <w:t xml:space="preserve">    lb = Myatoi(*(argv+2));</w:t>
      </w:r>
    </w:p>
    <w:p w:rsidR="007E57F5" w:rsidRPr="007E57F5" w:rsidRDefault="007E57F5" w:rsidP="007E57F5">
      <w:pPr>
        <w:rPr>
          <w:sz w:val="24"/>
          <w:szCs w:val="24"/>
        </w:rPr>
      </w:pPr>
      <w:r w:rsidRPr="007E57F5">
        <w:rPr>
          <w:sz w:val="24"/>
          <w:szCs w:val="24"/>
        </w:rPr>
        <w:t xml:space="preserve">    lc = Myatoi(*(argv+3));</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else if(argc==1){</w:t>
      </w:r>
    </w:p>
    <w:p w:rsidR="007E57F5" w:rsidRPr="007E57F5" w:rsidRDefault="007E57F5" w:rsidP="007E57F5">
      <w:pPr>
        <w:rPr>
          <w:sz w:val="24"/>
          <w:szCs w:val="24"/>
        </w:rPr>
      </w:pPr>
      <w:r w:rsidRPr="007E57F5">
        <w:rPr>
          <w:sz w:val="24"/>
          <w:szCs w:val="24"/>
        </w:rPr>
        <w:t xml:space="preserve">    printf("use 1000, 1000, 1000\n");</w:t>
      </w:r>
    </w:p>
    <w:p w:rsidR="007E57F5" w:rsidRPr="007E57F5" w:rsidRDefault="007E57F5" w:rsidP="007E57F5">
      <w:pPr>
        <w:rPr>
          <w:sz w:val="24"/>
          <w:szCs w:val="24"/>
        </w:rPr>
      </w:pPr>
      <w:r w:rsidRPr="007E57F5">
        <w:rPr>
          <w:sz w:val="24"/>
          <w:szCs w:val="24"/>
        </w:rPr>
        <w:t xml:space="preserve">    la = LA; lb = LB; lc = LC;</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else{</w:t>
      </w:r>
    </w:p>
    <w:p w:rsidR="007E57F5" w:rsidRPr="007E57F5" w:rsidRDefault="007E57F5" w:rsidP="007E57F5">
      <w:pPr>
        <w:rPr>
          <w:sz w:val="24"/>
          <w:szCs w:val="24"/>
        </w:rPr>
      </w:pPr>
      <w:r w:rsidRPr="007E57F5">
        <w:rPr>
          <w:sz w:val="24"/>
          <w:szCs w:val="24"/>
        </w:rPr>
        <w:t xml:space="preserve">    if(argc&gt;1) printf("argc error,use 1000, 1000, 1000\n");</w:t>
      </w:r>
    </w:p>
    <w:p w:rsidR="007E57F5" w:rsidRPr="007E57F5" w:rsidRDefault="007E57F5" w:rsidP="007E57F5">
      <w:pPr>
        <w:rPr>
          <w:sz w:val="24"/>
          <w:szCs w:val="24"/>
        </w:rPr>
      </w:pPr>
      <w:r w:rsidRPr="007E57F5">
        <w:rPr>
          <w:sz w:val="24"/>
          <w:szCs w:val="24"/>
        </w:rPr>
        <w:t xml:space="preserve">    la = LA; lb = LB; lc = LC;</w:t>
      </w:r>
    </w:p>
    <w:p w:rsidR="007E57F5" w:rsidRPr="007E57F5" w:rsidRDefault="007E57F5" w:rsidP="007E57F5">
      <w:pPr>
        <w:rPr>
          <w:sz w:val="24"/>
          <w:szCs w:val="24"/>
        </w:rPr>
      </w:pPr>
      <w:r w:rsidRPr="007E57F5">
        <w:rPr>
          <w:sz w:val="24"/>
          <w:szCs w:val="24"/>
        </w:rPr>
        <w:t xml:space="preserve">  }</w:t>
      </w:r>
    </w:p>
    <w:p w:rsidR="007E57F5" w:rsidRPr="007E57F5" w:rsidRDefault="007E57F5" w:rsidP="007E57F5">
      <w:pPr>
        <w:rPr>
          <w:sz w:val="24"/>
          <w:szCs w:val="24"/>
        </w:rPr>
      </w:pPr>
      <w:r w:rsidRPr="007E57F5">
        <w:rPr>
          <w:sz w:val="24"/>
          <w:szCs w:val="24"/>
        </w:rPr>
        <w:t xml:space="preserve">  //alloc the matrix</w:t>
      </w:r>
    </w:p>
    <w:p w:rsidR="007E57F5" w:rsidRPr="007E57F5" w:rsidRDefault="007E57F5" w:rsidP="007E57F5">
      <w:pPr>
        <w:rPr>
          <w:sz w:val="24"/>
          <w:szCs w:val="24"/>
        </w:rPr>
      </w:pPr>
      <w:r w:rsidRPr="007E57F5">
        <w:rPr>
          <w:sz w:val="24"/>
          <w:szCs w:val="24"/>
        </w:rPr>
        <w:t xml:space="preserve">  allocMm(&amp;a, la, lb, 1);</w:t>
      </w:r>
    </w:p>
    <w:p w:rsidR="007E57F5" w:rsidRPr="007E57F5" w:rsidRDefault="007E57F5" w:rsidP="007E57F5">
      <w:pPr>
        <w:rPr>
          <w:sz w:val="24"/>
          <w:szCs w:val="24"/>
        </w:rPr>
      </w:pPr>
      <w:r w:rsidRPr="007E57F5">
        <w:rPr>
          <w:sz w:val="24"/>
          <w:szCs w:val="24"/>
        </w:rPr>
        <w:t xml:space="preserve">  allocMm(&amp;b, lb, lc, 1);</w:t>
      </w:r>
    </w:p>
    <w:p w:rsidR="007E57F5" w:rsidRPr="007E57F5" w:rsidRDefault="007E57F5" w:rsidP="007E57F5">
      <w:pPr>
        <w:rPr>
          <w:sz w:val="24"/>
          <w:szCs w:val="24"/>
        </w:rPr>
      </w:pPr>
      <w:r w:rsidRPr="007E57F5">
        <w:rPr>
          <w:sz w:val="24"/>
          <w:szCs w:val="24"/>
        </w:rPr>
        <w:t xml:space="preserve">  allocMm(&amp;c, la, lc, 0);</w:t>
      </w:r>
    </w:p>
    <w:p w:rsidR="007E57F5" w:rsidRPr="007E57F5" w:rsidRDefault="007E57F5" w:rsidP="007E57F5">
      <w:pPr>
        <w:rPr>
          <w:sz w:val="24"/>
          <w:szCs w:val="24"/>
        </w:rPr>
      </w:pPr>
      <w:r w:rsidRPr="007E57F5">
        <w:rPr>
          <w:sz w:val="24"/>
          <w:szCs w:val="24"/>
        </w:rPr>
        <w:t xml:space="preserve">  int i,j;</w:t>
      </w:r>
    </w:p>
    <w:p w:rsidR="007E57F5" w:rsidRPr="007E57F5" w:rsidRDefault="007E57F5" w:rsidP="007E57F5">
      <w:pPr>
        <w:rPr>
          <w:sz w:val="24"/>
          <w:szCs w:val="24"/>
        </w:rPr>
      </w:pPr>
      <w:r w:rsidRPr="007E57F5">
        <w:rPr>
          <w:sz w:val="24"/>
          <w:szCs w:val="24"/>
        </w:rPr>
        <w:t xml:space="preserve">  openmp_multmatrix();</w:t>
      </w:r>
    </w:p>
    <w:p w:rsidR="007E57F5" w:rsidRPr="007E57F5" w:rsidRDefault="007E57F5" w:rsidP="007E57F5">
      <w:pPr>
        <w:rPr>
          <w:sz w:val="24"/>
          <w:szCs w:val="24"/>
        </w:rPr>
      </w:pPr>
      <w:r w:rsidRPr="007E57F5">
        <w:rPr>
          <w:sz w:val="24"/>
          <w:szCs w:val="24"/>
        </w:rPr>
        <w:t xml:space="preserve">  return 0;</w:t>
      </w:r>
    </w:p>
    <w:p w:rsidR="007E57F5" w:rsidRDefault="007E57F5" w:rsidP="007E57F5">
      <w:pPr>
        <w:rPr>
          <w:sz w:val="24"/>
          <w:szCs w:val="24"/>
        </w:rPr>
      </w:pPr>
      <w:r w:rsidRPr="007E57F5">
        <w:rPr>
          <w:sz w:val="24"/>
          <w:szCs w:val="24"/>
        </w:rPr>
        <w:t>}</w:t>
      </w:r>
    </w:p>
    <w:p w:rsidR="007E57F5" w:rsidRDefault="007E57F5" w:rsidP="00F4781A">
      <w:pPr>
        <w:rPr>
          <w:sz w:val="24"/>
          <w:szCs w:val="24"/>
        </w:rPr>
      </w:pPr>
    </w:p>
    <w:p w:rsidR="007E57F5" w:rsidRDefault="007E57F5" w:rsidP="00F4781A">
      <w:pPr>
        <w:rPr>
          <w:sz w:val="24"/>
          <w:szCs w:val="24"/>
        </w:rPr>
      </w:pPr>
    </w:p>
    <w:p w:rsidR="007E57F5" w:rsidRDefault="00184331" w:rsidP="00F4781A">
      <w:pPr>
        <w:rPr>
          <w:sz w:val="24"/>
          <w:szCs w:val="24"/>
        </w:rPr>
      </w:pPr>
      <w:r>
        <w:rPr>
          <w:rFonts w:hint="eastAsia"/>
          <w:sz w:val="24"/>
          <w:szCs w:val="24"/>
        </w:rPr>
        <w:lastRenderedPageBreak/>
        <w:t>//MPI.c</w:t>
      </w:r>
    </w:p>
    <w:p w:rsidR="007E57F5" w:rsidRDefault="007E57F5" w:rsidP="007E57F5">
      <w:r>
        <w:t>#include &lt;stdio.h&gt;</w:t>
      </w:r>
    </w:p>
    <w:p w:rsidR="007E57F5" w:rsidRDefault="007E57F5" w:rsidP="007E57F5">
      <w:r>
        <w:t>#include &lt;mpi.h&gt;</w:t>
      </w:r>
    </w:p>
    <w:p w:rsidR="007E57F5" w:rsidRDefault="007E57F5" w:rsidP="007E57F5">
      <w:r>
        <w:t>#include &lt;stdlib.h&gt;</w:t>
      </w:r>
    </w:p>
    <w:p w:rsidR="007E57F5" w:rsidRDefault="007E57F5" w:rsidP="007E57F5">
      <w:r>
        <w:t>#include &lt;time.h&gt;</w:t>
      </w:r>
    </w:p>
    <w:p w:rsidR="007E57F5" w:rsidRDefault="007E57F5" w:rsidP="007E57F5">
      <w:r>
        <w:t>#include &lt;string.h&gt;</w:t>
      </w:r>
    </w:p>
    <w:p w:rsidR="007E57F5" w:rsidRDefault="007E57F5" w:rsidP="007E57F5"/>
    <w:p w:rsidR="007E57F5" w:rsidRDefault="007E57F5" w:rsidP="007E57F5">
      <w:r>
        <w:t>#define LA 1600</w:t>
      </w:r>
    </w:p>
    <w:p w:rsidR="007E57F5" w:rsidRDefault="007E57F5" w:rsidP="007E57F5">
      <w:r>
        <w:t>#define LB 1600</w:t>
      </w:r>
    </w:p>
    <w:p w:rsidR="007E57F5" w:rsidRDefault="007E57F5" w:rsidP="007E57F5">
      <w:r>
        <w:t>#define LC 1600</w:t>
      </w:r>
    </w:p>
    <w:p w:rsidR="007E57F5" w:rsidRDefault="007E57F5" w:rsidP="007E57F5">
      <w:r>
        <w:t>#define num 50</w:t>
      </w:r>
    </w:p>
    <w:p w:rsidR="007E57F5" w:rsidRDefault="007E57F5" w:rsidP="007E57F5">
      <w:r>
        <w:t>//use 4*4 = 16 pro</w:t>
      </w:r>
    </w:p>
    <w:p w:rsidR="007E57F5" w:rsidRDefault="007E57F5" w:rsidP="007E57F5">
      <w:r>
        <w:t>int Wp = 4;</w:t>
      </w:r>
    </w:p>
    <w:p w:rsidR="007E57F5" w:rsidRDefault="007E57F5" w:rsidP="007E57F5">
      <w:r>
        <w:t>int Hp = 4;</w:t>
      </w:r>
    </w:p>
    <w:p w:rsidR="007E57F5" w:rsidRDefault="007E57F5" w:rsidP="007E57F5">
      <w:r>
        <w:t>typedef struct{</w:t>
      </w:r>
    </w:p>
    <w:p w:rsidR="007E57F5" w:rsidRDefault="007E57F5" w:rsidP="007E57F5">
      <w:r>
        <w:t xml:space="preserve">  int *m;</w:t>
      </w:r>
    </w:p>
    <w:p w:rsidR="007E57F5" w:rsidRDefault="007E57F5" w:rsidP="007E57F5">
      <w:r>
        <w:t xml:space="preserve">  int a,b;</w:t>
      </w:r>
    </w:p>
    <w:p w:rsidR="007E57F5" w:rsidRDefault="007E57F5" w:rsidP="007E57F5">
      <w:r>
        <w:t>}Matrix;</w:t>
      </w:r>
    </w:p>
    <w:p w:rsidR="007E57F5" w:rsidRDefault="007E57F5" w:rsidP="007E57F5"/>
    <w:p w:rsidR="007E57F5" w:rsidRDefault="007E57F5" w:rsidP="007E57F5">
      <w:r>
        <w:t>int Myatoi(char *c){</w:t>
      </w:r>
    </w:p>
    <w:p w:rsidR="007E57F5" w:rsidRDefault="007E57F5" w:rsidP="007E57F5">
      <w:r>
        <w:t xml:space="preserve">  int sum = 0;</w:t>
      </w:r>
    </w:p>
    <w:p w:rsidR="007E57F5" w:rsidRDefault="007E57F5" w:rsidP="007E57F5">
      <w:r>
        <w:t xml:space="preserve">  while(*c != '\0'){</w:t>
      </w:r>
    </w:p>
    <w:p w:rsidR="007E57F5" w:rsidRDefault="007E57F5" w:rsidP="007E57F5">
      <w:r>
        <w:t xml:space="preserve">    sum *= 10;</w:t>
      </w:r>
    </w:p>
    <w:p w:rsidR="007E57F5" w:rsidRDefault="007E57F5" w:rsidP="007E57F5">
      <w:r>
        <w:t xml:space="preserve">    sum += (*c - '0');</w:t>
      </w:r>
    </w:p>
    <w:p w:rsidR="007E57F5" w:rsidRDefault="007E57F5" w:rsidP="007E57F5">
      <w:r>
        <w:t xml:space="preserve">    c++;</w:t>
      </w:r>
    </w:p>
    <w:p w:rsidR="007E57F5" w:rsidRDefault="007E57F5" w:rsidP="007E57F5">
      <w:r>
        <w:t xml:space="preserve">  }</w:t>
      </w:r>
    </w:p>
    <w:p w:rsidR="007E57F5" w:rsidRDefault="007E57F5" w:rsidP="007E57F5">
      <w:r>
        <w:t xml:space="preserve">  return sum;</w:t>
      </w:r>
    </w:p>
    <w:p w:rsidR="007E57F5" w:rsidRDefault="007E57F5" w:rsidP="007E57F5">
      <w:r>
        <w:t>}</w:t>
      </w:r>
    </w:p>
    <w:p w:rsidR="007E57F5" w:rsidRDefault="007E57F5" w:rsidP="007E57F5"/>
    <w:p w:rsidR="007E57F5" w:rsidRDefault="007E57F5" w:rsidP="007E57F5">
      <w:r>
        <w:t>Matrix *a,*b,*c;</w:t>
      </w:r>
    </w:p>
    <w:p w:rsidR="007E57F5" w:rsidRDefault="007E57F5" w:rsidP="007E57F5">
      <w:r>
        <w:t>MPI_Status status;</w:t>
      </w:r>
    </w:p>
    <w:p w:rsidR="007E57F5" w:rsidRDefault="007E57F5" w:rsidP="007E57F5"/>
    <w:p w:rsidR="007E57F5" w:rsidRDefault="007E57F5" w:rsidP="007E57F5">
      <w:r>
        <w:t>void allocMm(Matrix **m, int x,int y){</w:t>
      </w:r>
    </w:p>
    <w:p w:rsidR="007E57F5" w:rsidRDefault="007E57F5" w:rsidP="007E57F5">
      <w:r>
        <w:t xml:space="preserve">  *m = (Matrix *)malloc(sizeof(Matrix));</w:t>
      </w:r>
    </w:p>
    <w:p w:rsidR="007E57F5" w:rsidRDefault="007E57F5" w:rsidP="007E57F5">
      <w:r>
        <w:t xml:space="preserve">  (*m)-&gt;a = x;</w:t>
      </w:r>
    </w:p>
    <w:p w:rsidR="007E57F5" w:rsidRDefault="007E57F5" w:rsidP="007E57F5">
      <w:r>
        <w:t xml:space="preserve">  (*m)-&gt;b = y;</w:t>
      </w:r>
    </w:p>
    <w:p w:rsidR="007E57F5" w:rsidRDefault="007E57F5" w:rsidP="007E57F5">
      <w:r>
        <w:t xml:space="preserve">  (*m)-&gt;m = (int *)malloc(sizeof(int)*x*y);</w:t>
      </w:r>
    </w:p>
    <w:p w:rsidR="007E57F5" w:rsidRDefault="007E57F5" w:rsidP="007E57F5">
      <w:r>
        <w:t>}</w:t>
      </w:r>
    </w:p>
    <w:p w:rsidR="007E57F5" w:rsidRDefault="007E57F5" w:rsidP="007E57F5"/>
    <w:p w:rsidR="007E57F5" w:rsidRDefault="007E57F5" w:rsidP="007E57F5">
      <w:r>
        <w:t>int posx, posy, xstep, ystep;</w:t>
      </w:r>
    </w:p>
    <w:p w:rsidR="007E57F5" w:rsidRDefault="007E57F5" w:rsidP="007E57F5">
      <w:r>
        <w:t>int xB, xE, yB, yE;</w:t>
      </w:r>
    </w:p>
    <w:p w:rsidR="007E57F5" w:rsidRDefault="007E57F5" w:rsidP="007E57F5">
      <w:r>
        <w:t>int *buf, *bufa, *bufb;</w:t>
      </w:r>
    </w:p>
    <w:p w:rsidR="007E57F5" w:rsidRDefault="007E57F5" w:rsidP="007E57F5"/>
    <w:p w:rsidR="007E57F5" w:rsidRDefault="007E57F5" w:rsidP="007E57F5">
      <w:r>
        <w:t>void init_Mm(int id, int x, int y, int same){</w:t>
      </w:r>
    </w:p>
    <w:p w:rsidR="007E57F5" w:rsidRDefault="007E57F5" w:rsidP="007E57F5">
      <w:r>
        <w:lastRenderedPageBreak/>
        <w:t xml:space="preserve">  int i,j,k;</w:t>
      </w:r>
    </w:p>
    <w:p w:rsidR="007E57F5" w:rsidRDefault="007E57F5" w:rsidP="007E57F5">
      <w:r>
        <w:t xml:space="preserve">  int all = Wp*Hp;</w:t>
      </w:r>
    </w:p>
    <w:p w:rsidR="007E57F5" w:rsidRDefault="007E57F5" w:rsidP="007E57F5">
      <w:r>
        <w:t xml:space="preserve">  xstep = x/all;</w:t>
      </w:r>
    </w:p>
    <w:p w:rsidR="007E57F5" w:rsidRDefault="007E57F5" w:rsidP="007E57F5">
      <w:r>
        <w:t xml:space="preserve">  ystep = y/all;</w:t>
      </w:r>
    </w:p>
    <w:p w:rsidR="007E57F5" w:rsidRDefault="007E57F5" w:rsidP="007E57F5">
      <w:r>
        <w:t xml:space="preserve">  xB = id * xstep;</w:t>
      </w:r>
    </w:p>
    <w:p w:rsidR="007E57F5" w:rsidRDefault="007E57F5" w:rsidP="007E57F5">
      <w:r>
        <w:t xml:space="preserve">  yB = id * ystep;</w:t>
      </w:r>
    </w:p>
    <w:p w:rsidR="007E57F5" w:rsidRDefault="007E57F5" w:rsidP="007E57F5">
      <w:r>
        <w:t xml:space="preserve">  xE = (id+1)*xstep;</w:t>
      </w:r>
    </w:p>
    <w:p w:rsidR="007E57F5" w:rsidRDefault="007E57F5" w:rsidP="007E57F5">
      <w:r>
        <w:t xml:space="preserve">  yE = (id+1)*ystep;</w:t>
      </w:r>
    </w:p>
    <w:p w:rsidR="007E57F5" w:rsidRDefault="007E57F5" w:rsidP="007E57F5">
      <w:r>
        <w:t xml:space="preserve">  bufa = (int *)malloc(sizeof(int)*ystep*same);</w:t>
      </w:r>
    </w:p>
    <w:p w:rsidR="007E57F5" w:rsidRDefault="007E57F5" w:rsidP="007E57F5">
      <w:r>
        <w:t xml:space="preserve">  bufb = (int *)malloc(sizeof(int)*xstep*same);</w:t>
      </w:r>
    </w:p>
    <w:p w:rsidR="007E57F5" w:rsidRDefault="007E57F5" w:rsidP="007E57F5">
      <w:r>
        <w:t xml:space="preserve">  int con = 0;</w:t>
      </w:r>
    </w:p>
    <w:p w:rsidR="007E57F5" w:rsidRDefault="007E57F5" w:rsidP="007E57F5">
      <w:r>
        <w:t xml:space="preserve">  for(i=yB;i&lt;yE;i++)</w:t>
      </w:r>
    </w:p>
    <w:p w:rsidR="007E57F5" w:rsidRDefault="007E57F5" w:rsidP="007E57F5">
      <w:r>
        <w:t xml:space="preserve">     for(k=0;k&lt;same;k++){</w:t>
      </w:r>
    </w:p>
    <w:p w:rsidR="007E57F5" w:rsidRDefault="007E57F5" w:rsidP="007E57F5">
      <w:r>
        <w:t xml:space="preserve">        *(a-&gt;m+i*a-&gt;b+k) = rand()%num;</w:t>
      </w:r>
    </w:p>
    <w:p w:rsidR="007E57F5" w:rsidRDefault="007E57F5" w:rsidP="007E57F5">
      <w:r>
        <w:t xml:space="preserve">        *(bufa+con) = *(a-&gt;m+i*a-&gt;b+k);</w:t>
      </w:r>
    </w:p>
    <w:p w:rsidR="007E57F5" w:rsidRDefault="007E57F5" w:rsidP="007E57F5">
      <w:r>
        <w:t xml:space="preserve">        con++;</w:t>
      </w:r>
    </w:p>
    <w:p w:rsidR="007E57F5" w:rsidRDefault="007E57F5" w:rsidP="007E57F5">
      <w:r>
        <w:t xml:space="preserve">     }</w:t>
      </w:r>
    </w:p>
    <w:p w:rsidR="007E57F5" w:rsidRDefault="007E57F5" w:rsidP="007E57F5">
      <w:r>
        <w:t xml:space="preserve">  con = 0;</w:t>
      </w:r>
    </w:p>
    <w:p w:rsidR="007E57F5" w:rsidRDefault="007E57F5" w:rsidP="007E57F5">
      <w:r>
        <w:t xml:space="preserve">  for(i=xB;i&lt;xE;i++)</w:t>
      </w:r>
    </w:p>
    <w:p w:rsidR="007E57F5" w:rsidRDefault="007E57F5" w:rsidP="007E57F5">
      <w:r>
        <w:t xml:space="preserve">     for(k=0;k&lt;same;k++){</w:t>
      </w:r>
    </w:p>
    <w:p w:rsidR="007E57F5" w:rsidRDefault="007E57F5" w:rsidP="007E57F5">
      <w:r>
        <w:t xml:space="preserve">        *(b-&gt;m+i*b-&gt;b+k) = rand()%num;</w:t>
      </w:r>
    </w:p>
    <w:p w:rsidR="007E57F5" w:rsidRDefault="007E57F5" w:rsidP="007E57F5">
      <w:r>
        <w:t xml:space="preserve">        *(bufb+con) = *(b-&gt;m+i*b-&gt;b+k);</w:t>
      </w:r>
    </w:p>
    <w:p w:rsidR="007E57F5" w:rsidRDefault="007E57F5" w:rsidP="007E57F5">
      <w:r>
        <w:t xml:space="preserve">        con++;</w:t>
      </w:r>
    </w:p>
    <w:p w:rsidR="007E57F5" w:rsidRDefault="007E57F5" w:rsidP="007E57F5">
      <w:r>
        <w:t xml:space="preserve">  }</w:t>
      </w:r>
    </w:p>
    <w:p w:rsidR="007E57F5" w:rsidRDefault="007E57F5" w:rsidP="007E57F5">
      <w:r>
        <w:t>}</w:t>
      </w:r>
    </w:p>
    <w:p w:rsidR="007E57F5" w:rsidRDefault="007E57F5" w:rsidP="007E57F5"/>
    <w:p w:rsidR="007E57F5" w:rsidRDefault="007E57F5" w:rsidP="007E57F5">
      <w:r>
        <w:t>//Send - oid</w:t>
      </w:r>
    </w:p>
    <w:p w:rsidR="007E57F5" w:rsidRDefault="007E57F5" w:rsidP="007E57F5">
      <w:r>
        <w:t>//Recive  - even</w:t>
      </w:r>
    </w:p>
    <w:p w:rsidR="007E57F5" w:rsidRDefault="007E57F5" w:rsidP="007E57F5">
      <w:r>
        <w:t>void init_con(int id, int same){</w:t>
      </w:r>
    </w:p>
    <w:p w:rsidR="007E57F5" w:rsidRDefault="007E57F5" w:rsidP="007E57F5">
      <w:r>
        <w:t xml:space="preserve">  int i,j,k;</w:t>
      </w:r>
    </w:p>
    <w:p w:rsidR="007E57F5" w:rsidRDefault="007E57F5" w:rsidP="007E57F5">
      <w:r>
        <w:t xml:space="preserve">  posy = id/Wp;//get group</w:t>
      </w:r>
    </w:p>
    <w:p w:rsidR="007E57F5" w:rsidRDefault="007E57F5" w:rsidP="007E57F5">
      <w:r>
        <w:t xml:space="preserve">  int bb = posy*Hp, ee = (posy+1)*Hp;</w:t>
      </w:r>
    </w:p>
    <w:p w:rsidR="007E57F5" w:rsidRDefault="007E57F5" w:rsidP="007E57F5">
      <w:r>
        <w:t xml:space="preserve">  int con;//send once recive k-1</w:t>
      </w:r>
    </w:p>
    <w:p w:rsidR="007E57F5" w:rsidRDefault="007E57F5" w:rsidP="007E57F5">
      <w:r>
        <w:t xml:space="preserve">  int *buffa = (int *)malloc(sizeof(int)*ystep*same);</w:t>
      </w:r>
    </w:p>
    <w:p w:rsidR="007E57F5" w:rsidRDefault="007E57F5" w:rsidP="007E57F5">
      <w:r>
        <w:t xml:space="preserve">  int *buffb = (int *)malloc(sizeof(int)*xstep*same);</w:t>
      </w:r>
    </w:p>
    <w:p w:rsidR="007E57F5" w:rsidRDefault="007E57F5" w:rsidP="007E57F5">
      <w:r>
        <w:t xml:space="preserve">  for(i=bb;i&lt;ee;i++){</w:t>
      </w:r>
    </w:p>
    <w:p w:rsidR="007E57F5" w:rsidRDefault="007E57F5" w:rsidP="007E57F5">
      <w:r>
        <w:t xml:space="preserve">     //i send</w:t>
      </w:r>
    </w:p>
    <w:p w:rsidR="007E57F5" w:rsidRDefault="007E57F5" w:rsidP="007E57F5">
      <w:r>
        <w:t xml:space="preserve">     if(i==id){</w:t>
      </w:r>
    </w:p>
    <w:p w:rsidR="007E57F5" w:rsidRDefault="007E57F5" w:rsidP="007E57F5">
      <w:r>
        <w:t xml:space="preserve">        for(j=bb;j&lt;ee;j++){</w:t>
      </w:r>
    </w:p>
    <w:p w:rsidR="007E57F5" w:rsidRDefault="007E57F5" w:rsidP="007E57F5">
      <w:r>
        <w:t xml:space="preserve">          if(j==id) continue;</w:t>
      </w:r>
    </w:p>
    <w:p w:rsidR="007E57F5" w:rsidRDefault="007E57F5" w:rsidP="007E57F5">
      <w:r>
        <w:t xml:space="preserve">          MPI_Send(bufa, ystep*same, MPI_INT, j, 1, MPI_COMM_WORLD);//send a</w:t>
      </w:r>
    </w:p>
    <w:p w:rsidR="007E57F5" w:rsidRDefault="007E57F5" w:rsidP="007E57F5">
      <w:r>
        <w:t xml:space="preserve">          MPI_Send(bufb, xstep*same, MPI_INT, j, 2, MPI_COMM_WORLD);//send b</w:t>
      </w:r>
    </w:p>
    <w:p w:rsidR="007E57F5" w:rsidRDefault="007E57F5" w:rsidP="007E57F5">
      <w:r>
        <w:t xml:space="preserve">        }</w:t>
      </w:r>
    </w:p>
    <w:p w:rsidR="007E57F5" w:rsidRDefault="007E57F5" w:rsidP="007E57F5">
      <w:r>
        <w:t xml:space="preserve">     }</w:t>
      </w:r>
    </w:p>
    <w:p w:rsidR="007E57F5" w:rsidRDefault="007E57F5" w:rsidP="007E57F5">
      <w:r>
        <w:lastRenderedPageBreak/>
        <w:t xml:space="preserve">     else{</w:t>
      </w:r>
    </w:p>
    <w:p w:rsidR="007E57F5" w:rsidRDefault="007E57F5" w:rsidP="007E57F5">
      <w:r>
        <w:t xml:space="preserve">        MPI_Recv(buffa, ystep*same, MPI_INT, i, 1, MPI_COMM_WORLD, &amp;status);</w:t>
      </w:r>
    </w:p>
    <w:p w:rsidR="007E57F5" w:rsidRDefault="007E57F5" w:rsidP="007E57F5">
      <w:r>
        <w:t xml:space="preserve">        MPI_Recv(buffb, xstep*same, MPI_INT, i, 2, MPI_COMM_WORLD, &amp;status);</w:t>
      </w:r>
    </w:p>
    <w:p w:rsidR="007E57F5" w:rsidRDefault="007E57F5" w:rsidP="007E57F5">
      <w:r>
        <w:t xml:space="preserve">        con = 0;</w:t>
      </w:r>
    </w:p>
    <w:p w:rsidR="007E57F5" w:rsidRDefault="007E57F5" w:rsidP="007E57F5">
      <w:r>
        <w:t xml:space="preserve">        xB = i * xstep;</w:t>
      </w:r>
    </w:p>
    <w:p w:rsidR="007E57F5" w:rsidRDefault="007E57F5" w:rsidP="007E57F5">
      <w:r>
        <w:t xml:space="preserve">        yB = i * ystep;</w:t>
      </w:r>
    </w:p>
    <w:p w:rsidR="007E57F5" w:rsidRDefault="007E57F5" w:rsidP="007E57F5">
      <w:r>
        <w:t xml:space="preserve">        xE = (i+1)*xstep;</w:t>
      </w:r>
    </w:p>
    <w:p w:rsidR="007E57F5" w:rsidRDefault="007E57F5" w:rsidP="007E57F5">
      <w:r>
        <w:t xml:space="preserve">        yE = (i+1)*ystep;</w:t>
      </w:r>
    </w:p>
    <w:p w:rsidR="007E57F5" w:rsidRDefault="007E57F5" w:rsidP="007E57F5">
      <w:r>
        <w:t xml:space="preserve">        for(j=yB;j&lt;yE;j++)</w:t>
      </w:r>
    </w:p>
    <w:p w:rsidR="007E57F5" w:rsidRDefault="007E57F5" w:rsidP="007E57F5">
      <w:r>
        <w:t xml:space="preserve">          for(k=0;k&lt;same;k++){</w:t>
      </w:r>
    </w:p>
    <w:p w:rsidR="007E57F5" w:rsidRDefault="007E57F5" w:rsidP="007E57F5">
      <w:r>
        <w:t xml:space="preserve">            *(a-&gt;m+j*a-&gt;b+k) = *(buffa+con);</w:t>
      </w:r>
    </w:p>
    <w:p w:rsidR="007E57F5" w:rsidRDefault="007E57F5" w:rsidP="007E57F5">
      <w:r>
        <w:t xml:space="preserve">            con++;</w:t>
      </w:r>
    </w:p>
    <w:p w:rsidR="007E57F5" w:rsidRDefault="007E57F5" w:rsidP="007E57F5">
      <w:r>
        <w:t xml:space="preserve">          }</w:t>
      </w:r>
    </w:p>
    <w:p w:rsidR="007E57F5" w:rsidRDefault="007E57F5" w:rsidP="007E57F5">
      <w:r>
        <w:t xml:space="preserve">        con = 0;</w:t>
      </w:r>
    </w:p>
    <w:p w:rsidR="007E57F5" w:rsidRDefault="007E57F5" w:rsidP="007E57F5">
      <w:r>
        <w:t xml:space="preserve">        for(j=xB;j&lt;xE;j++)</w:t>
      </w:r>
    </w:p>
    <w:p w:rsidR="007E57F5" w:rsidRDefault="007E57F5" w:rsidP="007E57F5">
      <w:r>
        <w:t xml:space="preserve">          for(k=0;k&lt;same;k++){</w:t>
      </w:r>
    </w:p>
    <w:p w:rsidR="007E57F5" w:rsidRDefault="007E57F5" w:rsidP="007E57F5">
      <w:r>
        <w:t xml:space="preserve">            *(b-&gt;m+j*b-&gt;b+k) = *(buffb+con);</w:t>
      </w:r>
    </w:p>
    <w:p w:rsidR="007E57F5" w:rsidRDefault="007E57F5" w:rsidP="007E57F5">
      <w:r>
        <w:t xml:space="preserve">            con++;</w:t>
      </w:r>
    </w:p>
    <w:p w:rsidR="007E57F5" w:rsidRDefault="007E57F5" w:rsidP="007E57F5">
      <w:r>
        <w:t xml:space="preserve">          }</w:t>
      </w:r>
    </w:p>
    <w:p w:rsidR="007E57F5" w:rsidRDefault="007E57F5" w:rsidP="007E57F5">
      <w:r>
        <w:t xml:space="preserve">     }</w:t>
      </w:r>
    </w:p>
    <w:p w:rsidR="007E57F5" w:rsidRDefault="007E57F5" w:rsidP="007E57F5">
      <w:r>
        <w:t xml:space="preserve">  }</w:t>
      </w:r>
    </w:p>
    <w:p w:rsidR="007E57F5" w:rsidRDefault="007E57F5" w:rsidP="007E57F5">
      <w:r>
        <w:t>}</w:t>
      </w:r>
    </w:p>
    <w:p w:rsidR="007E57F5" w:rsidRDefault="007E57F5" w:rsidP="007E57F5"/>
    <w:p w:rsidR="007E57F5" w:rsidRDefault="007E57F5" w:rsidP="007E57F5">
      <w:r>
        <w:t>void Fill(int id, int x, int y, MPI_Status *status){</w:t>
      </w:r>
    </w:p>
    <w:p w:rsidR="007E57F5" w:rsidRDefault="007E57F5" w:rsidP="007E57F5">
      <w:r>
        <w:t xml:space="preserve">  int i,j;</w:t>
      </w:r>
    </w:p>
    <w:p w:rsidR="007E57F5" w:rsidRDefault="007E57F5" w:rsidP="007E57F5">
      <w:r>
        <w:t xml:space="preserve">  posx = id%Wp;</w:t>
      </w:r>
    </w:p>
    <w:p w:rsidR="007E57F5" w:rsidRDefault="007E57F5" w:rsidP="007E57F5">
      <w:r>
        <w:t xml:space="preserve">  posy = id/Hp;</w:t>
      </w:r>
    </w:p>
    <w:p w:rsidR="007E57F5" w:rsidRDefault="007E57F5" w:rsidP="007E57F5">
      <w:r>
        <w:t xml:space="preserve">  xstep = x/Wp;</w:t>
      </w:r>
    </w:p>
    <w:p w:rsidR="007E57F5" w:rsidRDefault="007E57F5" w:rsidP="007E57F5">
      <w:r>
        <w:t xml:space="preserve">  ystep = y/Hp;</w:t>
      </w:r>
    </w:p>
    <w:p w:rsidR="007E57F5" w:rsidRDefault="007E57F5" w:rsidP="007E57F5">
      <w:r>
        <w:t xml:space="preserve">  xB = posx * xstep;</w:t>
      </w:r>
    </w:p>
    <w:p w:rsidR="007E57F5" w:rsidRDefault="007E57F5" w:rsidP="007E57F5">
      <w:r>
        <w:t xml:space="preserve">  yB = posy * ystep;</w:t>
      </w:r>
    </w:p>
    <w:p w:rsidR="007E57F5" w:rsidRDefault="007E57F5" w:rsidP="007E57F5">
      <w:r>
        <w:t xml:space="preserve">  xE = (posx+1)*xstep;</w:t>
      </w:r>
    </w:p>
    <w:p w:rsidR="007E57F5" w:rsidRDefault="007E57F5" w:rsidP="007E57F5">
      <w:r>
        <w:t xml:space="preserve">  yE = (posy+1)*ystep;</w:t>
      </w:r>
    </w:p>
    <w:p w:rsidR="007E57F5" w:rsidRDefault="007E57F5" w:rsidP="007E57F5">
      <w:r>
        <w:t xml:space="preserve">  //buf = (int *)malloc(sizeof(int)*xstep*ystep);</w:t>
      </w:r>
    </w:p>
    <w:p w:rsidR="007E57F5" w:rsidRDefault="007E57F5" w:rsidP="007E57F5">
      <w:r>
        <w:t xml:space="preserve">  if(id) MPI_Recv(buf, xstep*ystep, MPI_INT, id, 0, MPI_COMM_WORLD, status);</w:t>
      </w:r>
    </w:p>
    <w:p w:rsidR="007E57F5" w:rsidRDefault="007E57F5" w:rsidP="007E57F5">
      <w:r>
        <w:t xml:space="preserve">  int con = 0;</w:t>
      </w:r>
    </w:p>
    <w:p w:rsidR="007E57F5" w:rsidRDefault="007E57F5" w:rsidP="007E57F5">
      <w:r>
        <w:t xml:space="preserve">  for(i=xB;i&lt;xE;i++)</w:t>
      </w:r>
    </w:p>
    <w:p w:rsidR="007E57F5" w:rsidRDefault="007E57F5" w:rsidP="007E57F5">
      <w:r>
        <w:t xml:space="preserve">    for(j=yB;j&lt;yE;j++){</w:t>
      </w:r>
    </w:p>
    <w:p w:rsidR="007E57F5" w:rsidRDefault="007E57F5" w:rsidP="007E57F5">
      <w:r>
        <w:t xml:space="preserve">       *(c-&gt;m+i*x+j) = *(buf+con);</w:t>
      </w:r>
    </w:p>
    <w:p w:rsidR="007E57F5" w:rsidRDefault="007E57F5" w:rsidP="007E57F5">
      <w:r>
        <w:t xml:space="preserve">       con++;</w:t>
      </w:r>
    </w:p>
    <w:p w:rsidR="007E57F5" w:rsidRDefault="007E57F5" w:rsidP="007E57F5">
      <w:r>
        <w:t xml:space="preserve">    }</w:t>
      </w:r>
    </w:p>
    <w:p w:rsidR="007E57F5" w:rsidRDefault="007E57F5" w:rsidP="007E57F5">
      <w:r>
        <w:t>}</w:t>
      </w:r>
    </w:p>
    <w:p w:rsidR="007E57F5" w:rsidRDefault="007E57F5" w:rsidP="007E57F5"/>
    <w:p w:rsidR="007E57F5" w:rsidRDefault="007E57F5" w:rsidP="007E57F5">
      <w:r>
        <w:t>void count(int id, int x, int y, int over){</w:t>
      </w:r>
    </w:p>
    <w:p w:rsidR="007E57F5" w:rsidRDefault="007E57F5" w:rsidP="007E57F5">
      <w:r>
        <w:lastRenderedPageBreak/>
        <w:t xml:space="preserve">  int i,j,k,con = 0;</w:t>
      </w:r>
    </w:p>
    <w:p w:rsidR="007E57F5" w:rsidRDefault="007E57F5" w:rsidP="007E57F5">
      <w:r>
        <w:t xml:space="preserve">  posx = id%Wp;</w:t>
      </w:r>
    </w:p>
    <w:p w:rsidR="007E57F5" w:rsidRDefault="007E57F5" w:rsidP="007E57F5">
      <w:r>
        <w:t xml:space="preserve">  posy = id/Hp;</w:t>
      </w:r>
    </w:p>
    <w:p w:rsidR="007E57F5" w:rsidRDefault="007E57F5" w:rsidP="007E57F5">
      <w:r>
        <w:t xml:space="preserve">  xstep = x/Wp;</w:t>
      </w:r>
    </w:p>
    <w:p w:rsidR="007E57F5" w:rsidRDefault="007E57F5" w:rsidP="007E57F5">
      <w:r>
        <w:t xml:space="preserve">  ystep = y/Hp;</w:t>
      </w:r>
    </w:p>
    <w:p w:rsidR="007E57F5" w:rsidRDefault="007E57F5" w:rsidP="007E57F5">
      <w:r>
        <w:t xml:space="preserve">  xB = posx * xstep;</w:t>
      </w:r>
    </w:p>
    <w:p w:rsidR="007E57F5" w:rsidRDefault="007E57F5" w:rsidP="007E57F5">
      <w:r>
        <w:t xml:space="preserve">  yB = posy * ystep;</w:t>
      </w:r>
    </w:p>
    <w:p w:rsidR="007E57F5" w:rsidRDefault="007E57F5" w:rsidP="007E57F5">
      <w:r>
        <w:t xml:space="preserve">  xE = (posx+1)*xstep;</w:t>
      </w:r>
    </w:p>
    <w:p w:rsidR="007E57F5" w:rsidRDefault="007E57F5" w:rsidP="007E57F5">
      <w:r>
        <w:t xml:space="preserve">  yE = (posy+1)*ystep;</w:t>
      </w:r>
    </w:p>
    <w:p w:rsidR="007E57F5" w:rsidRDefault="007E57F5" w:rsidP="007E57F5">
      <w:r>
        <w:t xml:space="preserve">  buf = (int *)malloc(xstep*ystep*sizeof(int));//</w:t>
      </w:r>
    </w:p>
    <w:p w:rsidR="007E57F5" w:rsidRDefault="007E57F5" w:rsidP="007E57F5">
      <w:r>
        <w:t xml:space="preserve">  for(i=yB;i&lt;yE;i++)</w:t>
      </w:r>
    </w:p>
    <w:p w:rsidR="007E57F5" w:rsidRDefault="007E57F5" w:rsidP="007E57F5">
      <w:r>
        <w:t xml:space="preserve">     for(j=xB;j&lt;xE;j++){</w:t>
      </w:r>
    </w:p>
    <w:p w:rsidR="007E57F5" w:rsidRDefault="007E57F5" w:rsidP="007E57F5">
      <w:r>
        <w:t xml:space="preserve">         for(k=0;k&lt;over;k++)</w:t>
      </w:r>
    </w:p>
    <w:p w:rsidR="007E57F5" w:rsidRDefault="007E57F5" w:rsidP="007E57F5">
      <w:r>
        <w:t xml:space="preserve">             *(buf+con) += (*(a-&gt;m+i*a-&gt;a+k)) * (*(b-&gt;m+k*b-&gt;a+j));</w:t>
      </w:r>
    </w:p>
    <w:p w:rsidR="007E57F5" w:rsidRDefault="007E57F5" w:rsidP="007E57F5">
      <w:r>
        <w:t xml:space="preserve">         con++;</w:t>
      </w:r>
    </w:p>
    <w:p w:rsidR="007E57F5" w:rsidRDefault="007E57F5" w:rsidP="007E57F5">
      <w:r>
        <w:t xml:space="preserve">     }    </w:t>
      </w:r>
    </w:p>
    <w:p w:rsidR="007E57F5" w:rsidRDefault="007E57F5" w:rsidP="007E57F5">
      <w:r>
        <w:t>}</w:t>
      </w:r>
    </w:p>
    <w:p w:rsidR="007E57F5" w:rsidRDefault="007E57F5" w:rsidP="007E57F5"/>
    <w:p w:rsidR="007E57F5" w:rsidRDefault="007E57F5" w:rsidP="007E57F5">
      <w:r>
        <w:t>int nPNum, Pid;</w:t>
      </w:r>
    </w:p>
    <w:p w:rsidR="007E57F5" w:rsidRDefault="007E57F5" w:rsidP="007E57F5"/>
    <w:p w:rsidR="007E57F5" w:rsidRDefault="007E57F5" w:rsidP="007E57F5">
      <w:r>
        <w:t>int main(int argc, char **argv){</w:t>
      </w:r>
    </w:p>
    <w:p w:rsidR="007E57F5" w:rsidRDefault="007E57F5" w:rsidP="007E57F5">
      <w:r>
        <w:t xml:space="preserve">  srand(time(0));</w:t>
      </w:r>
    </w:p>
    <w:p w:rsidR="007E57F5" w:rsidRDefault="007E57F5" w:rsidP="007E57F5">
      <w:r>
        <w:t xml:space="preserve">  int la, lb, lc;</w:t>
      </w:r>
    </w:p>
    <w:p w:rsidR="007E57F5" w:rsidRDefault="007E57F5" w:rsidP="007E57F5">
      <w:r>
        <w:t xml:space="preserve">  MPI_Init(&amp;argc, &amp;argv);</w:t>
      </w:r>
    </w:p>
    <w:p w:rsidR="007E57F5" w:rsidRDefault="007E57F5" w:rsidP="007E57F5">
      <w:r>
        <w:t xml:space="preserve">  MPI_Comm_rank(MPI_COMM_WORLD,&amp;Pid);</w:t>
      </w:r>
    </w:p>
    <w:p w:rsidR="007E57F5" w:rsidRDefault="007E57F5" w:rsidP="007E57F5">
      <w:r>
        <w:t xml:space="preserve">  MPI_Comm_size(MPI_COMM_WORLD,&amp;nPNum);</w:t>
      </w:r>
    </w:p>
    <w:p w:rsidR="007E57F5" w:rsidRDefault="007E57F5" w:rsidP="007E57F5">
      <w:r>
        <w:t xml:space="preserve">  if(argc==2){</w:t>
      </w:r>
    </w:p>
    <w:p w:rsidR="007E57F5" w:rsidRDefault="007E57F5" w:rsidP="007E57F5">
      <w:r>
        <w:t xml:space="preserve">    la = lb = lc = atoi(*(argv+1));</w:t>
      </w:r>
    </w:p>
    <w:p w:rsidR="007E57F5" w:rsidRDefault="007E57F5" w:rsidP="007E57F5">
      <w:r>
        <w:t xml:space="preserve">  }</w:t>
      </w:r>
    </w:p>
    <w:p w:rsidR="007E57F5" w:rsidRDefault="007E57F5" w:rsidP="007E57F5">
      <w:r>
        <w:t xml:space="preserve">  else if(argc==4){</w:t>
      </w:r>
    </w:p>
    <w:p w:rsidR="007E57F5" w:rsidRDefault="007E57F5" w:rsidP="007E57F5">
      <w:r>
        <w:t xml:space="preserve">    la = Myatoi(*(argv+1));</w:t>
      </w:r>
    </w:p>
    <w:p w:rsidR="007E57F5" w:rsidRDefault="007E57F5" w:rsidP="007E57F5">
      <w:r>
        <w:t xml:space="preserve">    lb = Myatoi(*(argv+2));</w:t>
      </w:r>
    </w:p>
    <w:p w:rsidR="007E57F5" w:rsidRDefault="007E57F5" w:rsidP="007E57F5">
      <w:r>
        <w:t xml:space="preserve">    lc = Myatoi(*(argv+3));</w:t>
      </w:r>
    </w:p>
    <w:p w:rsidR="007E57F5" w:rsidRDefault="007E57F5" w:rsidP="007E57F5">
      <w:r>
        <w:t xml:space="preserve">  }</w:t>
      </w:r>
    </w:p>
    <w:p w:rsidR="007E57F5" w:rsidRDefault="007E57F5" w:rsidP="007E57F5">
      <w:r>
        <w:t xml:space="preserve">  else if(argc==1){</w:t>
      </w:r>
    </w:p>
    <w:p w:rsidR="007E57F5" w:rsidRDefault="007E57F5" w:rsidP="007E57F5">
      <w:r>
        <w:t xml:space="preserve">    printf("use 1600, 1600, 1600\n");</w:t>
      </w:r>
    </w:p>
    <w:p w:rsidR="007E57F5" w:rsidRDefault="007E57F5" w:rsidP="007E57F5">
      <w:r>
        <w:t xml:space="preserve">    la = LA; lb = LB; lc = LC;</w:t>
      </w:r>
    </w:p>
    <w:p w:rsidR="007E57F5" w:rsidRDefault="007E57F5" w:rsidP="007E57F5">
      <w:r>
        <w:t xml:space="preserve">  }</w:t>
      </w:r>
    </w:p>
    <w:p w:rsidR="007E57F5" w:rsidRDefault="007E57F5" w:rsidP="007E57F5">
      <w:r>
        <w:t xml:space="preserve">  else{</w:t>
      </w:r>
    </w:p>
    <w:p w:rsidR="007E57F5" w:rsidRDefault="007E57F5" w:rsidP="007E57F5">
      <w:r>
        <w:t xml:space="preserve">    if(argc&gt;1) printf("argc error,use 1600, 1600, 1600\n");</w:t>
      </w:r>
    </w:p>
    <w:p w:rsidR="007E57F5" w:rsidRDefault="007E57F5" w:rsidP="007E57F5">
      <w:r>
        <w:t xml:space="preserve">    la = LA; lb = LB; lc = LC;</w:t>
      </w:r>
    </w:p>
    <w:p w:rsidR="007E57F5" w:rsidRDefault="007E57F5" w:rsidP="007E57F5">
      <w:r>
        <w:t xml:space="preserve">  }</w:t>
      </w:r>
    </w:p>
    <w:p w:rsidR="007E57F5" w:rsidRDefault="007E57F5" w:rsidP="007E57F5">
      <w:r>
        <w:t xml:space="preserve">  if(la%(Wp*Hp)!=0||lc%(Wp*Hp)!=0) {</w:t>
      </w:r>
    </w:p>
    <w:p w:rsidR="007E57F5" w:rsidRDefault="007E57F5" w:rsidP="007E57F5">
      <w:r>
        <w:t xml:space="preserve">    printf("adjust the Wp, Hp or change the input");</w:t>
      </w:r>
    </w:p>
    <w:p w:rsidR="007E57F5" w:rsidRDefault="007E57F5" w:rsidP="007E57F5">
      <w:r>
        <w:lastRenderedPageBreak/>
        <w:t xml:space="preserve">  }</w:t>
      </w:r>
    </w:p>
    <w:p w:rsidR="007E57F5" w:rsidRDefault="007E57F5" w:rsidP="007E57F5">
      <w:r>
        <w:t xml:space="preserve">  //alloc the matrix</w:t>
      </w:r>
    </w:p>
    <w:p w:rsidR="007E57F5" w:rsidRDefault="007E57F5" w:rsidP="007E57F5">
      <w:r>
        <w:t xml:space="preserve">  allocMm(&amp;a, la, lb);</w:t>
      </w:r>
    </w:p>
    <w:p w:rsidR="007E57F5" w:rsidRDefault="007E57F5" w:rsidP="007E57F5">
      <w:r>
        <w:t xml:space="preserve">  allocMm(&amp;b, lb, lc);</w:t>
      </w:r>
    </w:p>
    <w:p w:rsidR="007E57F5" w:rsidRDefault="007E57F5" w:rsidP="007E57F5">
      <w:r>
        <w:t xml:space="preserve">  if(Pid==0){</w:t>
      </w:r>
    </w:p>
    <w:p w:rsidR="007E57F5" w:rsidRDefault="007E57F5" w:rsidP="007E57F5">
      <w:r>
        <w:t xml:space="preserve">    init_Mm(Pid, lc, la, lb);</w:t>
      </w:r>
    </w:p>
    <w:p w:rsidR="007E57F5" w:rsidRDefault="007E57F5" w:rsidP="007E57F5">
      <w:r>
        <w:t xml:space="preserve">    init_con(Pid, lb);</w:t>
      </w:r>
    </w:p>
    <w:p w:rsidR="007E57F5" w:rsidRDefault="007E57F5" w:rsidP="007E57F5">
      <w:r>
        <w:t xml:space="preserve">    count(Pid, lc, la, lb);</w:t>
      </w:r>
    </w:p>
    <w:p w:rsidR="007E57F5" w:rsidRDefault="007E57F5" w:rsidP="007E57F5">
      <w:r>
        <w:t xml:space="preserve">    allocMm(&amp;c, la, lc);</w:t>
      </w:r>
    </w:p>
    <w:p w:rsidR="007E57F5" w:rsidRDefault="007E57F5" w:rsidP="007E57F5">
      <w:r>
        <w:t xml:space="preserve">    int i;</w:t>
      </w:r>
    </w:p>
    <w:p w:rsidR="007E57F5" w:rsidRDefault="007E57F5" w:rsidP="007E57F5">
      <w:r>
        <w:t xml:space="preserve">    for(i=0;i&lt;nPNum;i++){</w:t>
      </w:r>
    </w:p>
    <w:p w:rsidR="007E57F5" w:rsidRDefault="007E57F5" w:rsidP="007E57F5">
      <w:r>
        <w:t xml:space="preserve">        Fill(i, lc, la, &amp;status);</w:t>
      </w:r>
    </w:p>
    <w:p w:rsidR="007E57F5" w:rsidRDefault="007E57F5" w:rsidP="007E57F5">
      <w:r>
        <w:t xml:space="preserve">    }</w:t>
      </w:r>
    </w:p>
    <w:p w:rsidR="007E57F5" w:rsidRDefault="007E57F5" w:rsidP="007E57F5">
      <w:r>
        <w:t xml:space="preserve">  }</w:t>
      </w:r>
    </w:p>
    <w:p w:rsidR="007E57F5" w:rsidRDefault="007E57F5" w:rsidP="007E57F5">
      <w:r>
        <w:t xml:space="preserve">  else{</w:t>
      </w:r>
    </w:p>
    <w:p w:rsidR="007E57F5" w:rsidRDefault="007E57F5" w:rsidP="007E57F5">
      <w:r>
        <w:t xml:space="preserve">    init_Mm(Pid, lc, la, lb);</w:t>
      </w:r>
    </w:p>
    <w:p w:rsidR="007E57F5" w:rsidRDefault="007E57F5" w:rsidP="007E57F5">
      <w:r>
        <w:t xml:space="preserve">    init_con(Pid, lb);</w:t>
      </w:r>
    </w:p>
    <w:p w:rsidR="007E57F5" w:rsidRDefault="007E57F5" w:rsidP="007E57F5">
      <w:r>
        <w:t xml:space="preserve">    count(Pid, lc, la, lb);</w:t>
      </w:r>
    </w:p>
    <w:p w:rsidR="007E57F5" w:rsidRDefault="007E57F5" w:rsidP="007E57F5">
      <w:r>
        <w:t xml:space="preserve">    MPI_Send(buf, xstep*ystep, MPI_INT, 0, 0, MPI_COMM_WORLD);</w:t>
      </w:r>
    </w:p>
    <w:p w:rsidR="007E57F5" w:rsidRDefault="007E57F5" w:rsidP="007E57F5">
      <w:r>
        <w:t xml:space="preserve">    MPI_Finalize();</w:t>
      </w:r>
    </w:p>
    <w:p w:rsidR="007E57F5" w:rsidRDefault="007E57F5" w:rsidP="007E57F5">
      <w:r>
        <w:t xml:space="preserve">    return 0;</w:t>
      </w:r>
    </w:p>
    <w:p w:rsidR="007E57F5" w:rsidRDefault="007E57F5" w:rsidP="007E57F5">
      <w:r>
        <w:t xml:space="preserve">  }</w:t>
      </w:r>
    </w:p>
    <w:p w:rsidR="007E57F5" w:rsidRDefault="007E57F5" w:rsidP="007E57F5">
      <w:r>
        <w:t xml:space="preserve">  MPI_Finalize();</w:t>
      </w:r>
    </w:p>
    <w:p w:rsidR="007E57F5" w:rsidRDefault="007E57F5" w:rsidP="007E57F5">
      <w:r>
        <w:t xml:space="preserve">  return 0;</w:t>
      </w:r>
    </w:p>
    <w:p w:rsidR="00F4781A" w:rsidRDefault="007E57F5" w:rsidP="007E57F5">
      <w:r>
        <w:t>}</w:t>
      </w:r>
    </w:p>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184331" w:rsidP="00F4781A">
      <w:r>
        <w:rPr>
          <w:rFonts w:hint="eastAsia"/>
        </w:rPr>
        <w:lastRenderedPageBreak/>
        <w:t>//CUDA.c</w:t>
      </w:r>
    </w:p>
    <w:p w:rsidR="007E57F5" w:rsidRDefault="007E57F5" w:rsidP="007E57F5">
      <w:r>
        <w:t>#include &lt;stdio.h&gt;</w:t>
      </w:r>
    </w:p>
    <w:p w:rsidR="007E57F5" w:rsidRDefault="007E57F5" w:rsidP="007E57F5">
      <w:r>
        <w:t>#include &lt;stdlib.h&gt;</w:t>
      </w:r>
    </w:p>
    <w:p w:rsidR="007E57F5" w:rsidRDefault="007E57F5" w:rsidP="007E57F5">
      <w:r>
        <w:t>#include &lt;time.h&gt;</w:t>
      </w:r>
    </w:p>
    <w:p w:rsidR="007E57F5" w:rsidRDefault="007E57F5" w:rsidP="007E57F5">
      <w:r>
        <w:t>#include &lt;string.h&gt;</w:t>
      </w:r>
    </w:p>
    <w:p w:rsidR="007E57F5" w:rsidRDefault="007E57F5" w:rsidP="007E57F5">
      <w:r>
        <w:t>#include &lt;cuda_runtime.h&gt;</w:t>
      </w:r>
    </w:p>
    <w:p w:rsidR="007E57F5" w:rsidRDefault="007E57F5" w:rsidP="007E57F5">
      <w:r>
        <w:t>//#pragma comment(lib, "cudart.lib")</w:t>
      </w:r>
    </w:p>
    <w:p w:rsidR="007E57F5" w:rsidRDefault="007E57F5" w:rsidP="007E57F5">
      <w:r>
        <w:t>#define LA 1024</w:t>
      </w:r>
    </w:p>
    <w:p w:rsidR="007E57F5" w:rsidRDefault="007E57F5" w:rsidP="007E57F5">
      <w:r>
        <w:t>#define LB 1024</w:t>
      </w:r>
    </w:p>
    <w:p w:rsidR="007E57F5" w:rsidRDefault="007E57F5" w:rsidP="007E57F5">
      <w:r>
        <w:t>#define LC 1024</w:t>
      </w:r>
    </w:p>
    <w:p w:rsidR="007E57F5" w:rsidRDefault="007E57F5" w:rsidP="007E57F5">
      <w:r>
        <w:t>#define num 50</w:t>
      </w:r>
    </w:p>
    <w:p w:rsidR="007E57F5" w:rsidRDefault="007E57F5" w:rsidP="007E57F5"/>
    <w:p w:rsidR="007E57F5" w:rsidRDefault="007E57F5" w:rsidP="007E57F5">
      <w:r>
        <w:t>typedef struct{</w:t>
      </w:r>
    </w:p>
    <w:p w:rsidR="007E57F5" w:rsidRDefault="007E57F5" w:rsidP="007E57F5">
      <w:r>
        <w:t xml:space="preserve">  int *m;</w:t>
      </w:r>
    </w:p>
    <w:p w:rsidR="007E57F5" w:rsidRDefault="007E57F5" w:rsidP="007E57F5">
      <w:r>
        <w:t xml:space="preserve">  int a,b;</w:t>
      </w:r>
    </w:p>
    <w:p w:rsidR="007E57F5" w:rsidRDefault="007E57F5" w:rsidP="007E57F5">
      <w:r>
        <w:t>}Matrix;</w:t>
      </w:r>
    </w:p>
    <w:p w:rsidR="007E57F5" w:rsidRDefault="007E57F5" w:rsidP="007E57F5"/>
    <w:p w:rsidR="007E57F5" w:rsidRDefault="007E57F5" w:rsidP="007E57F5">
      <w:r>
        <w:t>cudaError_t error;</w:t>
      </w:r>
    </w:p>
    <w:p w:rsidR="007E57F5" w:rsidRDefault="007E57F5" w:rsidP="007E57F5">
      <w:r>
        <w:t>int block_size = 16;</w:t>
      </w:r>
    </w:p>
    <w:p w:rsidR="007E57F5" w:rsidRDefault="007E57F5" w:rsidP="007E57F5"/>
    <w:p w:rsidR="007E57F5" w:rsidRDefault="007E57F5" w:rsidP="007E57F5">
      <w:r>
        <w:t>bool init(){</w:t>
      </w:r>
    </w:p>
    <w:p w:rsidR="007E57F5" w:rsidRDefault="007E57F5" w:rsidP="007E57F5">
      <w:r>
        <w:t xml:space="preserve">  int count;</w:t>
      </w:r>
    </w:p>
    <w:p w:rsidR="007E57F5" w:rsidRDefault="007E57F5" w:rsidP="007E57F5">
      <w:r>
        <w:t xml:space="preserve">  int devID = 0;</w:t>
      </w:r>
    </w:p>
    <w:p w:rsidR="007E57F5" w:rsidRDefault="007E57F5" w:rsidP="007E57F5">
      <w:r>
        <w:t xml:space="preserve">  cudaDeviceProp deviceProp;</w:t>
      </w:r>
    </w:p>
    <w:p w:rsidR="007E57F5" w:rsidRDefault="007E57F5" w:rsidP="007E57F5">
      <w:r>
        <w:t xml:space="preserve">  cudaGetDeviceCount(&amp;count);</w:t>
      </w:r>
    </w:p>
    <w:p w:rsidR="007E57F5" w:rsidRDefault="007E57F5" w:rsidP="007E57F5">
      <w:r>
        <w:t xml:space="preserve">  if(count == 0){</w:t>
      </w:r>
    </w:p>
    <w:p w:rsidR="007E57F5" w:rsidRDefault="007E57F5" w:rsidP="007E57F5">
      <w:r>
        <w:t xml:space="preserve">     printf("no device, exit\n");</w:t>
      </w:r>
    </w:p>
    <w:p w:rsidR="007E57F5" w:rsidRDefault="007E57F5" w:rsidP="007E57F5">
      <w:r>
        <w:t xml:space="preserve">     return false;</w:t>
      </w:r>
    </w:p>
    <w:p w:rsidR="007E57F5" w:rsidRDefault="007E57F5" w:rsidP="007E57F5">
      <w:r>
        <w:t xml:space="preserve">  }</w:t>
      </w:r>
    </w:p>
    <w:p w:rsidR="007E57F5" w:rsidRDefault="007E57F5" w:rsidP="007E57F5">
      <w:r>
        <w:t xml:space="preserve">  error = cudaGetDevice(&amp;devID);</w:t>
      </w:r>
    </w:p>
    <w:p w:rsidR="007E57F5" w:rsidRDefault="007E57F5" w:rsidP="007E57F5">
      <w:r>
        <w:t xml:space="preserve">  error = cudaGetDeviceProperties(&amp;deviceProp, devID);</w:t>
      </w:r>
    </w:p>
    <w:p w:rsidR="007E57F5" w:rsidRDefault="007E57F5" w:rsidP="007E57F5">
      <w:r>
        <w:t xml:space="preserve">  if(error != cudaSuccess){</w:t>
      </w:r>
    </w:p>
    <w:p w:rsidR="007E57F5" w:rsidRDefault="007E57F5" w:rsidP="007E57F5">
      <w:r>
        <w:t xml:space="preserve">     printf("device not perpared,exit\n");</w:t>
      </w:r>
    </w:p>
    <w:p w:rsidR="007E57F5" w:rsidRDefault="007E57F5" w:rsidP="007E57F5">
      <w:r>
        <w:t xml:space="preserve">     return false;</w:t>
      </w:r>
    </w:p>
    <w:p w:rsidR="007E57F5" w:rsidRDefault="007E57F5" w:rsidP="007E57F5">
      <w:r>
        <w:t xml:space="preserve">  }</w:t>
      </w:r>
    </w:p>
    <w:p w:rsidR="007E57F5" w:rsidRDefault="007E57F5" w:rsidP="007E57F5">
      <w:r>
        <w:t xml:space="preserve">  block_size = (deviceProp.major &lt; 2) ? 16 : 32;</w:t>
      </w:r>
    </w:p>
    <w:p w:rsidR="007E57F5" w:rsidRDefault="007E57F5" w:rsidP="007E57F5">
      <w:r>
        <w:t xml:space="preserve">  return true;</w:t>
      </w:r>
    </w:p>
    <w:p w:rsidR="007E57F5" w:rsidRDefault="007E57F5" w:rsidP="007E57F5">
      <w:r>
        <w:t>}</w:t>
      </w:r>
    </w:p>
    <w:p w:rsidR="007E57F5" w:rsidRDefault="007E57F5" w:rsidP="007E57F5"/>
    <w:p w:rsidR="007E57F5" w:rsidRDefault="007E57F5" w:rsidP="007E57F5">
      <w:r>
        <w:t>int Myatoi(char *c){</w:t>
      </w:r>
    </w:p>
    <w:p w:rsidR="007E57F5" w:rsidRDefault="007E57F5" w:rsidP="007E57F5">
      <w:r>
        <w:t xml:space="preserve">  int sum = 0;</w:t>
      </w:r>
    </w:p>
    <w:p w:rsidR="007E57F5" w:rsidRDefault="007E57F5" w:rsidP="007E57F5">
      <w:r>
        <w:t xml:space="preserve">  while(*c != '\0'){</w:t>
      </w:r>
    </w:p>
    <w:p w:rsidR="007E57F5" w:rsidRDefault="007E57F5" w:rsidP="007E57F5">
      <w:r>
        <w:t xml:space="preserve">    sum *= 10;</w:t>
      </w:r>
    </w:p>
    <w:p w:rsidR="007E57F5" w:rsidRDefault="007E57F5" w:rsidP="007E57F5">
      <w:r>
        <w:t xml:space="preserve">    sum += (*c - '0');</w:t>
      </w:r>
    </w:p>
    <w:p w:rsidR="007E57F5" w:rsidRDefault="007E57F5" w:rsidP="007E57F5">
      <w:r>
        <w:lastRenderedPageBreak/>
        <w:t xml:space="preserve">    c++;</w:t>
      </w:r>
    </w:p>
    <w:p w:rsidR="007E57F5" w:rsidRDefault="007E57F5" w:rsidP="007E57F5">
      <w:r>
        <w:t xml:space="preserve">  }</w:t>
      </w:r>
    </w:p>
    <w:p w:rsidR="007E57F5" w:rsidRDefault="007E57F5" w:rsidP="007E57F5">
      <w:r>
        <w:t xml:space="preserve">  return sum;</w:t>
      </w:r>
    </w:p>
    <w:p w:rsidR="007E57F5" w:rsidRDefault="007E57F5" w:rsidP="007E57F5">
      <w:r>
        <w:t>}</w:t>
      </w:r>
    </w:p>
    <w:p w:rsidR="007E57F5" w:rsidRDefault="007E57F5" w:rsidP="007E57F5"/>
    <w:p w:rsidR="007E57F5" w:rsidRDefault="007E57F5" w:rsidP="007E57F5">
      <w:r>
        <w:t>Matrix *a,*b,*c;</w:t>
      </w:r>
    </w:p>
    <w:p w:rsidR="007E57F5" w:rsidRDefault="007E57F5" w:rsidP="007E57F5"/>
    <w:p w:rsidR="007E57F5" w:rsidRDefault="007E57F5" w:rsidP="007E57F5">
      <w:r>
        <w:t>void allocMm(Matrix **m, int x,int y,int init){</w:t>
      </w:r>
    </w:p>
    <w:p w:rsidR="007E57F5" w:rsidRDefault="007E57F5" w:rsidP="007E57F5">
      <w:r>
        <w:t xml:space="preserve">  *m = (Matrix *)malloc(sizeof(Matrix));</w:t>
      </w:r>
    </w:p>
    <w:p w:rsidR="007E57F5" w:rsidRDefault="007E57F5" w:rsidP="007E57F5">
      <w:r>
        <w:t xml:space="preserve">  (*m)-&gt;a = x;</w:t>
      </w:r>
    </w:p>
    <w:p w:rsidR="007E57F5" w:rsidRDefault="007E57F5" w:rsidP="007E57F5">
      <w:r>
        <w:t xml:space="preserve">  (*m)-&gt;b = y;</w:t>
      </w:r>
    </w:p>
    <w:p w:rsidR="007E57F5" w:rsidRDefault="007E57F5" w:rsidP="007E57F5">
      <w:r>
        <w:t xml:space="preserve">  (*m)-&gt;m = (int *)malloc(sizeof(int)*x*y);</w:t>
      </w:r>
    </w:p>
    <w:p w:rsidR="007E57F5" w:rsidRDefault="007E57F5" w:rsidP="007E57F5">
      <w:r>
        <w:t xml:space="preserve">  if(!init){</w:t>
      </w:r>
    </w:p>
    <w:p w:rsidR="007E57F5" w:rsidRDefault="007E57F5" w:rsidP="007E57F5">
      <w:r>
        <w:t xml:space="preserve">     memset((*m)-&gt;m,0,sizeof(int)*x*y);</w:t>
      </w:r>
    </w:p>
    <w:p w:rsidR="007E57F5" w:rsidRDefault="007E57F5" w:rsidP="007E57F5">
      <w:r>
        <w:t xml:space="preserve">     return ;</w:t>
      </w:r>
    </w:p>
    <w:p w:rsidR="007E57F5" w:rsidRDefault="007E57F5" w:rsidP="007E57F5">
      <w:r>
        <w:t xml:space="preserve">  }</w:t>
      </w:r>
    </w:p>
    <w:p w:rsidR="007E57F5" w:rsidRDefault="007E57F5" w:rsidP="007E57F5">
      <w:r>
        <w:t xml:space="preserve">  int i,j;</w:t>
      </w:r>
    </w:p>
    <w:p w:rsidR="007E57F5" w:rsidRDefault="007E57F5" w:rsidP="007E57F5">
      <w:r>
        <w:t xml:space="preserve">  for(i=0;i&lt;x;i++)</w:t>
      </w:r>
    </w:p>
    <w:p w:rsidR="007E57F5" w:rsidRDefault="007E57F5" w:rsidP="007E57F5">
      <w:r>
        <w:t xml:space="preserve">    for(j=0;j&lt;y;j++)</w:t>
      </w:r>
    </w:p>
    <w:p w:rsidR="007E57F5" w:rsidRDefault="007E57F5" w:rsidP="007E57F5">
      <w:r>
        <w:t xml:space="preserve">       *((*m)-&gt;m+i*y+j) = rand()%num;</w:t>
      </w:r>
    </w:p>
    <w:p w:rsidR="007E57F5" w:rsidRDefault="007E57F5" w:rsidP="007E57F5">
      <w:r>
        <w:t>}</w:t>
      </w:r>
    </w:p>
    <w:p w:rsidR="007E57F5" w:rsidRDefault="007E57F5" w:rsidP="007E57F5"/>
    <w:p w:rsidR="007E57F5" w:rsidRDefault="007E57F5" w:rsidP="007E57F5">
      <w:r>
        <w:t>template &lt;int BLOCK_SIZE&gt; __global__ void</w:t>
      </w:r>
    </w:p>
    <w:p w:rsidR="007E57F5" w:rsidRDefault="007E57F5" w:rsidP="007E57F5">
      <w:r>
        <w:t>matrixMulCuda(int *c, int *a, int *b, int wA, int wB){</w:t>
      </w:r>
    </w:p>
    <w:p w:rsidR="007E57F5" w:rsidRDefault="007E57F5" w:rsidP="007E57F5">
      <w:r>
        <w:t xml:space="preserve">  int bx = blockIdx.x;</w:t>
      </w:r>
    </w:p>
    <w:p w:rsidR="007E57F5" w:rsidRDefault="007E57F5" w:rsidP="007E57F5">
      <w:r>
        <w:t xml:space="preserve">  int by = blockIdx.y;</w:t>
      </w:r>
    </w:p>
    <w:p w:rsidR="007E57F5" w:rsidRDefault="007E57F5" w:rsidP="007E57F5">
      <w:r>
        <w:t xml:space="preserve">  int tx = threadIdx.x;</w:t>
      </w:r>
    </w:p>
    <w:p w:rsidR="007E57F5" w:rsidRDefault="007E57F5" w:rsidP="007E57F5">
      <w:r>
        <w:t xml:space="preserve">  int ty = threadIdx.y;</w:t>
      </w:r>
    </w:p>
    <w:p w:rsidR="007E57F5" w:rsidRDefault="007E57F5" w:rsidP="007E57F5">
      <w:r>
        <w:t xml:space="preserve">  </w:t>
      </w:r>
    </w:p>
    <w:p w:rsidR="007E57F5" w:rsidRDefault="007E57F5" w:rsidP="007E57F5">
      <w:r>
        <w:t xml:space="preserve">  int aBegin = wA * BLOCK_SIZE * by;</w:t>
      </w:r>
    </w:p>
    <w:p w:rsidR="007E57F5" w:rsidRDefault="007E57F5" w:rsidP="007E57F5">
      <w:r>
        <w:t xml:space="preserve">  int aEnd = aBegin + wA - 1;</w:t>
      </w:r>
    </w:p>
    <w:p w:rsidR="007E57F5" w:rsidRDefault="007E57F5" w:rsidP="007E57F5">
      <w:r>
        <w:t xml:space="preserve">  int aStep  = BLOCK_SIZE;</w:t>
      </w:r>
    </w:p>
    <w:p w:rsidR="007E57F5" w:rsidRDefault="007E57F5" w:rsidP="007E57F5">
      <w:r>
        <w:t xml:space="preserve">  int bBegin = BLOCK_SIZE * bx;</w:t>
      </w:r>
    </w:p>
    <w:p w:rsidR="007E57F5" w:rsidRDefault="007E57F5" w:rsidP="007E57F5">
      <w:r>
        <w:t xml:space="preserve">  int bStep  = BLOCK_SIZE * wB;</w:t>
      </w:r>
    </w:p>
    <w:p w:rsidR="007E57F5" w:rsidRDefault="007E57F5" w:rsidP="007E57F5">
      <w:r>
        <w:t xml:space="preserve">  int Cadd = 0;</w:t>
      </w:r>
    </w:p>
    <w:p w:rsidR="007E57F5" w:rsidRDefault="007E57F5" w:rsidP="007E57F5">
      <w:r>
        <w:t xml:space="preserve">  for (int i = aBegin, j = bBegin;i &lt;= aEnd; i += aStep, j += bStep)</w:t>
      </w:r>
    </w:p>
    <w:p w:rsidR="007E57F5" w:rsidRDefault="007E57F5" w:rsidP="007E57F5">
      <w:r>
        <w:t xml:space="preserve">  {</w:t>
      </w:r>
    </w:p>
    <w:p w:rsidR="007E57F5" w:rsidRDefault="007E57F5" w:rsidP="007E57F5">
      <w:r>
        <w:t xml:space="preserve">      __shared__ float As[BLOCK_SIZE][BLOCK_SIZE];</w:t>
      </w:r>
    </w:p>
    <w:p w:rsidR="007E57F5" w:rsidRDefault="007E57F5" w:rsidP="007E57F5">
      <w:r>
        <w:t xml:space="preserve">      __shared__ float Bs[BLOCK_SIZE][BLOCK_SIZE];</w:t>
      </w:r>
    </w:p>
    <w:p w:rsidR="007E57F5" w:rsidRDefault="007E57F5" w:rsidP="007E57F5">
      <w:r>
        <w:t xml:space="preserve">      As[ty][tx] = a[i + wA * ty + tx];</w:t>
      </w:r>
    </w:p>
    <w:p w:rsidR="007E57F5" w:rsidRDefault="007E57F5" w:rsidP="007E57F5">
      <w:r>
        <w:t xml:space="preserve">      Bs[ty][tx] = b[j + wB * ty + tx];</w:t>
      </w:r>
    </w:p>
    <w:p w:rsidR="007E57F5" w:rsidRDefault="007E57F5" w:rsidP="007E57F5">
      <w:r>
        <w:t xml:space="preserve">      __syncthreads();</w:t>
      </w:r>
    </w:p>
    <w:p w:rsidR="007E57F5" w:rsidRDefault="007E57F5" w:rsidP="007E57F5">
      <w:r>
        <w:t xml:space="preserve">      for (int k = 0; k &lt; BLOCK_SIZE; ++k)</w:t>
      </w:r>
    </w:p>
    <w:p w:rsidR="007E57F5" w:rsidRDefault="007E57F5" w:rsidP="007E57F5">
      <w:r>
        <w:t xml:space="preserve">      {</w:t>
      </w:r>
    </w:p>
    <w:p w:rsidR="007E57F5" w:rsidRDefault="007E57F5" w:rsidP="007E57F5">
      <w:r>
        <w:lastRenderedPageBreak/>
        <w:t xml:space="preserve">            Cadd += As[ty][k] * Bs[k][tx];</w:t>
      </w:r>
    </w:p>
    <w:p w:rsidR="007E57F5" w:rsidRDefault="007E57F5" w:rsidP="007E57F5">
      <w:r>
        <w:t xml:space="preserve">      }</w:t>
      </w:r>
    </w:p>
    <w:p w:rsidR="007E57F5" w:rsidRDefault="007E57F5" w:rsidP="007E57F5">
      <w:r>
        <w:t xml:space="preserve">      __syncthreads();</w:t>
      </w:r>
    </w:p>
    <w:p w:rsidR="007E57F5" w:rsidRDefault="007E57F5" w:rsidP="007E57F5">
      <w:r>
        <w:t xml:space="preserve">    }</w:t>
      </w:r>
    </w:p>
    <w:p w:rsidR="007E57F5" w:rsidRDefault="007E57F5" w:rsidP="007E57F5">
      <w:r>
        <w:t xml:space="preserve">    int w = wB * BLOCK_SIZE * by + BLOCK_SIZE * bx;</w:t>
      </w:r>
    </w:p>
    <w:p w:rsidR="007E57F5" w:rsidRDefault="007E57F5" w:rsidP="007E57F5">
      <w:r>
        <w:t xml:space="preserve">    c[w + wB * ty + tx] = Cadd;</w:t>
      </w:r>
    </w:p>
    <w:p w:rsidR="007E57F5" w:rsidRDefault="007E57F5" w:rsidP="007E57F5">
      <w:r>
        <w:t>}</w:t>
      </w:r>
    </w:p>
    <w:p w:rsidR="007E57F5" w:rsidRDefault="007E57F5" w:rsidP="007E57F5"/>
    <w:p w:rsidR="007E57F5" w:rsidRDefault="007E57F5" w:rsidP="007E57F5">
      <w:r>
        <w:t>void matrixMul(Matrix *a, Matrix *b, Matrix *c, int block_size){</w:t>
      </w:r>
    </w:p>
    <w:p w:rsidR="007E57F5" w:rsidRDefault="007E57F5" w:rsidP="007E57F5">
      <w:r>
        <w:t xml:space="preserve">  int *d_a, *d_b, *d_c;</w:t>
      </w:r>
    </w:p>
    <w:p w:rsidR="007E57F5" w:rsidRDefault="007E57F5" w:rsidP="007E57F5">
      <w:r>
        <w:t xml:space="preserve">  cudaMalloc((void **)&amp;d_a, sizeof(int)*a-&gt;a*a-&gt;b);</w:t>
      </w:r>
    </w:p>
    <w:p w:rsidR="007E57F5" w:rsidRDefault="007E57F5" w:rsidP="007E57F5">
      <w:r>
        <w:t xml:space="preserve">  cudaMalloc((void **)&amp;d_b, sizeof(int)*b-&gt;a*b-&gt;b);</w:t>
      </w:r>
    </w:p>
    <w:p w:rsidR="007E57F5" w:rsidRDefault="007E57F5" w:rsidP="007E57F5">
      <w:r>
        <w:t xml:space="preserve">  cudaMalloc((void **)&amp;d_c, sizeof(int)*c-&gt;a*c-&gt;b);</w:t>
      </w:r>
    </w:p>
    <w:p w:rsidR="007E57F5" w:rsidRDefault="007E57F5" w:rsidP="007E57F5">
      <w:r>
        <w:t xml:space="preserve">  error = cudaMemcpy(d_a, a-&gt;m, sizeof(int)*a-&gt;a*a-&gt;b, cudaMemcpyHostToDevice);</w:t>
      </w:r>
    </w:p>
    <w:p w:rsidR="007E57F5" w:rsidRDefault="007E57F5" w:rsidP="007E57F5">
      <w:r>
        <w:t xml:space="preserve">  error = cudaMemcpy(d_b, b-&gt;m, sizeof(int)*b-&gt;a*b-&gt;b, cudaMemcpyHostToDevice);</w:t>
      </w:r>
    </w:p>
    <w:p w:rsidR="007E57F5" w:rsidRDefault="007E57F5" w:rsidP="007E57F5">
      <w:r>
        <w:t xml:space="preserve">  if(error != cudaSuccess) {</w:t>
      </w:r>
    </w:p>
    <w:p w:rsidR="007E57F5" w:rsidRDefault="007E57F5" w:rsidP="007E57F5">
      <w:r>
        <w:t xml:space="preserve">     printf("copy failed from host to device, exit\n");</w:t>
      </w:r>
    </w:p>
    <w:p w:rsidR="007E57F5" w:rsidRDefault="007E57F5" w:rsidP="007E57F5">
      <w:r>
        <w:t xml:space="preserve">     exit(0);</w:t>
      </w:r>
    </w:p>
    <w:p w:rsidR="007E57F5" w:rsidRDefault="007E57F5" w:rsidP="007E57F5">
      <w:r>
        <w:t xml:space="preserve">  }</w:t>
      </w:r>
    </w:p>
    <w:p w:rsidR="007E57F5" w:rsidRDefault="007E57F5" w:rsidP="007E57F5">
      <w:r>
        <w:t xml:space="preserve">  dim3 threads(block_size, block_size);</w:t>
      </w:r>
    </w:p>
    <w:p w:rsidR="007E57F5" w:rsidRDefault="007E57F5" w:rsidP="007E57F5">
      <w:r>
        <w:t xml:space="preserve">  dim3 grid(b-&gt;b/threads.x, a-&gt;a/threads.y);</w:t>
      </w:r>
    </w:p>
    <w:p w:rsidR="007E57F5" w:rsidRDefault="007E57F5" w:rsidP="007E57F5">
      <w:r>
        <w:t xml:space="preserve">  if(block_size==16) </w:t>
      </w:r>
    </w:p>
    <w:p w:rsidR="007E57F5" w:rsidRDefault="007E57F5" w:rsidP="007E57F5">
      <w:r>
        <w:t xml:space="preserve">     matrixMulCuda&lt;16&gt;&lt;&lt;&lt; grid, threads &gt;&gt;&gt;(d_c, d_a, d_b, a-&gt;b, b-&gt;b);</w:t>
      </w:r>
    </w:p>
    <w:p w:rsidR="007E57F5" w:rsidRDefault="007E57F5" w:rsidP="007E57F5">
      <w:r>
        <w:t xml:space="preserve">  else</w:t>
      </w:r>
    </w:p>
    <w:p w:rsidR="007E57F5" w:rsidRDefault="007E57F5" w:rsidP="007E57F5">
      <w:r>
        <w:t xml:space="preserve">     matrixMulCuda&lt;32&gt;&lt;&lt;&lt; grid, threads &gt;&gt;&gt;(d_c, d_a, d_b, a-&gt;b, b-&gt;b);</w:t>
      </w:r>
    </w:p>
    <w:p w:rsidR="007E57F5" w:rsidRDefault="007E57F5" w:rsidP="007E57F5">
      <w:r>
        <w:t xml:space="preserve">  error = cudaMemcpy(c-&gt;m, d_c, sizeof(int)*c-&gt;a*c-&gt;b, cudaMemcpyDeviceToHost);</w:t>
      </w:r>
    </w:p>
    <w:p w:rsidR="007E57F5" w:rsidRDefault="007E57F5" w:rsidP="007E57F5">
      <w:r>
        <w:t xml:space="preserve">  if(error != cudaSuccess)  {</w:t>
      </w:r>
    </w:p>
    <w:p w:rsidR="007E57F5" w:rsidRDefault="007E57F5" w:rsidP="007E57F5">
      <w:r>
        <w:t xml:space="preserve">     printf("copy failed from device to host, exit\n");</w:t>
      </w:r>
    </w:p>
    <w:p w:rsidR="007E57F5" w:rsidRDefault="007E57F5" w:rsidP="007E57F5">
      <w:r>
        <w:t xml:space="preserve">     exit(0);</w:t>
      </w:r>
    </w:p>
    <w:p w:rsidR="007E57F5" w:rsidRDefault="007E57F5" w:rsidP="007E57F5">
      <w:r>
        <w:t xml:space="preserve">  }</w:t>
      </w:r>
    </w:p>
    <w:p w:rsidR="007E57F5" w:rsidRDefault="007E57F5" w:rsidP="007E57F5">
      <w:r>
        <w:t xml:space="preserve">  cudaFree(d_a);</w:t>
      </w:r>
    </w:p>
    <w:p w:rsidR="007E57F5" w:rsidRDefault="007E57F5" w:rsidP="007E57F5">
      <w:r>
        <w:t xml:space="preserve">  cudaFree(d_b);</w:t>
      </w:r>
    </w:p>
    <w:p w:rsidR="007E57F5" w:rsidRDefault="007E57F5" w:rsidP="007E57F5">
      <w:r>
        <w:t xml:space="preserve">  cudaFree(d_c);</w:t>
      </w:r>
    </w:p>
    <w:p w:rsidR="007E57F5" w:rsidRDefault="007E57F5" w:rsidP="007E57F5">
      <w:r>
        <w:t>}</w:t>
      </w:r>
    </w:p>
    <w:p w:rsidR="007E57F5" w:rsidRDefault="007E57F5" w:rsidP="007E57F5"/>
    <w:p w:rsidR="007E57F5" w:rsidRDefault="007E57F5" w:rsidP="007E57F5">
      <w:r>
        <w:t>int main(int argc, char **argv){</w:t>
      </w:r>
    </w:p>
    <w:p w:rsidR="007E57F5" w:rsidRDefault="007E57F5" w:rsidP="007E57F5">
      <w:r>
        <w:t xml:space="preserve">  srand(time(0));</w:t>
      </w:r>
    </w:p>
    <w:p w:rsidR="007E57F5" w:rsidRDefault="007E57F5" w:rsidP="007E57F5">
      <w:r>
        <w:t xml:space="preserve">  if(!init()) exit(0);</w:t>
      </w:r>
    </w:p>
    <w:p w:rsidR="007E57F5" w:rsidRDefault="007E57F5" w:rsidP="007E57F5">
      <w:r>
        <w:t xml:space="preserve">  int la, lb, lc;</w:t>
      </w:r>
    </w:p>
    <w:p w:rsidR="007E57F5" w:rsidRDefault="007E57F5" w:rsidP="007E57F5">
      <w:r>
        <w:t xml:space="preserve">  if(argc==2){</w:t>
      </w:r>
    </w:p>
    <w:p w:rsidR="007E57F5" w:rsidRDefault="007E57F5" w:rsidP="007E57F5">
      <w:r>
        <w:t xml:space="preserve">    la = lb = lc = atoi(*(argv+1));</w:t>
      </w:r>
    </w:p>
    <w:p w:rsidR="007E57F5" w:rsidRDefault="007E57F5" w:rsidP="007E57F5">
      <w:r>
        <w:t xml:space="preserve">  }</w:t>
      </w:r>
    </w:p>
    <w:p w:rsidR="007E57F5" w:rsidRDefault="007E57F5" w:rsidP="007E57F5">
      <w:r>
        <w:t xml:space="preserve">  else if(argc==4){</w:t>
      </w:r>
    </w:p>
    <w:p w:rsidR="007E57F5" w:rsidRDefault="007E57F5" w:rsidP="007E57F5">
      <w:r>
        <w:t xml:space="preserve">    la = Myatoi(*(argv+1));</w:t>
      </w:r>
    </w:p>
    <w:p w:rsidR="007E57F5" w:rsidRDefault="007E57F5" w:rsidP="007E57F5">
      <w:r>
        <w:lastRenderedPageBreak/>
        <w:t xml:space="preserve">    lb = Myatoi(*(argv+2));</w:t>
      </w:r>
    </w:p>
    <w:p w:rsidR="007E57F5" w:rsidRDefault="007E57F5" w:rsidP="007E57F5">
      <w:r>
        <w:t xml:space="preserve">    lc = Myatoi(*(argv+3));</w:t>
      </w:r>
    </w:p>
    <w:p w:rsidR="007E57F5" w:rsidRDefault="007E57F5" w:rsidP="007E57F5">
      <w:r>
        <w:t xml:space="preserve">  }</w:t>
      </w:r>
    </w:p>
    <w:p w:rsidR="007E57F5" w:rsidRDefault="007E57F5" w:rsidP="007E57F5">
      <w:r>
        <w:t xml:space="preserve">  else if(argc==1){</w:t>
      </w:r>
    </w:p>
    <w:p w:rsidR="007E57F5" w:rsidRDefault="007E57F5" w:rsidP="007E57F5">
      <w:r>
        <w:t xml:space="preserve">    printf("use 1024, 1024, 1024\n");</w:t>
      </w:r>
    </w:p>
    <w:p w:rsidR="007E57F5" w:rsidRDefault="007E57F5" w:rsidP="007E57F5">
      <w:r>
        <w:t xml:space="preserve">    la = LA; lb = LB; lc = LC;</w:t>
      </w:r>
    </w:p>
    <w:p w:rsidR="007E57F5" w:rsidRDefault="007E57F5" w:rsidP="007E57F5">
      <w:r>
        <w:t xml:space="preserve">  }</w:t>
      </w:r>
    </w:p>
    <w:p w:rsidR="007E57F5" w:rsidRDefault="007E57F5" w:rsidP="007E57F5">
      <w:r>
        <w:t xml:space="preserve">  else{</w:t>
      </w:r>
    </w:p>
    <w:p w:rsidR="007E57F5" w:rsidRDefault="007E57F5" w:rsidP="007E57F5">
      <w:r>
        <w:t xml:space="preserve">    if(argc&gt;1) printf("argc error,use 1024, 1024, 1024\n");</w:t>
      </w:r>
    </w:p>
    <w:p w:rsidR="007E57F5" w:rsidRDefault="007E57F5" w:rsidP="007E57F5">
      <w:r>
        <w:t xml:space="preserve">    la = LA; lb = LB; lc = LC;</w:t>
      </w:r>
    </w:p>
    <w:p w:rsidR="007E57F5" w:rsidRDefault="007E57F5" w:rsidP="007E57F5">
      <w:r>
        <w:t xml:space="preserve">  }</w:t>
      </w:r>
    </w:p>
    <w:p w:rsidR="007E57F5" w:rsidRDefault="007E57F5" w:rsidP="007E57F5">
      <w:r>
        <w:t xml:space="preserve">  if(!la%block_size || !lb%block_size || !lc%block_size){</w:t>
      </w:r>
    </w:p>
    <w:p w:rsidR="007E57F5" w:rsidRDefault="007E57F5" w:rsidP="007E57F5">
      <w:r>
        <w:t xml:space="preserve">    printf("set matrix's parameter%(%d) = 0\n",block_size);</w:t>
      </w:r>
    </w:p>
    <w:p w:rsidR="007E57F5" w:rsidRDefault="007E57F5" w:rsidP="007E57F5">
      <w:r>
        <w:t xml:space="preserve">    return;</w:t>
      </w:r>
    </w:p>
    <w:p w:rsidR="007E57F5" w:rsidRDefault="007E57F5" w:rsidP="007E57F5">
      <w:r>
        <w:t xml:space="preserve">  }</w:t>
      </w:r>
    </w:p>
    <w:p w:rsidR="007E57F5" w:rsidRDefault="007E57F5" w:rsidP="007E57F5">
      <w:r>
        <w:t xml:space="preserve">  //alloc the matrix</w:t>
      </w:r>
    </w:p>
    <w:p w:rsidR="007E57F5" w:rsidRDefault="007E57F5" w:rsidP="007E57F5">
      <w:r>
        <w:t xml:space="preserve">  allocMm(&amp;a, la, lb, 1);</w:t>
      </w:r>
    </w:p>
    <w:p w:rsidR="007E57F5" w:rsidRDefault="007E57F5" w:rsidP="007E57F5">
      <w:r>
        <w:t xml:space="preserve">  allocMm(&amp;b, lb, lc, 1);</w:t>
      </w:r>
    </w:p>
    <w:p w:rsidR="007E57F5" w:rsidRDefault="007E57F5" w:rsidP="007E57F5">
      <w:r>
        <w:t xml:space="preserve">  allocMm(&amp;c, la, lc, 0);    </w:t>
      </w:r>
    </w:p>
    <w:p w:rsidR="007E57F5" w:rsidRDefault="007E57F5" w:rsidP="007E57F5">
      <w:r>
        <w:t xml:space="preserve">  matrixMul(a, b, c, block_size);</w:t>
      </w:r>
    </w:p>
    <w:p w:rsidR="007E57F5" w:rsidRDefault="007E57F5" w:rsidP="007E57F5">
      <w:r>
        <w:t xml:space="preserve">  return 0;</w:t>
      </w:r>
    </w:p>
    <w:p w:rsidR="007E57F5" w:rsidRDefault="007E57F5" w:rsidP="007E57F5">
      <w:r>
        <w:t>}</w:t>
      </w:r>
    </w:p>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7E57F5" w:rsidP="00F4781A"/>
    <w:p w:rsidR="007E57F5" w:rsidRDefault="00184331" w:rsidP="00F4781A">
      <w:r>
        <w:rPr>
          <w:rFonts w:hint="eastAsia"/>
        </w:rPr>
        <w:lastRenderedPageBreak/>
        <w:t>//</w:t>
      </w:r>
      <w:r w:rsidRPr="00184331">
        <w:t>Monte-Carl.c</w:t>
      </w:r>
    </w:p>
    <w:p w:rsidR="007E57F5" w:rsidRDefault="007E57F5" w:rsidP="007E57F5">
      <w:r>
        <w:t>#include &lt;stdio.h&gt;</w:t>
      </w:r>
    </w:p>
    <w:p w:rsidR="007E57F5" w:rsidRDefault="007E57F5" w:rsidP="007E57F5">
      <w:r>
        <w:t>#include &lt;stdlib.h&gt;</w:t>
      </w:r>
    </w:p>
    <w:p w:rsidR="007E57F5" w:rsidRDefault="007E57F5" w:rsidP="007E57F5">
      <w:r>
        <w:t>#include "omp.h"</w:t>
      </w:r>
    </w:p>
    <w:p w:rsidR="007E57F5" w:rsidRDefault="007E57F5" w:rsidP="007E57F5">
      <w:r>
        <w:t>#include "mpi.h"</w:t>
      </w:r>
    </w:p>
    <w:p w:rsidR="007E57F5" w:rsidRDefault="007E57F5" w:rsidP="007E57F5">
      <w:r>
        <w:t>#define BORD 100</w:t>
      </w:r>
    </w:p>
    <w:p w:rsidR="007E57F5" w:rsidRDefault="007E57F5" w:rsidP="007E57F5">
      <w:r>
        <w:t>#define CON 10000</w:t>
      </w:r>
    </w:p>
    <w:p w:rsidR="007E57F5" w:rsidRDefault="007E57F5" w:rsidP="007E57F5">
      <w:r>
        <w:t>#define NumPro 16</w:t>
      </w:r>
    </w:p>
    <w:p w:rsidR="007E57F5" w:rsidRDefault="007E57F5" w:rsidP="007E57F5"/>
    <w:p w:rsidR="007E57F5" w:rsidRDefault="007E57F5" w:rsidP="007E57F5">
      <w:r>
        <w:t>int buf[NumPro];</w:t>
      </w:r>
    </w:p>
    <w:p w:rsidR="007E57F5" w:rsidRDefault="007E57F5" w:rsidP="007E57F5"/>
    <w:p w:rsidR="007E57F5" w:rsidRDefault="007E57F5" w:rsidP="007E57F5">
      <w:r>
        <w:t>int Myatoi(char *c){</w:t>
      </w:r>
    </w:p>
    <w:p w:rsidR="007E57F5" w:rsidRDefault="007E57F5" w:rsidP="007E57F5">
      <w:r>
        <w:t xml:space="preserve">    int sum = 0;</w:t>
      </w:r>
    </w:p>
    <w:p w:rsidR="007E57F5" w:rsidRDefault="007E57F5" w:rsidP="007E57F5">
      <w:r>
        <w:t xml:space="preserve">    while(*c != '\0'){</w:t>
      </w:r>
    </w:p>
    <w:p w:rsidR="007E57F5" w:rsidRDefault="007E57F5" w:rsidP="007E57F5">
      <w:r>
        <w:t xml:space="preserve">        sum *= 10;</w:t>
      </w:r>
    </w:p>
    <w:p w:rsidR="007E57F5" w:rsidRDefault="007E57F5" w:rsidP="007E57F5">
      <w:r>
        <w:t xml:space="preserve">        sum += (*c - '0');</w:t>
      </w:r>
    </w:p>
    <w:p w:rsidR="007E57F5" w:rsidRDefault="007E57F5" w:rsidP="007E57F5">
      <w:r>
        <w:t xml:space="preserve">        c++;</w:t>
      </w:r>
    </w:p>
    <w:p w:rsidR="007E57F5" w:rsidRDefault="007E57F5" w:rsidP="007E57F5">
      <w:r>
        <w:t xml:space="preserve">    }</w:t>
      </w:r>
    </w:p>
    <w:p w:rsidR="007E57F5" w:rsidRDefault="007E57F5" w:rsidP="007E57F5">
      <w:r>
        <w:t xml:space="preserve">    return sum;</w:t>
      </w:r>
    </w:p>
    <w:p w:rsidR="007E57F5" w:rsidRDefault="007E57F5" w:rsidP="007E57F5">
      <w:r>
        <w:t>}</w:t>
      </w:r>
    </w:p>
    <w:p w:rsidR="007E57F5" w:rsidRDefault="007E57F5" w:rsidP="007E57F5"/>
    <w:p w:rsidR="007E57F5" w:rsidRDefault="007E57F5" w:rsidP="007E57F5">
      <w:r>
        <w:t>int nPNum, Pid;</w:t>
      </w:r>
    </w:p>
    <w:p w:rsidR="007E57F5" w:rsidRDefault="007E57F5" w:rsidP="007E57F5">
      <w:r>
        <w:t>int Ycon;</w:t>
      </w:r>
    </w:p>
    <w:p w:rsidR="007E57F5" w:rsidRDefault="007E57F5" w:rsidP="007E57F5">
      <w:r>
        <w:t>int yBord;</w:t>
      </w:r>
    </w:p>
    <w:p w:rsidR="007E57F5" w:rsidRDefault="007E57F5" w:rsidP="007E57F5">
      <w:r>
        <w:t>int fun(int x){</w:t>
      </w:r>
    </w:p>
    <w:p w:rsidR="007E57F5" w:rsidRDefault="007E57F5" w:rsidP="007E57F5">
      <w:r>
        <w:t xml:space="preserve">    return x*x;</w:t>
      </w:r>
    </w:p>
    <w:p w:rsidR="007E57F5" w:rsidRDefault="007E57F5" w:rsidP="007E57F5">
      <w:r>
        <w:t>}</w:t>
      </w:r>
    </w:p>
    <w:p w:rsidR="007E57F5" w:rsidRDefault="007E57F5" w:rsidP="007E57F5"/>
    <w:p w:rsidR="007E57F5" w:rsidRDefault="007E57F5" w:rsidP="007E57F5">
      <w:r>
        <w:t>void test(int t){</w:t>
      </w:r>
    </w:p>
    <w:p w:rsidR="007E57F5" w:rsidRDefault="007E57F5" w:rsidP="007E57F5">
      <w:r>
        <w:t xml:space="preserve">    int i, x, y;</w:t>
      </w:r>
    </w:p>
    <w:p w:rsidR="007E57F5" w:rsidRDefault="007E57F5" w:rsidP="007E57F5">
      <w:r>
        <w:t xml:space="preserve">    yBord = fun(BORD);</w:t>
      </w:r>
    </w:p>
    <w:p w:rsidR="007E57F5" w:rsidRDefault="007E57F5" w:rsidP="007E57F5">
      <w:r>
        <w:t xml:space="preserve">    Ycon = 0;</w:t>
      </w:r>
    </w:p>
    <w:p w:rsidR="007E57F5" w:rsidRDefault="007E57F5" w:rsidP="007E57F5">
      <w:r>
        <w:t xml:space="preserve">    #pragma omp parallel for</w:t>
      </w:r>
    </w:p>
    <w:p w:rsidR="007E57F5" w:rsidRDefault="007E57F5" w:rsidP="007E57F5">
      <w:r>
        <w:t xml:space="preserve">    for(i=0; i&lt;t; i++){</w:t>
      </w:r>
    </w:p>
    <w:p w:rsidR="007E57F5" w:rsidRDefault="007E57F5" w:rsidP="007E57F5">
      <w:r>
        <w:t xml:space="preserve">        x = rand()%(BORD+1);</w:t>
      </w:r>
    </w:p>
    <w:p w:rsidR="007E57F5" w:rsidRDefault="007E57F5" w:rsidP="007E57F5">
      <w:r>
        <w:t xml:space="preserve">        y = rand()%(yBord+1);</w:t>
      </w:r>
    </w:p>
    <w:p w:rsidR="007E57F5" w:rsidRDefault="007E57F5" w:rsidP="007E57F5">
      <w:r>
        <w:t xml:space="preserve">        if(y &lt;= fun(x)){</w:t>
      </w:r>
    </w:p>
    <w:p w:rsidR="007E57F5" w:rsidRDefault="007E57F5" w:rsidP="007E57F5">
      <w:r>
        <w:t xml:space="preserve">            #pragma omp critical</w:t>
      </w:r>
    </w:p>
    <w:p w:rsidR="007E57F5" w:rsidRDefault="007E57F5" w:rsidP="007E57F5">
      <w:r>
        <w:t xml:space="preserve">            Ycon = Ycon + 1;</w:t>
      </w:r>
    </w:p>
    <w:p w:rsidR="007E57F5" w:rsidRDefault="007E57F5" w:rsidP="007E57F5">
      <w:r>
        <w:t xml:space="preserve">        }</w:t>
      </w:r>
    </w:p>
    <w:p w:rsidR="007E57F5" w:rsidRDefault="007E57F5" w:rsidP="007E57F5">
      <w:r>
        <w:t xml:space="preserve">    }</w:t>
      </w:r>
    </w:p>
    <w:p w:rsidR="007E57F5" w:rsidRDefault="007E57F5" w:rsidP="007E57F5">
      <w:r>
        <w:t>}</w:t>
      </w:r>
    </w:p>
    <w:p w:rsidR="007E57F5" w:rsidRDefault="007E57F5" w:rsidP="007E57F5"/>
    <w:p w:rsidR="007E57F5" w:rsidRDefault="007E57F5" w:rsidP="007E57F5">
      <w:r>
        <w:t>MPI_Status status;</w:t>
      </w:r>
    </w:p>
    <w:p w:rsidR="007E57F5" w:rsidRDefault="007E57F5" w:rsidP="007E57F5">
      <w:r>
        <w:lastRenderedPageBreak/>
        <w:t>int main(int argc, char **argv){</w:t>
      </w:r>
    </w:p>
    <w:p w:rsidR="007E57F5" w:rsidRDefault="007E57F5" w:rsidP="007E57F5">
      <w:r>
        <w:t xml:space="preserve">    int all;</w:t>
      </w:r>
    </w:p>
    <w:p w:rsidR="007E57F5" w:rsidRDefault="007E57F5" w:rsidP="007E57F5">
      <w:r>
        <w:t xml:space="preserve">    srand(time(0));</w:t>
      </w:r>
    </w:p>
    <w:p w:rsidR="007E57F5" w:rsidRDefault="007E57F5" w:rsidP="007E57F5">
      <w:r>
        <w:t xml:space="preserve">    MPI_Init(&amp;argc, &amp;argv);</w:t>
      </w:r>
    </w:p>
    <w:p w:rsidR="007E57F5" w:rsidRDefault="007E57F5" w:rsidP="007E57F5">
      <w:r>
        <w:t xml:space="preserve">    MPI_Comm_rank(MPI_COMM_WORLD,&amp;Pid);</w:t>
      </w:r>
    </w:p>
    <w:p w:rsidR="007E57F5" w:rsidRDefault="007E57F5" w:rsidP="007E57F5">
      <w:r>
        <w:t xml:space="preserve">    MPI_Comm_size(MPI_COMM_WORLD,&amp;nPNum);</w:t>
      </w:r>
    </w:p>
    <w:p w:rsidR="007E57F5" w:rsidRDefault="007E57F5" w:rsidP="007E57F5">
      <w:r>
        <w:t xml:space="preserve">    if(argc == 2) all = Myatoi(*(argv+1)) * CON;</w:t>
      </w:r>
    </w:p>
    <w:p w:rsidR="007E57F5" w:rsidRDefault="007E57F5" w:rsidP="007E57F5">
      <w:r>
        <w:t xml:space="preserve">    else all = CON;</w:t>
      </w:r>
    </w:p>
    <w:p w:rsidR="007E57F5" w:rsidRDefault="007E57F5" w:rsidP="007E57F5">
      <w:r>
        <w:t xml:space="preserve">    if(Pid==0){</w:t>
      </w:r>
    </w:p>
    <w:p w:rsidR="007E57F5" w:rsidRDefault="007E57F5" w:rsidP="007E57F5">
      <w:r>
        <w:t xml:space="preserve">        test(all/NumPro);</w:t>
      </w:r>
    </w:p>
    <w:p w:rsidR="007E57F5" w:rsidRDefault="007E57F5" w:rsidP="007E57F5">
      <w:r>
        <w:t xml:space="preserve">        int i;</w:t>
      </w:r>
    </w:p>
    <w:p w:rsidR="007E57F5" w:rsidRDefault="007E57F5" w:rsidP="007E57F5">
      <w:r>
        <w:t xml:space="preserve">        buf[0] = Ycon;</w:t>
      </w:r>
    </w:p>
    <w:p w:rsidR="007E57F5" w:rsidRDefault="007E57F5" w:rsidP="007E57F5">
      <w:r>
        <w:t xml:space="preserve">        for(i=1; i&lt;NumPro; i++){</w:t>
      </w:r>
    </w:p>
    <w:p w:rsidR="007E57F5" w:rsidRDefault="007E57F5" w:rsidP="007E57F5">
      <w:r>
        <w:t xml:space="preserve">            MPI_Recv(buf+i, 1, MPI_INT, i, 0, MPI_COMM_WORLD, &amp;status);</w:t>
      </w:r>
    </w:p>
    <w:p w:rsidR="007E57F5" w:rsidRDefault="007E57F5" w:rsidP="007E57F5">
      <w:r>
        <w:t xml:space="preserve">        }</w:t>
      </w:r>
    </w:p>
    <w:p w:rsidR="007E57F5" w:rsidRDefault="007E57F5" w:rsidP="007E57F5">
      <w:r>
        <w:t xml:space="preserve">        int sum = 0;</w:t>
      </w:r>
    </w:p>
    <w:p w:rsidR="007E57F5" w:rsidRDefault="007E57F5" w:rsidP="007E57F5">
      <w:r>
        <w:t xml:space="preserve">        #pragma omp parallel for reduction(+:sum)</w:t>
      </w:r>
    </w:p>
    <w:p w:rsidR="007E57F5" w:rsidRDefault="007E57F5" w:rsidP="007E57F5">
      <w:r>
        <w:t xml:space="preserve">        for(i=0; i&lt;NumPro; i++){</w:t>
      </w:r>
    </w:p>
    <w:p w:rsidR="007E57F5" w:rsidRDefault="007E57F5" w:rsidP="007E57F5">
      <w:r>
        <w:t xml:space="preserve">            sum += buf[i];</w:t>
      </w:r>
    </w:p>
    <w:p w:rsidR="007E57F5" w:rsidRDefault="007E57F5" w:rsidP="007E57F5">
      <w:r>
        <w:t xml:space="preserve">        } </w:t>
      </w:r>
    </w:p>
    <w:p w:rsidR="007E57F5" w:rsidRDefault="007E57F5" w:rsidP="007E57F5">
      <w:r>
        <w:t xml:space="preserve">        printf("the area of fun from [0,%d] is %.2f\n",BORD,(double)(sum)/(double)(all)*(double)(BORD*yBord));</w:t>
      </w:r>
    </w:p>
    <w:p w:rsidR="007E57F5" w:rsidRDefault="007E57F5" w:rsidP="007E57F5">
      <w:r>
        <w:t xml:space="preserve">    }</w:t>
      </w:r>
    </w:p>
    <w:p w:rsidR="007E57F5" w:rsidRDefault="007E57F5" w:rsidP="007E57F5">
      <w:r>
        <w:t xml:space="preserve">    else{</w:t>
      </w:r>
    </w:p>
    <w:p w:rsidR="007E57F5" w:rsidRDefault="007E57F5" w:rsidP="007E57F5">
      <w:r>
        <w:t xml:space="preserve">        test(all/NumPro);</w:t>
      </w:r>
    </w:p>
    <w:p w:rsidR="007E57F5" w:rsidRDefault="007E57F5" w:rsidP="007E57F5">
      <w:r>
        <w:t xml:space="preserve">        MPI_Send(&amp;Ycon, 1, MPI_INT, 0, 0, MPI_COMM_WORLD);</w:t>
      </w:r>
    </w:p>
    <w:p w:rsidR="007E57F5" w:rsidRDefault="007E57F5" w:rsidP="007E57F5">
      <w:r>
        <w:t xml:space="preserve">        MPI_Finalize();</w:t>
      </w:r>
    </w:p>
    <w:p w:rsidR="007E57F5" w:rsidRDefault="007E57F5" w:rsidP="007E57F5">
      <w:r>
        <w:t xml:space="preserve">        return 0;</w:t>
      </w:r>
    </w:p>
    <w:p w:rsidR="007E57F5" w:rsidRDefault="007E57F5" w:rsidP="007E57F5">
      <w:r>
        <w:t xml:space="preserve">    }</w:t>
      </w:r>
    </w:p>
    <w:p w:rsidR="007E57F5" w:rsidRDefault="007E57F5" w:rsidP="007E57F5">
      <w:r>
        <w:t xml:space="preserve">    MPI_Finalize();</w:t>
      </w:r>
    </w:p>
    <w:p w:rsidR="007E57F5" w:rsidRDefault="007E57F5" w:rsidP="007E57F5">
      <w:r>
        <w:t xml:space="preserve">    return 0;</w:t>
      </w:r>
    </w:p>
    <w:p w:rsidR="007E57F5" w:rsidRDefault="007E57F5" w:rsidP="007E57F5">
      <w:r>
        <w:t>}</w:t>
      </w:r>
    </w:p>
    <w:p w:rsidR="007E57F5" w:rsidRPr="00F4781A" w:rsidRDefault="007E57F5" w:rsidP="00F4781A"/>
    <w:sectPr w:rsidR="007E57F5" w:rsidRPr="00F4781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0DA" w:rsidRDefault="000C60DA">
      <w:r>
        <w:separator/>
      </w:r>
    </w:p>
  </w:endnote>
  <w:endnote w:type="continuationSeparator" w:id="0">
    <w:p w:rsidR="000C60DA" w:rsidRDefault="000C6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F21" w:rsidRDefault="00060F21">
    <w:pPr>
      <w:pStyle w:val="a6"/>
      <w:framePr w:h="0" w:wrap="around" w:vAnchor="text" w:hAnchor="margin" w:xAlign="right" w:y="1"/>
      <w:rPr>
        <w:rStyle w:val="a3"/>
      </w:rPr>
    </w:pPr>
    <w:r>
      <w:fldChar w:fldCharType="begin"/>
    </w:r>
    <w:r>
      <w:rPr>
        <w:rStyle w:val="a3"/>
      </w:rPr>
      <w:instrText xml:space="preserve">PAGE  </w:instrText>
    </w:r>
    <w:r>
      <w:fldChar w:fldCharType="end"/>
    </w:r>
  </w:p>
  <w:p w:rsidR="00060F21" w:rsidRDefault="00060F21">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F21" w:rsidRDefault="00060F21">
    <w:pPr>
      <w:pStyle w:val="a6"/>
      <w:framePr w:h="0" w:wrap="around" w:vAnchor="text" w:hAnchor="margin" w:xAlign="right" w:y="1"/>
      <w:rPr>
        <w:rStyle w:val="a3"/>
      </w:rPr>
    </w:pPr>
    <w:r>
      <w:fldChar w:fldCharType="begin"/>
    </w:r>
    <w:r>
      <w:rPr>
        <w:rStyle w:val="a3"/>
      </w:rPr>
      <w:instrText xml:space="preserve">PAGE  </w:instrText>
    </w:r>
    <w:r>
      <w:fldChar w:fldCharType="separate"/>
    </w:r>
    <w:r w:rsidR="00BF2AC0">
      <w:rPr>
        <w:rStyle w:val="a3"/>
        <w:noProof/>
      </w:rPr>
      <w:t>2</w:t>
    </w:r>
    <w:r>
      <w:fldChar w:fldCharType="end"/>
    </w:r>
  </w:p>
  <w:p w:rsidR="00060F21" w:rsidRDefault="00060F21">
    <w:pPr>
      <w:pStyle w:val="a6"/>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F21" w:rsidRDefault="00060F2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0DA" w:rsidRDefault="000C60DA">
      <w:r>
        <w:separator/>
      </w:r>
    </w:p>
  </w:footnote>
  <w:footnote w:type="continuationSeparator" w:id="0">
    <w:p w:rsidR="000C60DA" w:rsidRDefault="000C60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F21" w:rsidRDefault="00060F21">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F21" w:rsidRDefault="00060F21">
    <w:pPr>
      <w:pStyle w:val="a5"/>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F21" w:rsidRDefault="00060F21">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4021A"/>
    <w:multiLevelType w:val="hybridMultilevel"/>
    <w:tmpl w:val="BEF2E530"/>
    <w:lvl w:ilvl="0" w:tplc="23CC96A8">
      <w:start w:val="1"/>
      <w:numFmt w:val="bullet"/>
      <w:lvlText w:val=""/>
      <w:lvlJc w:val="left"/>
      <w:pPr>
        <w:tabs>
          <w:tab w:val="num" w:pos="720"/>
        </w:tabs>
        <w:ind w:left="720" w:hanging="360"/>
      </w:pPr>
      <w:rPr>
        <w:rFonts w:ascii="Wingdings" w:hAnsi="Wingdings" w:hint="default"/>
      </w:rPr>
    </w:lvl>
    <w:lvl w:ilvl="1" w:tplc="48460814">
      <w:numFmt w:val="bullet"/>
      <w:lvlText w:val=""/>
      <w:lvlJc w:val="left"/>
      <w:pPr>
        <w:tabs>
          <w:tab w:val="num" w:pos="1440"/>
        </w:tabs>
        <w:ind w:left="1440" w:hanging="360"/>
      </w:pPr>
      <w:rPr>
        <w:rFonts w:ascii="Wingdings" w:hAnsi="Wingdings" w:hint="default"/>
      </w:rPr>
    </w:lvl>
    <w:lvl w:ilvl="2" w:tplc="4EE4E6C0" w:tentative="1">
      <w:start w:val="1"/>
      <w:numFmt w:val="bullet"/>
      <w:lvlText w:val=""/>
      <w:lvlJc w:val="left"/>
      <w:pPr>
        <w:tabs>
          <w:tab w:val="num" w:pos="2160"/>
        </w:tabs>
        <w:ind w:left="2160" w:hanging="360"/>
      </w:pPr>
      <w:rPr>
        <w:rFonts w:ascii="Wingdings" w:hAnsi="Wingdings" w:hint="default"/>
      </w:rPr>
    </w:lvl>
    <w:lvl w:ilvl="3" w:tplc="1612F178" w:tentative="1">
      <w:start w:val="1"/>
      <w:numFmt w:val="bullet"/>
      <w:lvlText w:val=""/>
      <w:lvlJc w:val="left"/>
      <w:pPr>
        <w:tabs>
          <w:tab w:val="num" w:pos="2880"/>
        </w:tabs>
        <w:ind w:left="2880" w:hanging="360"/>
      </w:pPr>
      <w:rPr>
        <w:rFonts w:ascii="Wingdings" w:hAnsi="Wingdings" w:hint="default"/>
      </w:rPr>
    </w:lvl>
    <w:lvl w:ilvl="4" w:tplc="24CAE2D8" w:tentative="1">
      <w:start w:val="1"/>
      <w:numFmt w:val="bullet"/>
      <w:lvlText w:val=""/>
      <w:lvlJc w:val="left"/>
      <w:pPr>
        <w:tabs>
          <w:tab w:val="num" w:pos="3600"/>
        </w:tabs>
        <w:ind w:left="3600" w:hanging="360"/>
      </w:pPr>
      <w:rPr>
        <w:rFonts w:ascii="Wingdings" w:hAnsi="Wingdings" w:hint="default"/>
      </w:rPr>
    </w:lvl>
    <w:lvl w:ilvl="5" w:tplc="FF9A8054" w:tentative="1">
      <w:start w:val="1"/>
      <w:numFmt w:val="bullet"/>
      <w:lvlText w:val=""/>
      <w:lvlJc w:val="left"/>
      <w:pPr>
        <w:tabs>
          <w:tab w:val="num" w:pos="4320"/>
        </w:tabs>
        <w:ind w:left="4320" w:hanging="360"/>
      </w:pPr>
      <w:rPr>
        <w:rFonts w:ascii="Wingdings" w:hAnsi="Wingdings" w:hint="default"/>
      </w:rPr>
    </w:lvl>
    <w:lvl w:ilvl="6" w:tplc="B82844A8" w:tentative="1">
      <w:start w:val="1"/>
      <w:numFmt w:val="bullet"/>
      <w:lvlText w:val=""/>
      <w:lvlJc w:val="left"/>
      <w:pPr>
        <w:tabs>
          <w:tab w:val="num" w:pos="5040"/>
        </w:tabs>
        <w:ind w:left="5040" w:hanging="360"/>
      </w:pPr>
      <w:rPr>
        <w:rFonts w:ascii="Wingdings" w:hAnsi="Wingdings" w:hint="default"/>
      </w:rPr>
    </w:lvl>
    <w:lvl w:ilvl="7" w:tplc="3F90E454" w:tentative="1">
      <w:start w:val="1"/>
      <w:numFmt w:val="bullet"/>
      <w:lvlText w:val=""/>
      <w:lvlJc w:val="left"/>
      <w:pPr>
        <w:tabs>
          <w:tab w:val="num" w:pos="5760"/>
        </w:tabs>
        <w:ind w:left="5760" w:hanging="360"/>
      </w:pPr>
      <w:rPr>
        <w:rFonts w:ascii="Wingdings" w:hAnsi="Wingdings" w:hint="default"/>
      </w:rPr>
    </w:lvl>
    <w:lvl w:ilvl="8" w:tplc="1B7E1CC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481C31"/>
    <w:multiLevelType w:val="hybridMultilevel"/>
    <w:tmpl w:val="8B746426"/>
    <w:lvl w:ilvl="0" w:tplc="944E17DC">
      <w:start w:val="1"/>
      <w:numFmt w:val="bullet"/>
      <w:lvlText w:val=""/>
      <w:lvlJc w:val="left"/>
      <w:pPr>
        <w:tabs>
          <w:tab w:val="num" w:pos="720"/>
        </w:tabs>
        <w:ind w:left="720" w:hanging="360"/>
      </w:pPr>
      <w:rPr>
        <w:rFonts w:ascii="Wingdings" w:hAnsi="Wingdings" w:hint="default"/>
      </w:rPr>
    </w:lvl>
    <w:lvl w:ilvl="1" w:tplc="BA109EA0">
      <w:start w:val="1"/>
      <w:numFmt w:val="bullet"/>
      <w:lvlText w:val=""/>
      <w:lvlJc w:val="left"/>
      <w:pPr>
        <w:tabs>
          <w:tab w:val="num" w:pos="1440"/>
        </w:tabs>
        <w:ind w:left="1440" w:hanging="360"/>
      </w:pPr>
      <w:rPr>
        <w:rFonts w:ascii="Wingdings" w:hAnsi="Wingdings" w:hint="default"/>
      </w:rPr>
    </w:lvl>
    <w:lvl w:ilvl="2" w:tplc="D9B6AA3A" w:tentative="1">
      <w:start w:val="1"/>
      <w:numFmt w:val="bullet"/>
      <w:lvlText w:val=""/>
      <w:lvlJc w:val="left"/>
      <w:pPr>
        <w:tabs>
          <w:tab w:val="num" w:pos="2160"/>
        </w:tabs>
        <w:ind w:left="2160" w:hanging="360"/>
      </w:pPr>
      <w:rPr>
        <w:rFonts w:ascii="Wingdings" w:hAnsi="Wingdings" w:hint="default"/>
      </w:rPr>
    </w:lvl>
    <w:lvl w:ilvl="3" w:tplc="FCA2669E" w:tentative="1">
      <w:start w:val="1"/>
      <w:numFmt w:val="bullet"/>
      <w:lvlText w:val=""/>
      <w:lvlJc w:val="left"/>
      <w:pPr>
        <w:tabs>
          <w:tab w:val="num" w:pos="2880"/>
        </w:tabs>
        <w:ind w:left="2880" w:hanging="360"/>
      </w:pPr>
      <w:rPr>
        <w:rFonts w:ascii="Wingdings" w:hAnsi="Wingdings" w:hint="default"/>
      </w:rPr>
    </w:lvl>
    <w:lvl w:ilvl="4" w:tplc="3A36A452" w:tentative="1">
      <w:start w:val="1"/>
      <w:numFmt w:val="bullet"/>
      <w:lvlText w:val=""/>
      <w:lvlJc w:val="left"/>
      <w:pPr>
        <w:tabs>
          <w:tab w:val="num" w:pos="3600"/>
        </w:tabs>
        <w:ind w:left="3600" w:hanging="360"/>
      </w:pPr>
      <w:rPr>
        <w:rFonts w:ascii="Wingdings" w:hAnsi="Wingdings" w:hint="default"/>
      </w:rPr>
    </w:lvl>
    <w:lvl w:ilvl="5" w:tplc="7256DB6E" w:tentative="1">
      <w:start w:val="1"/>
      <w:numFmt w:val="bullet"/>
      <w:lvlText w:val=""/>
      <w:lvlJc w:val="left"/>
      <w:pPr>
        <w:tabs>
          <w:tab w:val="num" w:pos="4320"/>
        </w:tabs>
        <w:ind w:left="4320" w:hanging="360"/>
      </w:pPr>
      <w:rPr>
        <w:rFonts w:ascii="Wingdings" w:hAnsi="Wingdings" w:hint="default"/>
      </w:rPr>
    </w:lvl>
    <w:lvl w:ilvl="6" w:tplc="CCFA284A" w:tentative="1">
      <w:start w:val="1"/>
      <w:numFmt w:val="bullet"/>
      <w:lvlText w:val=""/>
      <w:lvlJc w:val="left"/>
      <w:pPr>
        <w:tabs>
          <w:tab w:val="num" w:pos="5040"/>
        </w:tabs>
        <w:ind w:left="5040" w:hanging="360"/>
      </w:pPr>
      <w:rPr>
        <w:rFonts w:ascii="Wingdings" w:hAnsi="Wingdings" w:hint="default"/>
      </w:rPr>
    </w:lvl>
    <w:lvl w:ilvl="7" w:tplc="2ABA7AE6" w:tentative="1">
      <w:start w:val="1"/>
      <w:numFmt w:val="bullet"/>
      <w:lvlText w:val=""/>
      <w:lvlJc w:val="left"/>
      <w:pPr>
        <w:tabs>
          <w:tab w:val="num" w:pos="5760"/>
        </w:tabs>
        <w:ind w:left="5760" w:hanging="360"/>
      </w:pPr>
      <w:rPr>
        <w:rFonts w:ascii="Wingdings" w:hAnsi="Wingdings" w:hint="default"/>
      </w:rPr>
    </w:lvl>
    <w:lvl w:ilvl="8" w:tplc="3146B8D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6823953"/>
    <w:multiLevelType w:val="hybridMultilevel"/>
    <w:tmpl w:val="C9565DF0"/>
    <w:lvl w:ilvl="0" w:tplc="1DF80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26AD1"/>
    <w:multiLevelType w:val="hybridMultilevel"/>
    <w:tmpl w:val="4C84D7D0"/>
    <w:lvl w:ilvl="0" w:tplc="EAFC52F6">
      <w:start w:val="1"/>
      <w:numFmt w:val="bullet"/>
      <w:lvlText w:val=""/>
      <w:lvlJc w:val="left"/>
      <w:pPr>
        <w:tabs>
          <w:tab w:val="num" w:pos="720"/>
        </w:tabs>
        <w:ind w:left="720" w:hanging="360"/>
      </w:pPr>
      <w:rPr>
        <w:rFonts w:ascii="Wingdings" w:hAnsi="Wingdings" w:hint="default"/>
      </w:rPr>
    </w:lvl>
    <w:lvl w:ilvl="1" w:tplc="0366BF4A" w:tentative="1">
      <w:start w:val="1"/>
      <w:numFmt w:val="bullet"/>
      <w:lvlText w:val=""/>
      <w:lvlJc w:val="left"/>
      <w:pPr>
        <w:tabs>
          <w:tab w:val="num" w:pos="1440"/>
        </w:tabs>
        <w:ind w:left="1440" w:hanging="360"/>
      </w:pPr>
      <w:rPr>
        <w:rFonts w:ascii="Wingdings" w:hAnsi="Wingdings" w:hint="default"/>
      </w:rPr>
    </w:lvl>
    <w:lvl w:ilvl="2" w:tplc="FB2EA468" w:tentative="1">
      <w:start w:val="1"/>
      <w:numFmt w:val="bullet"/>
      <w:lvlText w:val=""/>
      <w:lvlJc w:val="left"/>
      <w:pPr>
        <w:tabs>
          <w:tab w:val="num" w:pos="2160"/>
        </w:tabs>
        <w:ind w:left="2160" w:hanging="360"/>
      </w:pPr>
      <w:rPr>
        <w:rFonts w:ascii="Wingdings" w:hAnsi="Wingdings" w:hint="default"/>
      </w:rPr>
    </w:lvl>
    <w:lvl w:ilvl="3" w:tplc="9656D09A" w:tentative="1">
      <w:start w:val="1"/>
      <w:numFmt w:val="bullet"/>
      <w:lvlText w:val=""/>
      <w:lvlJc w:val="left"/>
      <w:pPr>
        <w:tabs>
          <w:tab w:val="num" w:pos="2880"/>
        </w:tabs>
        <w:ind w:left="2880" w:hanging="360"/>
      </w:pPr>
      <w:rPr>
        <w:rFonts w:ascii="Wingdings" w:hAnsi="Wingdings" w:hint="default"/>
      </w:rPr>
    </w:lvl>
    <w:lvl w:ilvl="4" w:tplc="57A851F2" w:tentative="1">
      <w:start w:val="1"/>
      <w:numFmt w:val="bullet"/>
      <w:lvlText w:val=""/>
      <w:lvlJc w:val="left"/>
      <w:pPr>
        <w:tabs>
          <w:tab w:val="num" w:pos="3600"/>
        </w:tabs>
        <w:ind w:left="3600" w:hanging="360"/>
      </w:pPr>
      <w:rPr>
        <w:rFonts w:ascii="Wingdings" w:hAnsi="Wingdings" w:hint="default"/>
      </w:rPr>
    </w:lvl>
    <w:lvl w:ilvl="5" w:tplc="079AEA4C" w:tentative="1">
      <w:start w:val="1"/>
      <w:numFmt w:val="bullet"/>
      <w:lvlText w:val=""/>
      <w:lvlJc w:val="left"/>
      <w:pPr>
        <w:tabs>
          <w:tab w:val="num" w:pos="4320"/>
        </w:tabs>
        <w:ind w:left="4320" w:hanging="360"/>
      </w:pPr>
      <w:rPr>
        <w:rFonts w:ascii="Wingdings" w:hAnsi="Wingdings" w:hint="default"/>
      </w:rPr>
    </w:lvl>
    <w:lvl w:ilvl="6" w:tplc="E90E7D8E" w:tentative="1">
      <w:start w:val="1"/>
      <w:numFmt w:val="bullet"/>
      <w:lvlText w:val=""/>
      <w:lvlJc w:val="left"/>
      <w:pPr>
        <w:tabs>
          <w:tab w:val="num" w:pos="5040"/>
        </w:tabs>
        <w:ind w:left="5040" w:hanging="360"/>
      </w:pPr>
      <w:rPr>
        <w:rFonts w:ascii="Wingdings" w:hAnsi="Wingdings" w:hint="default"/>
      </w:rPr>
    </w:lvl>
    <w:lvl w:ilvl="7" w:tplc="2D36FB2C" w:tentative="1">
      <w:start w:val="1"/>
      <w:numFmt w:val="bullet"/>
      <w:lvlText w:val=""/>
      <w:lvlJc w:val="left"/>
      <w:pPr>
        <w:tabs>
          <w:tab w:val="num" w:pos="5760"/>
        </w:tabs>
        <w:ind w:left="5760" w:hanging="360"/>
      </w:pPr>
      <w:rPr>
        <w:rFonts w:ascii="Wingdings" w:hAnsi="Wingdings" w:hint="default"/>
      </w:rPr>
    </w:lvl>
    <w:lvl w:ilvl="8" w:tplc="8F18F70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BA90091"/>
    <w:multiLevelType w:val="hybridMultilevel"/>
    <w:tmpl w:val="EC807AB2"/>
    <w:lvl w:ilvl="0" w:tplc="7D92F0B0">
      <w:start w:val="1"/>
      <w:numFmt w:val="bullet"/>
      <w:lvlText w:val=""/>
      <w:lvlJc w:val="left"/>
      <w:pPr>
        <w:tabs>
          <w:tab w:val="num" w:pos="720"/>
        </w:tabs>
        <w:ind w:left="720" w:hanging="360"/>
      </w:pPr>
      <w:rPr>
        <w:rFonts w:ascii="Wingdings" w:hAnsi="Wingdings" w:hint="default"/>
      </w:rPr>
    </w:lvl>
    <w:lvl w:ilvl="1" w:tplc="151C1E08" w:tentative="1">
      <w:start w:val="1"/>
      <w:numFmt w:val="bullet"/>
      <w:lvlText w:val=""/>
      <w:lvlJc w:val="left"/>
      <w:pPr>
        <w:tabs>
          <w:tab w:val="num" w:pos="1440"/>
        </w:tabs>
        <w:ind w:left="1440" w:hanging="360"/>
      </w:pPr>
      <w:rPr>
        <w:rFonts w:ascii="Wingdings" w:hAnsi="Wingdings" w:hint="default"/>
      </w:rPr>
    </w:lvl>
    <w:lvl w:ilvl="2" w:tplc="7CD80912" w:tentative="1">
      <w:start w:val="1"/>
      <w:numFmt w:val="bullet"/>
      <w:lvlText w:val=""/>
      <w:lvlJc w:val="left"/>
      <w:pPr>
        <w:tabs>
          <w:tab w:val="num" w:pos="2160"/>
        </w:tabs>
        <w:ind w:left="2160" w:hanging="360"/>
      </w:pPr>
      <w:rPr>
        <w:rFonts w:ascii="Wingdings" w:hAnsi="Wingdings" w:hint="default"/>
      </w:rPr>
    </w:lvl>
    <w:lvl w:ilvl="3" w:tplc="3EB640C6" w:tentative="1">
      <w:start w:val="1"/>
      <w:numFmt w:val="bullet"/>
      <w:lvlText w:val=""/>
      <w:lvlJc w:val="left"/>
      <w:pPr>
        <w:tabs>
          <w:tab w:val="num" w:pos="2880"/>
        </w:tabs>
        <w:ind w:left="2880" w:hanging="360"/>
      </w:pPr>
      <w:rPr>
        <w:rFonts w:ascii="Wingdings" w:hAnsi="Wingdings" w:hint="default"/>
      </w:rPr>
    </w:lvl>
    <w:lvl w:ilvl="4" w:tplc="711CC502" w:tentative="1">
      <w:start w:val="1"/>
      <w:numFmt w:val="bullet"/>
      <w:lvlText w:val=""/>
      <w:lvlJc w:val="left"/>
      <w:pPr>
        <w:tabs>
          <w:tab w:val="num" w:pos="3600"/>
        </w:tabs>
        <w:ind w:left="3600" w:hanging="360"/>
      </w:pPr>
      <w:rPr>
        <w:rFonts w:ascii="Wingdings" w:hAnsi="Wingdings" w:hint="default"/>
      </w:rPr>
    </w:lvl>
    <w:lvl w:ilvl="5" w:tplc="6D8C1D4C" w:tentative="1">
      <w:start w:val="1"/>
      <w:numFmt w:val="bullet"/>
      <w:lvlText w:val=""/>
      <w:lvlJc w:val="left"/>
      <w:pPr>
        <w:tabs>
          <w:tab w:val="num" w:pos="4320"/>
        </w:tabs>
        <w:ind w:left="4320" w:hanging="360"/>
      </w:pPr>
      <w:rPr>
        <w:rFonts w:ascii="Wingdings" w:hAnsi="Wingdings" w:hint="default"/>
      </w:rPr>
    </w:lvl>
    <w:lvl w:ilvl="6" w:tplc="71F2F184" w:tentative="1">
      <w:start w:val="1"/>
      <w:numFmt w:val="bullet"/>
      <w:lvlText w:val=""/>
      <w:lvlJc w:val="left"/>
      <w:pPr>
        <w:tabs>
          <w:tab w:val="num" w:pos="5040"/>
        </w:tabs>
        <w:ind w:left="5040" w:hanging="360"/>
      </w:pPr>
      <w:rPr>
        <w:rFonts w:ascii="Wingdings" w:hAnsi="Wingdings" w:hint="default"/>
      </w:rPr>
    </w:lvl>
    <w:lvl w:ilvl="7" w:tplc="01C672BC" w:tentative="1">
      <w:start w:val="1"/>
      <w:numFmt w:val="bullet"/>
      <w:lvlText w:val=""/>
      <w:lvlJc w:val="left"/>
      <w:pPr>
        <w:tabs>
          <w:tab w:val="num" w:pos="5760"/>
        </w:tabs>
        <w:ind w:left="5760" w:hanging="360"/>
      </w:pPr>
      <w:rPr>
        <w:rFonts w:ascii="Wingdings" w:hAnsi="Wingdings" w:hint="default"/>
      </w:rPr>
    </w:lvl>
    <w:lvl w:ilvl="8" w:tplc="34004B9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CE614A"/>
    <w:multiLevelType w:val="hybridMultilevel"/>
    <w:tmpl w:val="285C9CDC"/>
    <w:lvl w:ilvl="0" w:tplc="14E84F42">
      <w:start w:val="1"/>
      <w:numFmt w:val="bullet"/>
      <w:lvlText w:val=""/>
      <w:lvlJc w:val="left"/>
      <w:pPr>
        <w:tabs>
          <w:tab w:val="num" w:pos="720"/>
        </w:tabs>
        <w:ind w:left="720" w:hanging="360"/>
      </w:pPr>
      <w:rPr>
        <w:rFonts w:ascii="Wingdings" w:hAnsi="Wingdings" w:hint="default"/>
      </w:rPr>
    </w:lvl>
    <w:lvl w:ilvl="1" w:tplc="25CC79D0">
      <w:start w:val="1"/>
      <w:numFmt w:val="bullet"/>
      <w:lvlText w:val=""/>
      <w:lvlJc w:val="left"/>
      <w:pPr>
        <w:tabs>
          <w:tab w:val="num" w:pos="1440"/>
        </w:tabs>
        <w:ind w:left="1440" w:hanging="360"/>
      </w:pPr>
      <w:rPr>
        <w:rFonts w:ascii="Wingdings" w:hAnsi="Wingdings" w:hint="default"/>
      </w:rPr>
    </w:lvl>
    <w:lvl w:ilvl="2" w:tplc="B712C86E" w:tentative="1">
      <w:start w:val="1"/>
      <w:numFmt w:val="bullet"/>
      <w:lvlText w:val=""/>
      <w:lvlJc w:val="left"/>
      <w:pPr>
        <w:tabs>
          <w:tab w:val="num" w:pos="2160"/>
        </w:tabs>
        <w:ind w:left="2160" w:hanging="360"/>
      </w:pPr>
      <w:rPr>
        <w:rFonts w:ascii="Wingdings" w:hAnsi="Wingdings" w:hint="default"/>
      </w:rPr>
    </w:lvl>
    <w:lvl w:ilvl="3" w:tplc="98741E64" w:tentative="1">
      <w:start w:val="1"/>
      <w:numFmt w:val="bullet"/>
      <w:lvlText w:val=""/>
      <w:lvlJc w:val="left"/>
      <w:pPr>
        <w:tabs>
          <w:tab w:val="num" w:pos="2880"/>
        </w:tabs>
        <w:ind w:left="2880" w:hanging="360"/>
      </w:pPr>
      <w:rPr>
        <w:rFonts w:ascii="Wingdings" w:hAnsi="Wingdings" w:hint="default"/>
      </w:rPr>
    </w:lvl>
    <w:lvl w:ilvl="4" w:tplc="69741FBE" w:tentative="1">
      <w:start w:val="1"/>
      <w:numFmt w:val="bullet"/>
      <w:lvlText w:val=""/>
      <w:lvlJc w:val="left"/>
      <w:pPr>
        <w:tabs>
          <w:tab w:val="num" w:pos="3600"/>
        </w:tabs>
        <w:ind w:left="3600" w:hanging="360"/>
      </w:pPr>
      <w:rPr>
        <w:rFonts w:ascii="Wingdings" w:hAnsi="Wingdings" w:hint="default"/>
      </w:rPr>
    </w:lvl>
    <w:lvl w:ilvl="5" w:tplc="334C7AAE" w:tentative="1">
      <w:start w:val="1"/>
      <w:numFmt w:val="bullet"/>
      <w:lvlText w:val=""/>
      <w:lvlJc w:val="left"/>
      <w:pPr>
        <w:tabs>
          <w:tab w:val="num" w:pos="4320"/>
        </w:tabs>
        <w:ind w:left="4320" w:hanging="360"/>
      </w:pPr>
      <w:rPr>
        <w:rFonts w:ascii="Wingdings" w:hAnsi="Wingdings" w:hint="default"/>
      </w:rPr>
    </w:lvl>
    <w:lvl w:ilvl="6" w:tplc="DB7012C0" w:tentative="1">
      <w:start w:val="1"/>
      <w:numFmt w:val="bullet"/>
      <w:lvlText w:val=""/>
      <w:lvlJc w:val="left"/>
      <w:pPr>
        <w:tabs>
          <w:tab w:val="num" w:pos="5040"/>
        </w:tabs>
        <w:ind w:left="5040" w:hanging="360"/>
      </w:pPr>
      <w:rPr>
        <w:rFonts w:ascii="Wingdings" w:hAnsi="Wingdings" w:hint="default"/>
      </w:rPr>
    </w:lvl>
    <w:lvl w:ilvl="7" w:tplc="CB10B83E" w:tentative="1">
      <w:start w:val="1"/>
      <w:numFmt w:val="bullet"/>
      <w:lvlText w:val=""/>
      <w:lvlJc w:val="left"/>
      <w:pPr>
        <w:tabs>
          <w:tab w:val="num" w:pos="5760"/>
        </w:tabs>
        <w:ind w:left="5760" w:hanging="360"/>
      </w:pPr>
      <w:rPr>
        <w:rFonts w:ascii="Wingdings" w:hAnsi="Wingdings" w:hint="default"/>
      </w:rPr>
    </w:lvl>
    <w:lvl w:ilvl="8" w:tplc="9F446F8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6F272E"/>
    <w:multiLevelType w:val="hybridMultilevel"/>
    <w:tmpl w:val="83FA6D4E"/>
    <w:lvl w:ilvl="0" w:tplc="B25ABC52">
      <w:start w:val="1"/>
      <w:numFmt w:val="bullet"/>
      <w:lvlText w:val=""/>
      <w:lvlJc w:val="left"/>
      <w:pPr>
        <w:tabs>
          <w:tab w:val="num" w:pos="720"/>
        </w:tabs>
        <w:ind w:left="720" w:hanging="360"/>
      </w:pPr>
      <w:rPr>
        <w:rFonts w:ascii="Wingdings" w:hAnsi="Wingdings" w:hint="default"/>
      </w:rPr>
    </w:lvl>
    <w:lvl w:ilvl="1" w:tplc="4AA89CB2" w:tentative="1">
      <w:start w:val="1"/>
      <w:numFmt w:val="bullet"/>
      <w:lvlText w:val=""/>
      <w:lvlJc w:val="left"/>
      <w:pPr>
        <w:tabs>
          <w:tab w:val="num" w:pos="1440"/>
        </w:tabs>
        <w:ind w:left="1440" w:hanging="360"/>
      </w:pPr>
      <w:rPr>
        <w:rFonts w:ascii="Wingdings" w:hAnsi="Wingdings" w:hint="default"/>
      </w:rPr>
    </w:lvl>
    <w:lvl w:ilvl="2" w:tplc="D346A690" w:tentative="1">
      <w:start w:val="1"/>
      <w:numFmt w:val="bullet"/>
      <w:lvlText w:val=""/>
      <w:lvlJc w:val="left"/>
      <w:pPr>
        <w:tabs>
          <w:tab w:val="num" w:pos="2160"/>
        </w:tabs>
        <w:ind w:left="2160" w:hanging="360"/>
      </w:pPr>
      <w:rPr>
        <w:rFonts w:ascii="Wingdings" w:hAnsi="Wingdings" w:hint="default"/>
      </w:rPr>
    </w:lvl>
    <w:lvl w:ilvl="3" w:tplc="96F491D4" w:tentative="1">
      <w:start w:val="1"/>
      <w:numFmt w:val="bullet"/>
      <w:lvlText w:val=""/>
      <w:lvlJc w:val="left"/>
      <w:pPr>
        <w:tabs>
          <w:tab w:val="num" w:pos="2880"/>
        </w:tabs>
        <w:ind w:left="2880" w:hanging="360"/>
      </w:pPr>
      <w:rPr>
        <w:rFonts w:ascii="Wingdings" w:hAnsi="Wingdings" w:hint="default"/>
      </w:rPr>
    </w:lvl>
    <w:lvl w:ilvl="4" w:tplc="DC7AD6E8" w:tentative="1">
      <w:start w:val="1"/>
      <w:numFmt w:val="bullet"/>
      <w:lvlText w:val=""/>
      <w:lvlJc w:val="left"/>
      <w:pPr>
        <w:tabs>
          <w:tab w:val="num" w:pos="3600"/>
        </w:tabs>
        <w:ind w:left="3600" w:hanging="360"/>
      </w:pPr>
      <w:rPr>
        <w:rFonts w:ascii="Wingdings" w:hAnsi="Wingdings" w:hint="default"/>
      </w:rPr>
    </w:lvl>
    <w:lvl w:ilvl="5" w:tplc="0912675A" w:tentative="1">
      <w:start w:val="1"/>
      <w:numFmt w:val="bullet"/>
      <w:lvlText w:val=""/>
      <w:lvlJc w:val="left"/>
      <w:pPr>
        <w:tabs>
          <w:tab w:val="num" w:pos="4320"/>
        </w:tabs>
        <w:ind w:left="4320" w:hanging="360"/>
      </w:pPr>
      <w:rPr>
        <w:rFonts w:ascii="Wingdings" w:hAnsi="Wingdings" w:hint="default"/>
      </w:rPr>
    </w:lvl>
    <w:lvl w:ilvl="6" w:tplc="7C8EDA86" w:tentative="1">
      <w:start w:val="1"/>
      <w:numFmt w:val="bullet"/>
      <w:lvlText w:val=""/>
      <w:lvlJc w:val="left"/>
      <w:pPr>
        <w:tabs>
          <w:tab w:val="num" w:pos="5040"/>
        </w:tabs>
        <w:ind w:left="5040" w:hanging="360"/>
      </w:pPr>
      <w:rPr>
        <w:rFonts w:ascii="Wingdings" w:hAnsi="Wingdings" w:hint="default"/>
      </w:rPr>
    </w:lvl>
    <w:lvl w:ilvl="7" w:tplc="E2349E00" w:tentative="1">
      <w:start w:val="1"/>
      <w:numFmt w:val="bullet"/>
      <w:lvlText w:val=""/>
      <w:lvlJc w:val="left"/>
      <w:pPr>
        <w:tabs>
          <w:tab w:val="num" w:pos="5760"/>
        </w:tabs>
        <w:ind w:left="5760" w:hanging="360"/>
      </w:pPr>
      <w:rPr>
        <w:rFonts w:ascii="Wingdings" w:hAnsi="Wingdings" w:hint="default"/>
      </w:rPr>
    </w:lvl>
    <w:lvl w:ilvl="8" w:tplc="CF76774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E0NTExNzY0MzS0MDdQ0lEKTi0uzszPAykwrAUA2s6CAiwAAAA="/>
  </w:docVars>
  <w:rsids>
    <w:rsidRoot w:val="00172A27"/>
    <w:rsid w:val="0003648C"/>
    <w:rsid w:val="000372BA"/>
    <w:rsid w:val="00040B76"/>
    <w:rsid w:val="000472B5"/>
    <w:rsid w:val="00056EDC"/>
    <w:rsid w:val="00060F21"/>
    <w:rsid w:val="00075E50"/>
    <w:rsid w:val="00076A98"/>
    <w:rsid w:val="000972C4"/>
    <w:rsid w:val="000B3BD5"/>
    <w:rsid w:val="000C60DA"/>
    <w:rsid w:val="000C6DD8"/>
    <w:rsid w:val="000D2C03"/>
    <w:rsid w:val="000E468E"/>
    <w:rsid w:val="000E49DC"/>
    <w:rsid w:val="000E51F5"/>
    <w:rsid w:val="000F5E2F"/>
    <w:rsid w:val="00134A0D"/>
    <w:rsid w:val="00141124"/>
    <w:rsid w:val="00144E15"/>
    <w:rsid w:val="0014662C"/>
    <w:rsid w:val="00163119"/>
    <w:rsid w:val="00172A27"/>
    <w:rsid w:val="00184331"/>
    <w:rsid w:val="001B5F60"/>
    <w:rsid w:val="001C304F"/>
    <w:rsid w:val="001D5BE3"/>
    <w:rsid w:val="001D5FEC"/>
    <w:rsid w:val="001E0F55"/>
    <w:rsid w:val="001E2ECE"/>
    <w:rsid w:val="00214137"/>
    <w:rsid w:val="00221509"/>
    <w:rsid w:val="00224F05"/>
    <w:rsid w:val="002265F8"/>
    <w:rsid w:val="002309C2"/>
    <w:rsid w:val="00250BA5"/>
    <w:rsid w:val="00293974"/>
    <w:rsid w:val="002972A6"/>
    <w:rsid w:val="002C7515"/>
    <w:rsid w:val="002E3159"/>
    <w:rsid w:val="002E3272"/>
    <w:rsid w:val="002F4450"/>
    <w:rsid w:val="00310FCC"/>
    <w:rsid w:val="003138C0"/>
    <w:rsid w:val="00343CA0"/>
    <w:rsid w:val="00344FDD"/>
    <w:rsid w:val="00352F70"/>
    <w:rsid w:val="003535F6"/>
    <w:rsid w:val="00354EC3"/>
    <w:rsid w:val="00361F89"/>
    <w:rsid w:val="00364405"/>
    <w:rsid w:val="0037120A"/>
    <w:rsid w:val="003777A9"/>
    <w:rsid w:val="00382A0B"/>
    <w:rsid w:val="00384AE7"/>
    <w:rsid w:val="00397DBA"/>
    <w:rsid w:val="003A1337"/>
    <w:rsid w:val="003A5076"/>
    <w:rsid w:val="003C30E1"/>
    <w:rsid w:val="003C37D5"/>
    <w:rsid w:val="003D14F0"/>
    <w:rsid w:val="003E040C"/>
    <w:rsid w:val="003E2BA8"/>
    <w:rsid w:val="003E4820"/>
    <w:rsid w:val="003E4E91"/>
    <w:rsid w:val="003E7DEB"/>
    <w:rsid w:val="003F2132"/>
    <w:rsid w:val="00404418"/>
    <w:rsid w:val="004141CA"/>
    <w:rsid w:val="004160FB"/>
    <w:rsid w:val="00425632"/>
    <w:rsid w:val="00433399"/>
    <w:rsid w:val="00434251"/>
    <w:rsid w:val="00437590"/>
    <w:rsid w:val="00471102"/>
    <w:rsid w:val="00482C22"/>
    <w:rsid w:val="00486CF3"/>
    <w:rsid w:val="004A18AD"/>
    <w:rsid w:val="004B3922"/>
    <w:rsid w:val="004D0011"/>
    <w:rsid w:val="004D2300"/>
    <w:rsid w:val="004E4473"/>
    <w:rsid w:val="004E4C16"/>
    <w:rsid w:val="004E7341"/>
    <w:rsid w:val="00503746"/>
    <w:rsid w:val="00523D86"/>
    <w:rsid w:val="0053288D"/>
    <w:rsid w:val="00534F05"/>
    <w:rsid w:val="0054544A"/>
    <w:rsid w:val="0055097D"/>
    <w:rsid w:val="0055166B"/>
    <w:rsid w:val="00574B34"/>
    <w:rsid w:val="00575191"/>
    <w:rsid w:val="00591F66"/>
    <w:rsid w:val="005A149B"/>
    <w:rsid w:val="005A6F9F"/>
    <w:rsid w:val="005B4686"/>
    <w:rsid w:val="005C2183"/>
    <w:rsid w:val="005D0A84"/>
    <w:rsid w:val="005E33C2"/>
    <w:rsid w:val="005F068E"/>
    <w:rsid w:val="005F26D4"/>
    <w:rsid w:val="005F6626"/>
    <w:rsid w:val="006164C9"/>
    <w:rsid w:val="00620B17"/>
    <w:rsid w:val="00625CA2"/>
    <w:rsid w:val="00642999"/>
    <w:rsid w:val="00643920"/>
    <w:rsid w:val="006503FC"/>
    <w:rsid w:val="00656662"/>
    <w:rsid w:val="006602FF"/>
    <w:rsid w:val="006A09EA"/>
    <w:rsid w:val="006E38BB"/>
    <w:rsid w:val="006E5299"/>
    <w:rsid w:val="006E65C0"/>
    <w:rsid w:val="00702A44"/>
    <w:rsid w:val="007122B1"/>
    <w:rsid w:val="0071457D"/>
    <w:rsid w:val="00736678"/>
    <w:rsid w:val="00736A20"/>
    <w:rsid w:val="00747098"/>
    <w:rsid w:val="007661E9"/>
    <w:rsid w:val="007A163C"/>
    <w:rsid w:val="007B1578"/>
    <w:rsid w:val="007B7191"/>
    <w:rsid w:val="007C3364"/>
    <w:rsid w:val="007E13EB"/>
    <w:rsid w:val="007E57F5"/>
    <w:rsid w:val="007E5C8C"/>
    <w:rsid w:val="007F42EA"/>
    <w:rsid w:val="00833459"/>
    <w:rsid w:val="0084380B"/>
    <w:rsid w:val="008654A9"/>
    <w:rsid w:val="00877997"/>
    <w:rsid w:val="00886F1E"/>
    <w:rsid w:val="0089144E"/>
    <w:rsid w:val="00896F86"/>
    <w:rsid w:val="008C3D4F"/>
    <w:rsid w:val="008E03F4"/>
    <w:rsid w:val="008F1CC3"/>
    <w:rsid w:val="009045E5"/>
    <w:rsid w:val="00912BA7"/>
    <w:rsid w:val="009207AD"/>
    <w:rsid w:val="009318AB"/>
    <w:rsid w:val="009519F8"/>
    <w:rsid w:val="0095695E"/>
    <w:rsid w:val="00966E46"/>
    <w:rsid w:val="00980284"/>
    <w:rsid w:val="00991A7C"/>
    <w:rsid w:val="009C34BA"/>
    <w:rsid w:val="009C7972"/>
    <w:rsid w:val="009D6451"/>
    <w:rsid w:val="009D7CE2"/>
    <w:rsid w:val="009E076D"/>
    <w:rsid w:val="009E4D6E"/>
    <w:rsid w:val="009E5824"/>
    <w:rsid w:val="009E6D45"/>
    <w:rsid w:val="00A12FB1"/>
    <w:rsid w:val="00A13969"/>
    <w:rsid w:val="00A27DD6"/>
    <w:rsid w:val="00A3262F"/>
    <w:rsid w:val="00A41F16"/>
    <w:rsid w:val="00A537DF"/>
    <w:rsid w:val="00A618AE"/>
    <w:rsid w:val="00A86EA1"/>
    <w:rsid w:val="00AA30C0"/>
    <w:rsid w:val="00AA6270"/>
    <w:rsid w:val="00AB2D8C"/>
    <w:rsid w:val="00AF469C"/>
    <w:rsid w:val="00AF7D4E"/>
    <w:rsid w:val="00B064CE"/>
    <w:rsid w:val="00B14928"/>
    <w:rsid w:val="00B35D72"/>
    <w:rsid w:val="00B72B77"/>
    <w:rsid w:val="00B7647C"/>
    <w:rsid w:val="00B764CC"/>
    <w:rsid w:val="00B907BF"/>
    <w:rsid w:val="00BB3276"/>
    <w:rsid w:val="00BC63C2"/>
    <w:rsid w:val="00BD588B"/>
    <w:rsid w:val="00BE2C79"/>
    <w:rsid w:val="00BF2AC0"/>
    <w:rsid w:val="00BF3856"/>
    <w:rsid w:val="00C05E30"/>
    <w:rsid w:val="00C13074"/>
    <w:rsid w:val="00C27C16"/>
    <w:rsid w:val="00C32EE5"/>
    <w:rsid w:val="00C53A71"/>
    <w:rsid w:val="00C55460"/>
    <w:rsid w:val="00C752A1"/>
    <w:rsid w:val="00CA635F"/>
    <w:rsid w:val="00CB26DB"/>
    <w:rsid w:val="00CB353A"/>
    <w:rsid w:val="00CC79B9"/>
    <w:rsid w:val="00CD6249"/>
    <w:rsid w:val="00CF01B2"/>
    <w:rsid w:val="00CF7212"/>
    <w:rsid w:val="00D17050"/>
    <w:rsid w:val="00D2077A"/>
    <w:rsid w:val="00D26AD0"/>
    <w:rsid w:val="00D352C2"/>
    <w:rsid w:val="00D46C42"/>
    <w:rsid w:val="00D526C0"/>
    <w:rsid w:val="00D737A7"/>
    <w:rsid w:val="00D9363D"/>
    <w:rsid w:val="00D9523F"/>
    <w:rsid w:val="00DA0BC2"/>
    <w:rsid w:val="00DA5A34"/>
    <w:rsid w:val="00DB0F42"/>
    <w:rsid w:val="00DB37E6"/>
    <w:rsid w:val="00DB485E"/>
    <w:rsid w:val="00DC1643"/>
    <w:rsid w:val="00DD4ED3"/>
    <w:rsid w:val="00DD610D"/>
    <w:rsid w:val="00E0217C"/>
    <w:rsid w:val="00E11E39"/>
    <w:rsid w:val="00E171FE"/>
    <w:rsid w:val="00E227C7"/>
    <w:rsid w:val="00E24B8A"/>
    <w:rsid w:val="00E27D99"/>
    <w:rsid w:val="00E508E9"/>
    <w:rsid w:val="00E95610"/>
    <w:rsid w:val="00EA4837"/>
    <w:rsid w:val="00EA5442"/>
    <w:rsid w:val="00EA58AE"/>
    <w:rsid w:val="00EE5C85"/>
    <w:rsid w:val="00F04530"/>
    <w:rsid w:val="00F2318B"/>
    <w:rsid w:val="00F2326F"/>
    <w:rsid w:val="00F34503"/>
    <w:rsid w:val="00F366F1"/>
    <w:rsid w:val="00F36ABC"/>
    <w:rsid w:val="00F37118"/>
    <w:rsid w:val="00F4781A"/>
    <w:rsid w:val="00F47C99"/>
    <w:rsid w:val="00F676AD"/>
    <w:rsid w:val="00F804A6"/>
    <w:rsid w:val="00F84909"/>
    <w:rsid w:val="00F93EC1"/>
    <w:rsid w:val="00FA21F5"/>
    <w:rsid w:val="00FB3133"/>
    <w:rsid w:val="00FB6631"/>
    <w:rsid w:val="00FC253C"/>
    <w:rsid w:val="00FC3487"/>
    <w:rsid w:val="00FD0551"/>
    <w:rsid w:val="00FE1AAB"/>
    <w:rsid w:val="00FF4314"/>
    <w:rsid w:val="00FF4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C6CD6EC"/>
  <w15:docId w15:val="{4C4BBDF5-0077-49E8-B2BD-6EDEF1C2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napToGrid w:val="0"/>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00"/>
    </w:rPr>
  </w:style>
  <w:style w:type="character" w:customStyle="1" w:styleId="10">
    <w:name w:val="标题 1 字符"/>
    <w:link w:val="1"/>
    <w:rPr>
      <w:rFonts w:eastAsia="宋体"/>
      <w:b/>
      <w:bCs/>
      <w:kern w:val="44"/>
      <w:sz w:val="44"/>
      <w:szCs w:val="44"/>
      <w:lang w:val="en-US" w:eastAsia="zh-CN" w:bidi="ar-SA"/>
    </w:rPr>
  </w:style>
  <w:style w:type="paragraph" w:styleId="7">
    <w:name w:val="toc 7"/>
    <w:basedOn w:val="a"/>
    <w:next w:val="a"/>
    <w:pPr>
      <w:ind w:leftChars="1200" w:left="2520"/>
    </w:pPr>
  </w:style>
  <w:style w:type="paragraph" w:styleId="3">
    <w:name w:val="toc 3"/>
    <w:basedOn w:val="a"/>
    <w:next w:val="a"/>
    <w:uiPriority w:val="39"/>
    <w:qFormat/>
    <w:pPr>
      <w:ind w:leftChars="400" w:left="840"/>
    </w:pPr>
  </w:style>
  <w:style w:type="paragraph" w:styleId="8">
    <w:name w:val="toc 8"/>
    <w:basedOn w:val="a"/>
    <w:next w:val="a"/>
    <w:pPr>
      <w:ind w:leftChars="1400" w:left="2940"/>
    </w:pPr>
  </w:style>
  <w:style w:type="paragraph" w:styleId="20">
    <w:name w:val="toc 2"/>
    <w:basedOn w:val="a"/>
    <w:next w:val="a"/>
    <w:uiPriority w:val="39"/>
    <w:qFormat/>
    <w:pPr>
      <w:ind w:leftChars="200" w:left="420"/>
    </w:pPr>
  </w:style>
  <w:style w:type="paragraph" w:styleId="11">
    <w:name w:val="toc 1"/>
    <w:basedOn w:val="a"/>
    <w:next w:val="a"/>
    <w:uiPriority w:val="39"/>
    <w:qFormat/>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9">
    <w:name w:val="toc 9"/>
    <w:basedOn w:val="a"/>
    <w:next w:val="a"/>
    <w:pPr>
      <w:ind w:leftChars="1600" w:left="3360"/>
    </w:pPr>
  </w:style>
  <w:style w:type="paragraph" w:styleId="6">
    <w:name w:val="toc 6"/>
    <w:basedOn w:val="a"/>
    <w:next w:val="a"/>
    <w:pPr>
      <w:ind w:leftChars="1000" w:left="2100"/>
    </w:pPr>
  </w:style>
  <w:style w:type="paragraph" w:styleId="a6">
    <w:name w:val="footer"/>
    <w:basedOn w:val="a"/>
    <w:pPr>
      <w:tabs>
        <w:tab w:val="center" w:pos="4153"/>
        <w:tab w:val="right" w:pos="8306"/>
      </w:tabs>
      <w:snapToGrid w:val="0"/>
      <w:jc w:val="left"/>
    </w:pPr>
    <w:rPr>
      <w:sz w:val="18"/>
      <w:szCs w:val="18"/>
    </w:rPr>
  </w:style>
  <w:style w:type="paragraph" w:styleId="4">
    <w:name w:val="toc 4"/>
    <w:basedOn w:val="a"/>
    <w:next w:val="a"/>
    <w:pPr>
      <w:ind w:leftChars="600" w:left="1260"/>
    </w:pPr>
  </w:style>
  <w:style w:type="paragraph" w:styleId="5">
    <w:name w:val="toc 5"/>
    <w:basedOn w:val="a"/>
    <w:next w:val="a"/>
    <w:pPr>
      <w:ind w:leftChars="800" w:left="1680"/>
    </w:pPr>
  </w:style>
  <w:style w:type="paragraph" w:styleId="a7">
    <w:name w:val="Balloon Text"/>
    <w:basedOn w:val="a"/>
    <w:link w:val="a8"/>
    <w:uiPriority w:val="99"/>
    <w:semiHidden/>
    <w:unhideWhenUsed/>
    <w:rsid w:val="00056EDC"/>
    <w:rPr>
      <w:sz w:val="18"/>
      <w:szCs w:val="18"/>
    </w:rPr>
  </w:style>
  <w:style w:type="character" w:customStyle="1" w:styleId="a8">
    <w:name w:val="批注框文本 字符"/>
    <w:basedOn w:val="a0"/>
    <w:link w:val="a7"/>
    <w:uiPriority w:val="99"/>
    <w:semiHidden/>
    <w:rsid w:val="00056EDC"/>
    <w:rPr>
      <w:kern w:val="2"/>
      <w:sz w:val="18"/>
      <w:szCs w:val="18"/>
    </w:rPr>
  </w:style>
  <w:style w:type="paragraph" w:styleId="TOC">
    <w:name w:val="TOC Heading"/>
    <w:basedOn w:val="1"/>
    <w:next w:val="a"/>
    <w:uiPriority w:val="39"/>
    <w:unhideWhenUsed/>
    <w:qFormat/>
    <w:rsid w:val="00056E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List Paragraph"/>
    <w:basedOn w:val="a"/>
    <w:uiPriority w:val="34"/>
    <w:qFormat/>
    <w:rsid w:val="006E38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10790">
      <w:bodyDiv w:val="1"/>
      <w:marLeft w:val="0"/>
      <w:marRight w:val="0"/>
      <w:marTop w:val="0"/>
      <w:marBottom w:val="0"/>
      <w:divBdr>
        <w:top w:val="none" w:sz="0" w:space="0" w:color="auto"/>
        <w:left w:val="none" w:sz="0" w:space="0" w:color="auto"/>
        <w:bottom w:val="none" w:sz="0" w:space="0" w:color="auto"/>
        <w:right w:val="none" w:sz="0" w:space="0" w:color="auto"/>
      </w:divBdr>
    </w:div>
    <w:div w:id="326641740">
      <w:bodyDiv w:val="1"/>
      <w:marLeft w:val="0"/>
      <w:marRight w:val="0"/>
      <w:marTop w:val="0"/>
      <w:marBottom w:val="0"/>
      <w:divBdr>
        <w:top w:val="none" w:sz="0" w:space="0" w:color="auto"/>
        <w:left w:val="none" w:sz="0" w:space="0" w:color="auto"/>
        <w:bottom w:val="none" w:sz="0" w:space="0" w:color="auto"/>
        <w:right w:val="none" w:sz="0" w:space="0" w:color="auto"/>
      </w:divBdr>
      <w:divsChild>
        <w:div w:id="1625849331">
          <w:marLeft w:val="0"/>
          <w:marRight w:val="0"/>
          <w:marTop w:val="115"/>
          <w:marBottom w:val="0"/>
          <w:divBdr>
            <w:top w:val="none" w:sz="0" w:space="0" w:color="auto"/>
            <w:left w:val="none" w:sz="0" w:space="0" w:color="auto"/>
            <w:bottom w:val="none" w:sz="0" w:space="0" w:color="auto"/>
            <w:right w:val="none" w:sz="0" w:space="0" w:color="auto"/>
          </w:divBdr>
        </w:div>
      </w:divsChild>
    </w:div>
    <w:div w:id="978343363">
      <w:bodyDiv w:val="1"/>
      <w:marLeft w:val="0"/>
      <w:marRight w:val="0"/>
      <w:marTop w:val="0"/>
      <w:marBottom w:val="0"/>
      <w:divBdr>
        <w:top w:val="none" w:sz="0" w:space="0" w:color="auto"/>
        <w:left w:val="none" w:sz="0" w:space="0" w:color="auto"/>
        <w:bottom w:val="none" w:sz="0" w:space="0" w:color="auto"/>
        <w:right w:val="none" w:sz="0" w:space="0" w:color="auto"/>
      </w:divBdr>
    </w:div>
    <w:div w:id="1203907602">
      <w:bodyDiv w:val="1"/>
      <w:marLeft w:val="0"/>
      <w:marRight w:val="0"/>
      <w:marTop w:val="0"/>
      <w:marBottom w:val="0"/>
      <w:divBdr>
        <w:top w:val="none" w:sz="0" w:space="0" w:color="auto"/>
        <w:left w:val="none" w:sz="0" w:space="0" w:color="auto"/>
        <w:bottom w:val="none" w:sz="0" w:space="0" w:color="auto"/>
        <w:right w:val="none" w:sz="0" w:space="0" w:color="auto"/>
      </w:divBdr>
    </w:div>
    <w:div w:id="1211724137">
      <w:bodyDiv w:val="1"/>
      <w:marLeft w:val="0"/>
      <w:marRight w:val="0"/>
      <w:marTop w:val="0"/>
      <w:marBottom w:val="0"/>
      <w:divBdr>
        <w:top w:val="none" w:sz="0" w:space="0" w:color="auto"/>
        <w:left w:val="none" w:sz="0" w:space="0" w:color="auto"/>
        <w:bottom w:val="none" w:sz="0" w:space="0" w:color="auto"/>
        <w:right w:val="none" w:sz="0" w:space="0" w:color="auto"/>
      </w:divBdr>
      <w:divsChild>
        <w:div w:id="1888252320">
          <w:marLeft w:val="0"/>
          <w:marRight w:val="0"/>
          <w:marTop w:val="86"/>
          <w:marBottom w:val="0"/>
          <w:divBdr>
            <w:top w:val="none" w:sz="0" w:space="0" w:color="auto"/>
            <w:left w:val="none" w:sz="0" w:space="0" w:color="auto"/>
            <w:bottom w:val="none" w:sz="0" w:space="0" w:color="auto"/>
            <w:right w:val="none" w:sz="0" w:space="0" w:color="auto"/>
          </w:divBdr>
        </w:div>
        <w:div w:id="1047872000">
          <w:marLeft w:val="0"/>
          <w:marRight w:val="0"/>
          <w:marTop w:val="86"/>
          <w:marBottom w:val="0"/>
          <w:divBdr>
            <w:top w:val="none" w:sz="0" w:space="0" w:color="auto"/>
            <w:left w:val="none" w:sz="0" w:space="0" w:color="auto"/>
            <w:bottom w:val="none" w:sz="0" w:space="0" w:color="auto"/>
            <w:right w:val="none" w:sz="0" w:space="0" w:color="auto"/>
          </w:divBdr>
        </w:div>
        <w:div w:id="423694289">
          <w:marLeft w:val="0"/>
          <w:marRight w:val="0"/>
          <w:marTop w:val="86"/>
          <w:marBottom w:val="0"/>
          <w:divBdr>
            <w:top w:val="none" w:sz="0" w:space="0" w:color="auto"/>
            <w:left w:val="none" w:sz="0" w:space="0" w:color="auto"/>
            <w:bottom w:val="none" w:sz="0" w:space="0" w:color="auto"/>
            <w:right w:val="none" w:sz="0" w:space="0" w:color="auto"/>
          </w:divBdr>
        </w:div>
      </w:divsChild>
    </w:div>
    <w:div w:id="1247156158">
      <w:bodyDiv w:val="1"/>
      <w:marLeft w:val="0"/>
      <w:marRight w:val="0"/>
      <w:marTop w:val="0"/>
      <w:marBottom w:val="0"/>
      <w:divBdr>
        <w:top w:val="none" w:sz="0" w:space="0" w:color="auto"/>
        <w:left w:val="none" w:sz="0" w:space="0" w:color="auto"/>
        <w:bottom w:val="none" w:sz="0" w:space="0" w:color="auto"/>
        <w:right w:val="none" w:sz="0" w:space="0" w:color="auto"/>
      </w:divBdr>
    </w:div>
    <w:div w:id="1710955553">
      <w:bodyDiv w:val="1"/>
      <w:marLeft w:val="0"/>
      <w:marRight w:val="0"/>
      <w:marTop w:val="0"/>
      <w:marBottom w:val="0"/>
      <w:divBdr>
        <w:top w:val="none" w:sz="0" w:space="0" w:color="auto"/>
        <w:left w:val="none" w:sz="0" w:space="0" w:color="auto"/>
        <w:bottom w:val="none" w:sz="0" w:space="0" w:color="auto"/>
        <w:right w:val="none" w:sz="0" w:space="0" w:color="auto"/>
      </w:divBdr>
      <w:divsChild>
        <w:div w:id="784929644">
          <w:marLeft w:val="749"/>
          <w:marRight w:val="0"/>
          <w:marTop w:val="96"/>
          <w:marBottom w:val="0"/>
          <w:divBdr>
            <w:top w:val="none" w:sz="0" w:space="0" w:color="auto"/>
            <w:left w:val="none" w:sz="0" w:space="0" w:color="auto"/>
            <w:bottom w:val="none" w:sz="0" w:space="0" w:color="auto"/>
            <w:right w:val="none" w:sz="0" w:space="0" w:color="auto"/>
          </w:divBdr>
        </w:div>
        <w:div w:id="270405535">
          <w:marLeft w:val="749"/>
          <w:marRight w:val="0"/>
          <w:marTop w:val="96"/>
          <w:marBottom w:val="0"/>
          <w:divBdr>
            <w:top w:val="none" w:sz="0" w:space="0" w:color="auto"/>
            <w:left w:val="none" w:sz="0" w:space="0" w:color="auto"/>
            <w:bottom w:val="none" w:sz="0" w:space="0" w:color="auto"/>
            <w:right w:val="none" w:sz="0" w:space="0" w:color="auto"/>
          </w:divBdr>
        </w:div>
        <w:div w:id="1446733554">
          <w:marLeft w:val="749"/>
          <w:marRight w:val="0"/>
          <w:marTop w:val="96"/>
          <w:marBottom w:val="0"/>
          <w:divBdr>
            <w:top w:val="none" w:sz="0" w:space="0" w:color="auto"/>
            <w:left w:val="none" w:sz="0" w:space="0" w:color="auto"/>
            <w:bottom w:val="none" w:sz="0" w:space="0" w:color="auto"/>
            <w:right w:val="none" w:sz="0" w:space="0" w:color="auto"/>
          </w:divBdr>
        </w:div>
        <w:div w:id="1766072772">
          <w:marLeft w:val="749"/>
          <w:marRight w:val="0"/>
          <w:marTop w:val="96"/>
          <w:marBottom w:val="0"/>
          <w:divBdr>
            <w:top w:val="none" w:sz="0" w:space="0" w:color="auto"/>
            <w:left w:val="none" w:sz="0" w:space="0" w:color="auto"/>
            <w:bottom w:val="none" w:sz="0" w:space="0" w:color="auto"/>
            <w:right w:val="none" w:sz="0" w:space="0" w:color="auto"/>
          </w:divBdr>
        </w:div>
      </w:divsChild>
    </w:div>
    <w:div w:id="1943106077">
      <w:bodyDiv w:val="1"/>
      <w:marLeft w:val="0"/>
      <w:marRight w:val="0"/>
      <w:marTop w:val="0"/>
      <w:marBottom w:val="0"/>
      <w:divBdr>
        <w:top w:val="none" w:sz="0" w:space="0" w:color="auto"/>
        <w:left w:val="none" w:sz="0" w:space="0" w:color="auto"/>
        <w:bottom w:val="none" w:sz="0" w:space="0" w:color="auto"/>
        <w:right w:val="none" w:sz="0" w:space="0" w:color="auto"/>
      </w:divBdr>
      <w:divsChild>
        <w:div w:id="462160470">
          <w:marLeft w:val="734"/>
          <w:marRight w:val="0"/>
          <w:marTop w:val="115"/>
          <w:marBottom w:val="0"/>
          <w:divBdr>
            <w:top w:val="none" w:sz="0" w:space="0" w:color="auto"/>
            <w:left w:val="none" w:sz="0" w:space="0" w:color="auto"/>
            <w:bottom w:val="none" w:sz="0" w:space="0" w:color="auto"/>
            <w:right w:val="none" w:sz="0" w:space="0" w:color="auto"/>
          </w:divBdr>
        </w:div>
        <w:div w:id="1855025603">
          <w:marLeft w:val="734"/>
          <w:marRight w:val="0"/>
          <w:marTop w:val="96"/>
          <w:marBottom w:val="0"/>
          <w:divBdr>
            <w:top w:val="none" w:sz="0" w:space="0" w:color="auto"/>
            <w:left w:val="none" w:sz="0" w:space="0" w:color="auto"/>
            <w:bottom w:val="none" w:sz="0" w:space="0" w:color="auto"/>
            <w:right w:val="none" w:sz="0" w:space="0" w:color="auto"/>
          </w:divBdr>
        </w:div>
      </w:divsChild>
    </w:div>
    <w:div w:id="1951886728">
      <w:bodyDiv w:val="1"/>
      <w:marLeft w:val="0"/>
      <w:marRight w:val="0"/>
      <w:marTop w:val="0"/>
      <w:marBottom w:val="0"/>
      <w:divBdr>
        <w:top w:val="none" w:sz="0" w:space="0" w:color="auto"/>
        <w:left w:val="none" w:sz="0" w:space="0" w:color="auto"/>
        <w:bottom w:val="none" w:sz="0" w:space="0" w:color="auto"/>
        <w:right w:val="none" w:sz="0" w:space="0" w:color="auto"/>
      </w:divBdr>
    </w:div>
    <w:div w:id="1961375005">
      <w:bodyDiv w:val="1"/>
      <w:marLeft w:val="0"/>
      <w:marRight w:val="0"/>
      <w:marTop w:val="0"/>
      <w:marBottom w:val="0"/>
      <w:divBdr>
        <w:top w:val="none" w:sz="0" w:space="0" w:color="auto"/>
        <w:left w:val="none" w:sz="0" w:space="0" w:color="auto"/>
        <w:bottom w:val="none" w:sz="0" w:space="0" w:color="auto"/>
        <w:right w:val="none" w:sz="0" w:space="0" w:color="auto"/>
      </w:divBdr>
      <w:divsChild>
        <w:div w:id="730423513">
          <w:marLeft w:val="749"/>
          <w:marRight w:val="0"/>
          <w:marTop w:val="96"/>
          <w:marBottom w:val="0"/>
          <w:divBdr>
            <w:top w:val="none" w:sz="0" w:space="0" w:color="auto"/>
            <w:left w:val="none" w:sz="0" w:space="0" w:color="auto"/>
            <w:bottom w:val="none" w:sz="0" w:space="0" w:color="auto"/>
            <w:right w:val="none" w:sz="0" w:space="0" w:color="auto"/>
          </w:divBdr>
        </w:div>
        <w:div w:id="1188368719">
          <w:marLeft w:val="749"/>
          <w:marRight w:val="0"/>
          <w:marTop w:val="96"/>
          <w:marBottom w:val="0"/>
          <w:divBdr>
            <w:top w:val="none" w:sz="0" w:space="0" w:color="auto"/>
            <w:left w:val="none" w:sz="0" w:space="0" w:color="auto"/>
            <w:bottom w:val="none" w:sz="0" w:space="0" w:color="auto"/>
            <w:right w:val="none" w:sz="0" w:space="0" w:color="auto"/>
          </w:divBdr>
        </w:div>
        <w:div w:id="1770733769">
          <w:marLeft w:val="749"/>
          <w:marRight w:val="0"/>
          <w:marTop w:val="96"/>
          <w:marBottom w:val="0"/>
          <w:divBdr>
            <w:top w:val="none" w:sz="0" w:space="0" w:color="auto"/>
            <w:left w:val="none" w:sz="0" w:space="0" w:color="auto"/>
            <w:bottom w:val="none" w:sz="0" w:space="0" w:color="auto"/>
            <w:right w:val="none" w:sz="0" w:space="0" w:color="auto"/>
          </w:divBdr>
        </w:div>
        <w:div w:id="467893033">
          <w:marLeft w:val="749"/>
          <w:marRight w:val="0"/>
          <w:marTop w:val="96"/>
          <w:marBottom w:val="0"/>
          <w:divBdr>
            <w:top w:val="none" w:sz="0" w:space="0" w:color="auto"/>
            <w:left w:val="none" w:sz="0" w:space="0" w:color="auto"/>
            <w:bottom w:val="none" w:sz="0" w:space="0" w:color="auto"/>
            <w:right w:val="none" w:sz="0" w:space="0" w:color="auto"/>
          </w:divBdr>
        </w:div>
      </w:divsChild>
    </w:div>
    <w:div w:id="2014914048">
      <w:bodyDiv w:val="1"/>
      <w:marLeft w:val="0"/>
      <w:marRight w:val="0"/>
      <w:marTop w:val="0"/>
      <w:marBottom w:val="0"/>
      <w:divBdr>
        <w:top w:val="none" w:sz="0" w:space="0" w:color="auto"/>
        <w:left w:val="none" w:sz="0" w:space="0" w:color="auto"/>
        <w:bottom w:val="none" w:sz="0" w:space="0" w:color="auto"/>
        <w:right w:val="none" w:sz="0" w:space="0" w:color="auto"/>
      </w:divBdr>
      <w:divsChild>
        <w:div w:id="1614749779">
          <w:marLeft w:val="734"/>
          <w:marRight w:val="0"/>
          <w:marTop w:val="115"/>
          <w:marBottom w:val="0"/>
          <w:divBdr>
            <w:top w:val="none" w:sz="0" w:space="0" w:color="auto"/>
            <w:left w:val="none" w:sz="0" w:space="0" w:color="auto"/>
            <w:bottom w:val="none" w:sz="0" w:space="0" w:color="auto"/>
            <w:right w:val="none" w:sz="0" w:space="0" w:color="auto"/>
          </w:divBdr>
        </w:div>
        <w:div w:id="1956713533">
          <w:marLeft w:val="734"/>
          <w:marRight w:val="0"/>
          <w:marTop w:val="115"/>
          <w:marBottom w:val="0"/>
          <w:divBdr>
            <w:top w:val="none" w:sz="0" w:space="0" w:color="auto"/>
            <w:left w:val="none" w:sz="0" w:space="0" w:color="auto"/>
            <w:bottom w:val="none" w:sz="0" w:space="0" w:color="auto"/>
            <w:right w:val="none" w:sz="0" w:space="0" w:color="auto"/>
          </w:divBdr>
        </w:div>
        <w:div w:id="725177600">
          <w:marLeft w:val="734"/>
          <w:marRight w:val="0"/>
          <w:marTop w:val="115"/>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pace\&#35838;&#31243;&#20869;&#23481;\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AB2B8-C7EC-4DFF-B2C6-23683390D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281</TotalTime>
  <Pages>34</Pages>
  <Words>3753</Words>
  <Characters>21397</Characters>
  <Application>Microsoft Office Word</Application>
  <DocSecurity>0</DocSecurity>
  <PresentationFormat/>
  <Lines>178</Lines>
  <Paragraphs>50</Paragraphs>
  <Slides>0</Slides>
  <Notes>0</Notes>
  <HiddenSlides>0</HiddenSlides>
  <MMClips>0</MMClips>
  <ScaleCrop>false</ScaleCrop>
  <Company>Microsoft</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Lagrange插值</dc:title>
  <dc:creator>Dell</dc:creator>
  <cp:lastModifiedBy>Xin</cp:lastModifiedBy>
  <cp:revision>241</cp:revision>
  <cp:lastPrinted>2015-06-29T04:55:00Z</cp:lastPrinted>
  <dcterms:created xsi:type="dcterms:W3CDTF">2015-06-27T09:57:00Z</dcterms:created>
  <dcterms:modified xsi:type="dcterms:W3CDTF">2016-11-30T04:41:00Z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2052-8.1.0.3724</vt:lpwstr>
  </property>
</Properties>
</file>